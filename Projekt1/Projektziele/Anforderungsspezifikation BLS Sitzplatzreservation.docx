
<file path=[Content_Types].xml><?xml version="1.0" encoding="utf-8"?>
<Types xmlns="http://schemas.openxmlformats.org/package/2006/content-types">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14:paraId="6A4B70B3" w14:textId="77777777" w:rsidTr="00A54C2F">
        <w:trPr>
          <w:trHeight w:hRule="exact" w:val="5670"/>
        </w:trPr>
        <w:tc>
          <w:tcPr>
            <w:tcW w:w="8530" w:type="dxa"/>
            <w:tcBorders>
              <w:top w:val="single" w:sz="48" w:space="0" w:color="697D91"/>
              <w:bottom w:val="single" w:sz="48" w:space="0" w:color="697D91"/>
            </w:tcBorders>
            <w:shd w:val="clear" w:color="auto" w:fill="auto"/>
          </w:tcPr>
          <w:p w14:paraId="258494C1" w14:textId="77777777" w:rsidR="005479A4" w:rsidRPr="005E3C39" w:rsidRDefault="006E0F76" w:rsidP="009F5BCC">
            <w:pPr>
              <w:pStyle w:val="Titel"/>
              <w:rPr>
                <w:noProof/>
              </w:rPr>
            </w:pPr>
            <w:r>
              <w:rPr>
                <w:noProof/>
              </w:rPr>
              <w:drawing>
                <wp:inline distT="0" distB="0" distL="0" distR="0" wp14:anchorId="271D8113" wp14:editId="31ED7D9C">
                  <wp:extent cx="5327650" cy="3554541"/>
                  <wp:effectExtent l="0" t="0" r="0" b="1905"/>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zhalte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27650" cy="3554541"/>
                          </a:xfrm>
                          <a:prstGeom prst="rect">
                            <a:avLst/>
                          </a:prstGeom>
                          <a:noFill/>
                          <a:ln>
                            <a:noFill/>
                          </a:ln>
                        </pic:spPr>
                      </pic:pic>
                    </a:graphicData>
                  </a:graphic>
                </wp:inline>
              </w:drawing>
            </w:r>
          </w:p>
        </w:tc>
      </w:tr>
      <w:tr w:rsidR="009F5BCC" w:rsidRPr="005E3C39" w14:paraId="61705034" w14:textId="77777777" w:rsidTr="00A54C2F">
        <w:trPr>
          <w:trHeight w:hRule="exact" w:val="6226"/>
        </w:trPr>
        <w:tc>
          <w:tcPr>
            <w:tcW w:w="8530" w:type="dxa"/>
            <w:tcBorders>
              <w:top w:val="single" w:sz="48" w:space="0" w:color="697D91"/>
            </w:tcBorders>
            <w:shd w:val="clear" w:color="auto" w:fill="auto"/>
            <w:tcMar>
              <w:top w:w="284" w:type="dxa"/>
            </w:tcMar>
          </w:tcPr>
          <w:p w14:paraId="6B2F72E5" w14:textId="77777777" w:rsidR="009F5BCC" w:rsidRPr="005E3C39" w:rsidRDefault="00CF754B" w:rsidP="009F5BCC">
            <w:pPr>
              <w:pStyle w:val="Titel"/>
            </w:pPr>
            <w:r>
              <w:t>Anforderungsspezifikation</w:t>
            </w:r>
            <w:r w:rsidR="00BB0E18">
              <w:t xml:space="preserve"> </w:t>
            </w:r>
            <w:r w:rsidR="009F4F3D">
              <w:t>BLS Sitzplatzreservation</w:t>
            </w:r>
          </w:p>
          <w:p w14:paraId="16579C4D" w14:textId="77777777" w:rsidR="009F5BCC" w:rsidRPr="005E3C39" w:rsidRDefault="009F5BCC" w:rsidP="009F5BCC">
            <w:pPr>
              <w:pStyle w:val="Untertitel"/>
            </w:pPr>
          </w:p>
          <w:p w14:paraId="3A13F909" w14:textId="77777777" w:rsidR="009F5BCC" w:rsidRDefault="009F5BCC" w:rsidP="009F5BCC">
            <w:pPr>
              <w:rPr>
                <w:b/>
              </w:rPr>
            </w:pPr>
          </w:p>
          <w:p w14:paraId="2B45978D" w14:textId="77777777" w:rsidR="00C92B28" w:rsidRDefault="00C92B28" w:rsidP="009F5BCC">
            <w:pPr>
              <w:rPr>
                <w:b/>
              </w:rPr>
            </w:pPr>
          </w:p>
          <w:p w14:paraId="27D3C86D" w14:textId="77777777" w:rsidR="00C92B28" w:rsidRDefault="00C92B28" w:rsidP="009F5BCC">
            <w:pPr>
              <w:rPr>
                <w:b/>
              </w:rPr>
            </w:pPr>
            <w:r>
              <w:rPr>
                <w:b/>
              </w:rPr>
              <w:t>Projektteam</w:t>
            </w:r>
          </w:p>
          <w:p w14:paraId="02BCCD07" w14:textId="77777777" w:rsidR="00C92B28" w:rsidRDefault="00C92B28" w:rsidP="009F5BCC">
            <w:pPr>
              <w:rPr>
                <w:b/>
              </w:rPr>
            </w:pPr>
          </w:p>
          <w:p w14:paraId="20122757" w14:textId="77777777" w:rsidR="00C92B28" w:rsidRDefault="009F4F3D" w:rsidP="009F5BCC">
            <w:pPr>
              <w:rPr>
                <w:b/>
              </w:rPr>
            </w:pPr>
            <w:r>
              <w:rPr>
                <w:b/>
              </w:rPr>
              <w:t>Yann Roth</w:t>
            </w:r>
          </w:p>
          <w:p w14:paraId="737BE502" w14:textId="77777777" w:rsidR="00C92B28" w:rsidRDefault="009F4F3D" w:rsidP="009F5BCC">
            <w:pPr>
              <w:rPr>
                <w:b/>
              </w:rPr>
            </w:pPr>
            <w:r>
              <w:rPr>
                <w:b/>
              </w:rPr>
              <w:t xml:space="preserve">Aleksandar </w:t>
            </w:r>
            <w:proofErr w:type="spellStart"/>
            <w:r>
              <w:rPr>
                <w:b/>
              </w:rPr>
              <w:t>Andrejic</w:t>
            </w:r>
            <w:proofErr w:type="spellEnd"/>
          </w:p>
          <w:p w14:paraId="730D7B9A" w14:textId="77777777" w:rsidR="00C92B28" w:rsidRPr="005E3C39" w:rsidRDefault="00C92B28" w:rsidP="009F5BCC">
            <w:pPr>
              <w:rPr>
                <w:b/>
              </w:rPr>
            </w:pPr>
          </w:p>
          <w:p w14:paraId="674BC924" w14:textId="1320F1BE" w:rsidR="009F4F3D" w:rsidRPr="005E3C39" w:rsidRDefault="009F4F3D" w:rsidP="009F5BCC">
            <w:pPr>
              <w:rPr>
                <w:b/>
              </w:rPr>
            </w:pPr>
            <w:r>
              <w:rPr>
                <w:b/>
              </w:rPr>
              <w:t>Version 1.</w:t>
            </w:r>
            <w:r w:rsidR="00B00F25">
              <w:rPr>
                <w:b/>
              </w:rPr>
              <w:t>2</w:t>
            </w:r>
            <w:r>
              <w:rPr>
                <w:b/>
              </w:rPr>
              <w:t xml:space="preserve">.     </w:t>
            </w:r>
            <w:r w:rsidR="00B00F25">
              <w:rPr>
                <w:b/>
              </w:rPr>
              <w:t>2</w:t>
            </w:r>
            <w:r>
              <w:rPr>
                <w:b/>
              </w:rPr>
              <w:t>.</w:t>
            </w:r>
            <w:r w:rsidR="00B00F25">
              <w:rPr>
                <w:b/>
              </w:rPr>
              <w:t>10</w:t>
            </w:r>
            <w:r>
              <w:rPr>
                <w:b/>
              </w:rPr>
              <w:t>.2019</w:t>
            </w:r>
          </w:p>
        </w:tc>
      </w:tr>
      <w:tr w:rsidR="009F5BCC" w:rsidRPr="005E3C39" w14:paraId="12394712" w14:textId="77777777" w:rsidTr="00ED6401">
        <w:trPr>
          <w:trHeight w:hRule="exact" w:val="1134"/>
        </w:trPr>
        <w:tc>
          <w:tcPr>
            <w:tcW w:w="8530" w:type="dxa"/>
            <w:shd w:val="clear" w:color="auto" w:fill="auto"/>
            <w:vAlign w:val="bottom"/>
          </w:tcPr>
          <w:p w14:paraId="2CC1CAD6" w14:textId="77777777" w:rsidR="00D77EF2" w:rsidRPr="005E3C39" w:rsidRDefault="00D77EF2" w:rsidP="00D77EF2">
            <w:pPr>
              <w:pStyle w:val="Fuzeile"/>
              <w:rPr>
                <w:b/>
                <w:color w:val="697D91"/>
                <w:sz w:val="19"/>
                <w:szCs w:val="19"/>
              </w:rPr>
            </w:pPr>
            <w:r w:rsidRPr="005E3C39">
              <w:rPr>
                <w:b/>
                <w:color w:val="697D91"/>
                <w:sz w:val="19"/>
                <w:szCs w:val="19"/>
              </w:rPr>
              <w:t>Berner Fachhochschule</w:t>
            </w:r>
          </w:p>
          <w:p w14:paraId="218F3575" w14:textId="77777777" w:rsidR="00A02D37" w:rsidRPr="005E3C39" w:rsidRDefault="0016521D" w:rsidP="00A02D37">
            <w:pPr>
              <w:pStyle w:val="RefFusszeile"/>
              <w:rPr>
                <w:color w:val="697D91"/>
                <w:szCs w:val="19"/>
              </w:rPr>
            </w:pPr>
            <w:r>
              <w:rPr>
                <w:color w:val="697D91"/>
                <w:szCs w:val="19"/>
              </w:rPr>
              <w:fldChar w:fldCharType="begin">
                <w:ffData>
                  <w:name w:val="Text1"/>
                  <w:enabled/>
                  <w:calcOnExit w:val="0"/>
                  <w:textInput>
                    <w:default w:val="Departement für Technik und Informatik"/>
                  </w:textInput>
                </w:ffData>
              </w:fldChar>
            </w:r>
            <w:bookmarkStart w:id="0" w:name="Text1"/>
            <w:r>
              <w:rPr>
                <w:color w:val="697D91"/>
                <w:szCs w:val="19"/>
              </w:rPr>
              <w:instrText xml:space="preserve"> FORMTEXT </w:instrText>
            </w:r>
            <w:r>
              <w:rPr>
                <w:color w:val="697D91"/>
                <w:szCs w:val="19"/>
              </w:rPr>
            </w:r>
            <w:r>
              <w:rPr>
                <w:color w:val="697D91"/>
                <w:szCs w:val="19"/>
              </w:rPr>
              <w:fldChar w:fldCharType="separate"/>
            </w:r>
            <w:r>
              <w:rPr>
                <w:noProof/>
                <w:color w:val="697D91"/>
                <w:szCs w:val="19"/>
              </w:rPr>
              <w:t>Departement für Technik und Informatik</w:t>
            </w:r>
            <w:r>
              <w:rPr>
                <w:color w:val="697D91"/>
                <w:szCs w:val="19"/>
              </w:rPr>
              <w:fldChar w:fldCharType="end"/>
            </w:r>
            <w:bookmarkEnd w:id="0"/>
          </w:p>
          <w:p w14:paraId="0E028872" w14:textId="77777777" w:rsidR="009F5BCC" w:rsidRPr="005E3C39" w:rsidRDefault="00E938E3" w:rsidP="0065257C">
            <w:pPr>
              <w:pStyle w:val="Fuzeile"/>
            </w:pPr>
            <w:r>
              <w:rPr>
                <w:color w:val="697D91"/>
                <w:sz w:val="19"/>
                <w:szCs w:val="19"/>
              </w:rPr>
              <w:t xml:space="preserve"> </w:t>
            </w:r>
          </w:p>
        </w:tc>
      </w:tr>
    </w:tbl>
    <w:p w14:paraId="3A684638" w14:textId="77777777" w:rsidR="00F825B4" w:rsidRPr="005E3C39" w:rsidRDefault="00F825B4" w:rsidP="004F7B96">
      <w:pPr>
        <w:pStyle w:val="Inhaltsverzeichnis"/>
        <w:spacing w:line="100" w:lineRule="atLeast"/>
        <w:rPr>
          <w:sz w:val="10"/>
          <w:szCs w:val="10"/>
        </w:rPr>
        <w:sectPr w:rsidR="00F825B4" w:rsidRPr="005E3C39" w:rsidSect="00A54C2F">
          <w:headerReference w:type="even" r:id="rId8"/>
          <w:headerReference w:type="default" r:id="rId9"/>
          <w:footerReference w:type="even" r:id="rId10"/>
          <w:footerReference w:type="default" r:id="rId11"/>
          <w:headerReference w:type="first" r:id="rId12"/>
          <w:footerReference w:type="first" r:id="rId13"/>
          <w:pgSz w:w="11906" w:h="16838" w:code="9"/>
          <w:pgMar w:top="1758" w:right="2081" w:bottom="680" w:left="1435" w:header="709" w:footer="510" w:gutter="0"/>
          <w:cols w:space="708"/>
          <w:titlePg/>
          <w:docGrid w:linePitch="360"/>
        </w:sectPr>
      </w:pPr>
    </w:p>
    <w:p w14:paraId="4D5AB386" w14:textId="77777777" w:rsidR="008D61F6" w:rsidRPr="005E3C39" w:rsidRDefault="008D61F6" w:rsidP="004F7B96">
      <w:pPr>
        <w:pStyle w:val="Inhaltsverzeichnis"/>
        <w:spacing w:line="100" w:lineRule="atLeast"/>
      </w:pPr>
      <w:r w:rsidRPr="005E3C39">
        <w:lastRenderedPageBreak/>
        <w:t>Inhaltsverzeichnis</w:t>
      </w:r>
    </w:p>
    <w:p w14:paraId="2BA60C13" w14:textId="77777777" w:rsidR="00796682" w:rsidRPr="005E3C39" w:rsidRDefault="00796682"/>
    <w:p w14:paraId="1C29FA10" w14:textId="77777777" w:rsidR="004F7B96" w:rsidRPr="005E3C39" w:rsidRDefault="004F7B96"/>
    <w:p w14:paraId="7340C187" w14:textId="7CFA48F6" w:rsidR="005B4690" w:rsidRDefault="00901AFC">
      <w:pPr>
        <w:pStyle w:val="Verzeichnis1"/>
        <w:rPr>
          <w:rFonts w:asciiTheme="minorHAnsi" w:eastAsiaTheme="minorEastAsia" w:hAnsiTheme="minorHAnsi" w:cstheme="minorBidi"/>
          <w:noProof/>
          <w:sz w:val="24"/>
          <w:szCs w:val="24"/>
          <w:lang w:val="de-CH" w:eastAsia="de-DE"/>
        </w:rPr>
      </w:pPr>
      <w:r>
        <w:fldChar w:fldCharType="begin"/>
      </w:r>
      <w:r>
        <w:instrText xml:space="preserve"> TOC \o "1-1" \h \z \t "Überschrift 2;2;Überschrift 3;3;Überschrift 4;4;Überschrift 5;5" </w:instrText>
      </w:r>
      <w:r>
        <w:fldChar w:fldCharType="separate"/>
      </w:r>
      <w:hyperlink w:anchor="_Toc20944226" w:history="1">
        <w:r w:rsidR="005B4690" w:rsidRPr="006E4121">
          <w:rPr>
            <w:rStyle w:val="Hyperlink"/>
            <w:noProof/>
          </w:rPr>
          <w:t>1</w:t>
        </w:r>
        <w:r w:rsidR="005B4690">
          <w:rPr>
            <w:rFonts w:asciiTheme="minorHAnsi" w:eastAsiaTheme="minorEastAsia" w:hAnsiTheme="minorHAnsi" w:cstheme="minorBidi"/>
            <w:noProof/>
            <w:sz w:val="24"/>
            <w:szCs w:val="24"/>
            <w:lang w:val="de-CH" w:eastAsia="de-DE"/>
          </w:rPr>
          <w:tab/>
        </w:r>
        <w:r w:rsidR="005B4690" w:rsidRPr="006E4121">
          <w:rPr>
            <w:rStyle w:val="Hyperlink"/>
            <w:noProof/>
          </w:rPr>
          <w:t>Zweck des Dokuments</w:t>
        </w:r>
        <w:r w:rsidR="005B4690">
          <w:rPr>
            <w:noProof/>
            <w:webHidden/>
          </w:rPr>
          <w:tab/>
        </w:r>
        <w:r w:rsidR="005B4690">
          <w:rPr>
            <w:noProof/>
            <w:webHidden/>
          </w:rPr>
          <w:fldChar w:fldCharType="begin"/>
        </w:r>
        <w:r w:rsidR="005B4690">
          <w:rPr>
            <w:noProof/>
            <w:webHidden/>
          </w:rPr>
          <w:instrText xml:space="preserve"> PAGEREF _Toc20944226 \h </w:instrText>
        </w:r>
        <w:r w:rsidR="005B4690">
          <w:rPr>
            <w:noProof/>
            <w:webHidden/>
          </w:rPr>
        </w:r>
        <w:r w:rsidR="005B4690">
          <w:rPr>
            <w:noProof/>
            <w:webHidden/>
          </w:rPr>
          <w:fldChar w:fldCharType="separate"/>
        </w:r>
        <w:r w:rsidR="005B4690">
          <w:rPr>
            <w:noProof/>
            <w:webHidden/>
          </w:rPr>
          <w:t>3</w:t>
        </w:r>
        <w:r w:rsidR="005B4690">
          <w:rPr>
            <w:noProof/>
            <w:webHidden/>
          </w:rPr>
          <w:fldChar w:fldCharType="end"/>
        </w:r>
      </w:hyperlink>
    </w:p>
    <w:p w14:paraId="164D3EEC" w14:textId="4A141BAD" w:rsidR="005B4690" w:rsidRDefault="005B4690">
      <w:pPr>
        <w:pStyle w:val="Verzeichnis1"/>
        <w:rPr>
          <w:rFonts w:asciiTheme="minorHAnsi" w:eastAsiaTheme="minorEastAsia" w:hAnsiTheme="minorHAnsi" w:cstheme="minorBidi"/>
          <w:noProof/>
          <w:sz w:val="24"/>
          <w:szCs w:val="24"/>
          <w:lang w:val="de-CH" w:eastAsia="de-DE"/>
        </w:rPr>
      </w:pPr>
      <w:hyperlink w:anchor="_Toc20944227" w:history="1">
        <w:r w:rsidRPr="006E4121">
          <w:rPr>
            <w:rStyle w:val="Hyperlink"/>
            <w:noProof/>
          </w:rPr>
          <w:t>2</w:t>
        </w:r>
        <w:r>
          <w:rPr>
            <w:rFonts w:asciiTheme="minorHAnsi" w:eastAsiaTheme="minorEastAsia" w:hAnsiTheme="minorHAnsi" w:cstheme="minorBidi"/>
            <w:noProof/>
            <w:sz w:val="24"/>
            <w:szCs w:val="24"/>
            <w:lang w:val="de-CH" w:eastAsia="de-DE"/>
          </w:rPr>
          <w:tab/>
        </w:r>
        <w:r w:rsidRPr="006E4121">
          <w:rPr>
            <w:rStyle w:val="Hyperlink"/>
            <w:noProof/>
          </w:rPr>
          <w:t>Vision</w:t>
        </w:r>
        <w:r>
          <w:rPr>
            <w:noProof/>
            <w:webHidden/>
          </w:rPr>
          <w:tab/>
        </w:r>
        <w:r>
          <w:rPr>
            <w:noProof/>
            <w:webHidden/>
          </w:rPr>
          <w:fldChar w:fldCharType="begin"/>
        </w:r>
        <w:r>
          <w:rPr>
            <w:noProof/>
            <w:webHidden/>
          </w:rPr>
          <w:instrText xml:space="preserve"> PAGEREF _Toc20944227 \h </w:instrText>
        </w:r>
        <w:r>
          <w:rPr>
            <w:noProof/>
            <w:webHidden/>
          </w:rPr>
        </w:r>
        <w:r>
          <w:rPr>
            <w:noProof/>
            <w:webHidden/>
          </w:rPr>
          <w:fldChar w:fldCharType="separate"/>
        </w:r>
        <w:r>
          <w:rPr>
            <w:noProof/>
            <w:webHidden/>
          </w:rPr>
          <w:t>3</w:t>
        </w:r>
        <w:r>
          <w:rPr>
            <w:noProof/>
            <w:webHidden/>
          </w:rPr>
          <w:fldChar w:fldCharType="end"/>
        </w:r>
      </w:hyperlink>
    </w:p>
    <w:p w14:paraId="2C73A659" w14:textId="70EB2FCD" w:rsidR="005B4690" w:rsidRDefault="005B4690">
      <w:pPr>
        <w:pStyle w:val="Verzeichnis1"/>
        <w:rPr>
          <w:rFonts w:asciiTheme="minorHAnsi" w:eastAsiaTheme="minorEastAsia" w:hAnsiTheme="minorHAnsi" w:cstheme="minorBidi"/>
          <w:noProof/>
          <w:sz w:val="24"/>
          <w:szCs w:val="24"/>
          <w:lang w:val="de-CH" w:eastAsia="de-DE"/>
        </w:rPr>
      </w:pPr>
      <w:hyperlink w:anchor="_Toc20944228" w:history="1">
        <w:r w:rsidRPr="006E4121">
          <w:rPr>
            <w:rStyle w:val="Hyperlink"/>
            <w:noProof/>
          </w:rPr>
          <w:t>3</w:t>
        </w:r>
        <w:r>
          <w:rPr>
            <w:rFonts w:asciiTheme="minorHAnsi" w:eastAsiaTheme="minorEastAsia" w:hAnsiTheme="minorHAnsi" w:cstheme="minorBidi"/>
            <w:noProof/>
            <w:sz w:val="24"/>
            <w:szCs w:val="24"/>
            <w:lang w:val="de-CH" w:eastAsia="de-DE"/>
          </w:rPr>
          <w:tab/>
        </w:r>
        <w:r w:rsidRPr="006E4121">
          <w:rPr>
            <w:rStyle w:val="Hyperlink"/>
            <w:noProof/>
          </w:rPr>
          <w:t>Projektzielsetzung</w:t>
        </w:r>
        <w:r>
          <w:rPr>
            <w:noProof/>
            <w:webHidden/>
          </w:rPr>
          <w:tab/>
        </w:r>
        <w:r>
          <w:rPr>
            <w:noProof/>
            <w:webHidden/>
          </w:rPr>
          <w:fldChar w:fldCharType="begin"/>
        </w:r>
        <w:r>
          <w:rPr>
            <w:noProof/>
            <w:webHidden/>
          </w:rPr>
          <w:instrText xml:space="preserve"> PAGEREF _Toc20944228 \h </w:instrText>
        </w:r>
        <w:r>
          <w:rPr>
            <w:noProof/>
            <w:webHidden/>
          </w:rPr>
        </w:r>
        <w:r>
          <w:rPr>
            <w:noProof/>
            <w:webHidden/>
          </w:rPr>
          <w:fldChar w:fldCharType="separate"/>
        </w:r>
        <w:r>
          <w:rPr>
            <w:noProof/>
            <w:webHidden/>
          </w:rPr>
          <w:t>3</w:t>
        </w:r>
        <w:r>
          <w:rPr>
            <w:noProof/>
            <w:webHidden/>
          </w:rPr>
          <w:fldChar w:fldCharType="end"/>
        </w:r>
      </w:hyperlink>
    </w:p>
    <w:p w14:paraId="6BC16A2A" w14:textId="7AA088A2" w:rsidR="005B4690" w:rsidRDefault="005B4690">
      <w:pPr>
        <w:pStyle w:val="Verzeichnis2"/>
        <w:rPr>
          <w:rFonts w:asciiTheme="minorHAnsi" w:eastAsiaTheme="minorEastAsia" w:hAnsiTheme="minorHAnsi" w:cstheme="minorBidi"/>
          <w:noProof/>
          <w:sz w:val="24"/>
          <w:szCs w:val="24"/>
          <w:lang w:eastAsia="de-DE"/>
        </w:rPr>
      </w:pPr>
      <w:hyperlink w:anchor="_Toc20944229" w:history="1">
        <w:r w:rsidRPr="006E4121">
          <w:rPr>
            <w:rStyle w:val="Hyperlink"/>
            <w:noProof/>
          </w:rPr>
          <w:t>3.1 Ausgangslage</w:t>
        </w:r>
        <w:r>
          <w:rPr>
            <w:noProof/>
            <w:webHidden/>
          </w:rPr>
          <w:tab/>
        </w:r>
        <w:r>
          <w:rPr>
            <w:noProof/>
            <w:webHidden/>
          </w:rPr>
          <w:fldChar w:fldCharType="begin"/>
        </w:r>
        <w:r>
          <w:rPr>
            <w:noProof/>
            <w:webHidden/>
          </w:rPr>
          <w:instrText xml:space="preserve"> PAGEREF _Toc20944229 \h </w:instrText>
        </w:r>
        <w:r>
          <w:rPr>
            <w:noProof/>
            <w:webHidden/>
          </w:rPr>
        </w:r>
        <w:r>
          <w:rPr>
            <w:noProof/>
            <w:webHidden/>
          </w:rPr>
          <w:fldChar w:fldCharType="separate"/>
        </w:r>
        <w:r>
          <w:rPr>
            <w:noProof/>
            <w:webHidden/>
          </w:rPr>
          <w:t>3</w:t>
        </w:r>
        <w:r>
          <w:rPr>
            <w:noProof/>
            <w:webHidden/>
          </w:rPr>
          <w:fldChar w:fldCharType="end"/>
        </w:r>
      </w:hyperlink>
    </w:p>
    <w:p w14:paraId="7612B22F" w14:textId="1923DA46" w:rsidR="005B4690" w:rsidRDefault="005B4690">
      <w:pPr>
        <w:pStyle w:val="Verzeichnis2"/>
        <w:rPr>
          <w:rFonts w:asciiTheme="minorHAnsi" w:eastAsiaTheme="minorEastAsia" w:hAnsiTheme="minorHAnsi" w:cstheme="minorBidi"/>
          <w:noProof/>
          <w:sz w:val="24"/>
          <w:szCs w:val="24"/>
          <w:lang w:eastAsia="de-DE"/>
        </w:rPr>
      </w:pPr>
      <w:hyperlink w:anchor="_Toc20944230" w:history="1">
        <w:r w:rsidRPr="006E4121">
          <w:rPr>
            <w:rStyle w:val="Hyperlink"/>
            <w:noProof/>
          </w:rPr>
          <w:t>3.2 Stakeholder</w:t>
        </w:r>
        <w:r>
          <w:rPr>
            <w:noProof/>
            <w:webHidden/>
          </w:rPr>
          <w:tab/>
        </w:r>
        <w:r>
          <w:rPr>
            <w:noProof/>
            <w:webHidden/>
          </w:rPr>
          <w:fldChar w:fldCharType="begin"/>
        </w:r>
        <w:r>
          <w:rPr>
            <w:noProof/>
            <w:webHidden/>
          </w:rPr>
          <w:instrText xml:space="preserve"> PAGEREF _Toc20944230 \h </w:instrText>
        </w:r>
        <w:r>
          <w:rPr>
            <w:noProof/>
            <w:webHidden/>
          </w:rPr>
        </w:r>
        <w:r>
          <w:rPr>
            <w:noProof/>
            <w:webHidden/>
          </w:rPr>
          <w:fldChar w:fldCharType="separate"/>
        </w:r>
        <w:r>
          <w:rPr>
            <w:noProof/>
            <w:webHidden/>
          </w:rPr>
          <w:t>3</w:t>
        </w:r>
        <w:r>
          <w:rPr>
            <w:noProof/>
            <w:webHidden/>
          </w:rPr>
          <w:fldChar w:fldCharType="end"/>
        </w:r>
      </w:hyperlink>
    </w:p>
    <w:p w14:paraId="464AA8B0" w14:textId="391A4D6E" w:rsidR="005B4690" w:rsidRDefault="005B4690">
      <w:pPr>
        <w:pStyle w:val="Verzeichnis2"/>
        <w:rPr>
          <w:rFonts w:asciiTheme="minorHAnsi" w:eastAsiaTheme="minorEastAsia" w:hAnsiTheme="minorHAnsi" w:cstheme="minorBidi"/>
          <w:noProof/>
          <w:sz w:val="24"/>
          <w:szCs w:val="24"/>
          <w:lang w:eastAsia="de-DE"/>
        </w:rPr>
      </w:pPr>
      <w:hyperlink w:anchor="_Toc20944231" w:history="1">
        <w:r w:rsidRPr="006E4121">
          <w:rPr>
            <w:rStyle w:val="Hyperlink"/>
            <w:noProof/>
          </w:rPr>
          <w:t>3.3 Projektziele</w:t>
        </w:r>
        <w:r>
          <w:rPr>
            <w:noProof/>
            <w:webHidden/>
          </w:rPr>
          <w:tab/>
        </w:r>
        <w:r>
          <w:rPr>
            <w:noProof/>
            <w:webHidden/>
          </w:rPr>
          <w:fldChar w:fldCharType="begin"/>
        </w:r>
        <w:r>
          <w:rPr>
            <w:noProof/>
            <w:webHidden/>
          </w:rPr>
          <w:instrText xml:space="preserve"> PAGEREF _Toc20944231 \h </w:instrText>
        </w:r>
        <w:r>
          <w:rPr>
            <w:noProof/>
            <w:webHidden/>
          </w:rPr>
        </w:r>
        <w:r>
          <w:rPr>
            <w:noProof/>
            <w:webHidden/>
          </w:rPr>
          <w:fldChar w:fldCharType="separate"/>
        </w:r>
        <w:r>
          <w:rPr>
            <w:noProof/>
            <w:webHidden/>
          </w:rPr>
          <w:t>3</w:t>
        </w:r>
        <w:r>
          <w:rPr>
            <w:noProof/>
            <w:webHidden/>
          </w:rPr>
          <w:fldChar w:fldCharType="end"/>
        </w:r>
      </w:hyperlink>
    </w:p>
    <w:p w14:paraId="39364C44" w14:textId="63B08F4D" w:rsidR="005B4690" w:rsidRDefault="005B4690">
      <w:pPr>
        <w:pStyle w:val="Verzeichnis2"/>
        <w:rPr>
          <w:rFonts w:asciiTheme="minorHAnsi" w:eastAsiaTheme="minorEastAsia" w:hAnsiTheme="minorHAnsi" w:cstheme="minorBidi"/>
          <w:noProof/>
          <w:sz w:val="24"/>
          <w:szCs w:val="24"/>
          <w:lang w:eastAsia="de-DE"/>
        </w:rPr>
      </w:pPr>
      <w:hyperlink w:anchor="_Toc20944232" w:history="1">
        <w:r w:rsidRPr="006E4121">
          <w:rPr>
            <w:rStyle w:val="Hyperlink"/>
            <w:noProof/>
          </w:rPr>
          <w:t>3.4 Weiterführende Gedanken</w:t>
        </w:r>
        <w:r>
          <w:rPr>
            <w:noProof/>
            <w:webHidden/>
          </w:rPr>
          <w:tab/>
        </w:r>
        <w:r>
          <w:rPr>
            <w:noProof/>
            <w:webHidden/>
          </w:rPr>
          <w:fldChar w:fldCharType="begin"/>
        </w:r>
        <w:r>
          <w:rPr>
            <w:noProof/>
            <w:webHidden/>
          </w:rPr>
          <w:instrText xml:space="preserve"> PAGEREF _Toc20944232 \h </w:instrText>
        </w:r>
        <w:r>
          <w:rPr>
            <w:noProof/>
            <w:webHidden/>
          </w:rPr>
        </w:r>
        <w:r>
          <w:rPr>
            <w:noProof/>
            <w:webHidden/>
          </w:rPr>
          <w:fldChar w:fldCharType="separate"/>
        </w:r>
        <w:r>
          <w:rPr>
            <w:noProof/>
            <w:webHidden/>
          </w:rPr>
          <w:t>3</w:t>
        </w:r>
        <w:r>
          <w:rPr>
            <w:noProof/>
            <w:webHidden/>
          </w:rPr>
          <w:fldChar w:fldCharType="end"/>
        </w:r>
      </w:hyperlink>
    </w:p>
    <w:p w14:paraId="7318AEDB" w14:textId="655E7EC5" w:rsidR="005B4690" w:rsidRDefault="005B4690">
      <w:pPr>
        <w:pStyle w:val="Verzeichnis3"/>
        <w:tabs>
          <w:tab w:val="right" w:pos="9457"/>
        </w:tabs>
        <w:rPr>
          <w:rFonts w:asciiTheme="minorHAnsi" w:eastAsiaTheme="minorEastAsia" w:hAnsiTheme="minorHAnsi" w:cstheme="minorBidi"/>
          <w:noProof/>
          <w:sz w:val="24"/>
          <w:szCs w:val="24"/>
          <w:lang w:eastAsia="de-DE"/>
        </w:rPr>
      </w:pPr>
      <w:hyperlink w:anchor="_Toc20944233" w:history="1">
        <w:r w:rsidRPr="006E4121">
          <w:rPr>
            <w:rStyle w:val="Hyperlink"/>
            <w:noProof/>
          </w:rPr>
          <w:t xml:space="preserve">3.4.1 Zu </w:t>
        </w:r>
        <w:r w:rsidRPr="006E4121">
          <w:rPr>
            <w:rStyle w:val="Hyperlink"/>
            <w:noProof/>
          </w:rPr>
          <w:t>k</w:t>
        </w:r>
        <w:r w:rsidRPr="006E4121">
          <w:rPr>
            <w:rStyle w:val="Hyperlink"/>
            <w:noProof/>
          </w:rPr>
          <w:t>lären:</w:t>
        </w:r>
        <w:r>
          <w:rPr>
            <w:noProof/>
            <w:webHidden/>
          </w:rPr>
          <w:tab/>
        </w:r>
        <w:r>
          <w:rPr>
            <w:noProof/>
            <w:webHidden/>
          </w:rPr>
          <w:fldChar w:fldCharType="begin"/>
        </w:r>
        <w:r>
          <w:rPr>
            <w:noProof/>
            <w:webHidden/>
          </w:rPr>
          <w:instrText xml:space="preserve"> PAGEREF _Toc20944233 \h </w:instrText>
        </w:r>
        <w:r>
          <w:rPr>
            <w:noProof/>
            <w:webHidden/>
          </w:rPr>
        </w:r>
        <w:r>
          <w:rPr>
            <w:noProof/>
            <w:webHidden/>
          </w:rPr>
          <w:fldChar w:fldCharType="separate"/>
        </w:r>
        <w:r>
          <w:rPr>
            <w:noProof/>
            <w:webHidden/>
          </w:rPr>
          <w:t>4</w:t>
        </w:r>
        <w:r>
          <w:rPr>
            <w:noProof/>
            <w:webHidden/>
          </w:rPr>
          <w:fldChar w:fldCharType="end"/>
        </w:r>
      </w:hyperlink>
    </w:p>
    <w:p w14:paraId="14F905D1" w14:textId="0B2CDAEB" w:rsidR="005B4690" w:rsidRDefault="005B4690">
      <w:pPr>
        <w:pStyle w:val="Verzeichnis1"/>
        <w:rPr>
          <w:rFonts w:asciiTheme="minorHAnsi" w:eastAsiaTheme="minorEastAsia" w:hAnsiTheme="minorHAnsi" w:cstheme="minorBidi"/>
          <w:noProof/>
          <w:sz w:val="24"/>
          <w:szCs w:val="24"/>
          <w:lang w:val="de-CH" w:eastAsia="de-DE"/>
        </w:rPr>
      </w:pPr>
      <w:hyperlink w:anchor="_Toc20944234" w:history="1">
        <w:r w:rsidRPr="006E4121">
          <w:rPr>
            <w:rStyle w:val="Hyperlink"/>
            <w:noProof/>
            <w:highlight w:val="yellow"/>
          </w:rPr>
          <w:t>4</w:t>
        </w:r>
        <w:r>
          <w:rPr>
            <w:rFonts w:asciiTheme="minorHAnsi" w:eastAsiaTheme="minorEastAsia" w:hAnsiTheme="minorHAnsi" w:cstheme="minorBidi"/>
            <w:noProof/>
            <w:sz w:val="24"/>
            <w:szCs w:val="24"/>
            <w:lang w:val="de-CH" w:eastAsia="de-DE"/>
          </w:rPr>
          <w:tab/>
        </w:r>
        <w:r w:rsidRPr="006E4121">
          <w:rPr>
            <w:rStyle w:val="Hyperlink"/>
            <w:noProof/>
            <w:highlight w:val="yellow"/>
          </w:rPr>
          <w:t>Systemabgrenzung</w:t>
        </w:r>
        <w:r>
          <w:rPr>
            <w:noProof/>
            <w:webHidden/>
          </w:rPr>
          <w:tab/>
        </w:r>
        <w:r>
          <w:rPr>
            <w:noProof/>
            <w:webHidden/>
          </w:rPr>
          <w:fldChar w:fldCharType="begin"/>
        </w:r>
        <w:r>
          <w:rPr>
            <w:noProof/>
            <w:webHidden/>
          </w:rPr>
          <w:instrText xml:space="preserve"> PAGEREF _Toc20944234 \h </w:instrText>
        </w:r>
        <w:r>
          <w:rPr>
            <w:noProof/>
            <w:webHidden/>
          </w:rPr>
        </w:r>
        <w:r>
          <w:rPr>
            <w:noProof/>
            <w:webHidden/>
          </w:rPr>
          <w:fldChar w:fldCharType="separate"/>
        </w:r>
        <w:r>
          <w:rPr>
            <w:noProof/>
            <w:webHidden/>
          </w:rPr>
          <w:t>4</w:t>
        </w:r>
        <w:r>
          <w:rPr>
            <w:noProof/>
            <w:webHidden/>
          </w:rPr>
          <w:fldChar w:fldCharType="end"/>
        </w:r>
      </w:hyperlink>
    </w:p>
    <w:p w14:paraId="3060D8F3" w14:textId="327227DB" w:rsidR="005B4690" w:rsidRDefault="005B4690">
      <w:pPr>
        <w:pStyle w:val="Verzeichnis2"/>
        <w:rPr>
          <w:rFonts w:asciiTheme="minorHAnsi" w:eastAsiaTheme="minorEastAsia" w:hAnsiTheme="minorHAnsi" w:cstheme="minorBidi"/>
          <w:noProof/>
          <w:sz w:val="24"/>
          <w:szCs w:val="24"/>
          <w:lang w:eastAsia="de-DE"/>
        </w:rPr>
      </w:pPr>
      <w:hyperlink w:anchor="_Toc20944235" w:history="1">
        <w:r w:rsidRPr="006E4121">
          <w:rPr>
            <w:rStyle w:val="Hyperlink"/>
            <w:noProof/>
            <w:highlight w:val="yellow"/>
          </w:rPr>
          <w:t>4.1 Prozessumfeld</w:t>
        </w:r>
        <w:r>
          <w:rPr>
            <w:noProof/>
            <w:webHidden/>
          </w:rPr>
          <w:tab/>
        </w:r>
        <w:r>
          <w:rPr>
            <w:noProof/>
            <w:webHidden/>
          </w:rPr>
          <w:fldChar w:fldCharType="begin"/>
        </w:r>
        <w:r>
          <w:rPr>
            <w:noProof/>
            <w:webHidden/>
          </w:rPr>
          <w:instrText xml:space="preserve"> PAGEREF _Toc20944235 \h </w:instrText>
        </w:r>
        <w:r>
          <w:rPr>
            <w:noProof/>
            <w:webHidden/>
          </w:rPr>
        </w:r>
        <w:r>
          <w:rPr>
            <w:noProof/>
            <w:webHidden/>
          </w:rPr>
          <w:fldChar w:fldCharType="separate"/>
        </w:r>
        <w:r>
          <w:rPr>
            <w:noProof/>
            <w:webHidden/>
          </w:rPr>
          <w:t>4</w:t>
        </w:r>
        <w:r>
          <w:rPr>
            <w:noProof/>
            <w:webHidden/>
          </w:rPr>
          <w:fldChar w:fldCharType="end"/>
        </w:r>
      </w:hyperlink>
    </w:p>
    <w:p w14:paraId="0E6FBAB2" w14:textId="0E4A6636" w:rsidR="005B4690" w:rsidRDefault="005B4690">
      <w:pPr>
        <w:pStyle w:val="Verzeichnis2"/>
        <w:rPr>
          <w:rFonts w:asciiTheme="minorHAnsi" w:eastAsiaTheme="minorEastAsia" w:hAnsiTheme="minorHAnsi" w:cstheme="minorBidi"/>
          <w:noProof/>
          <w:sz w:val="24"/>
          <w:szCs w:val="24"/>
          <w:lang w:eastAsia="de-DE"/>
        </w:rPr>
      </w:pPr>
      <w:hyperlink w:anchor="_Toc20944236" w:history="1">
        <w:r w:rsidRPr="006E4121">
          <w:rPr>
            <w:rStyle w:val="Hyperlink"/>
            <w:noProof/>
            <w:highlight w:val="yellow"/>
          </w:rPr>
          <w:t>4.2 Systemumfeld</w:t>
        </w:r>
        <w:r>
          <w:rPr>
            <w:noProof/>
            <w:webHidden/>
          </w:rPr>
          <w:tab/>
        </w:r>
        <w:r>
          <w:rPr>
            <w:noProof/>
            <w:webHidden/>
          </w:rPr>
          <w:fldChar w:fldCharType="begin"/>
        </w:r>
        <w:r>
          <w:rPr>
            <w:noProof/>
            <w:webHidden/>
          </w:rPr>
          <w:instrText xml:space="preserve"> PAGEREF _Toc20944236 \h </w:instrText>
        </w:r>
        <w:r>
          <w:rPr>
            <w:noProof/>
            <w:webHidden/>
          </w:rPr>
        </w:r>
        <w:r>
          <w:rPr>
            <w:noProof/>
            <w:webHidden/>
          </w:rPr>
          <w:fldChar w:fldCharType="separate"/>
        </w:r>
        <w:r>
          <w:rPr>
            <w:noProof/>
            <w:webHidden/>
          </w:rPr>
          <w:t>4</w:t>
        </w:r>
        <w:r>
          <w:rPr>
            <w:noProof/>
            <w:webHidden/>
          </w:rPr>
          <w:fldChar w:fldCharType="end"/>
        </w:r>
      </w:hyperlink>
    </w:p>
    <w:p w14:paraId="6F59FF06" w14:textId="0EAFB967" w:rsidR="005B4690" w:rsidRDefault="005B4690">
      <w:pPr>
        <w:pStyle w:val="Verzeichnis2"/>
        <w:rPr>
          <w:rFonts w:asciiTheme="minorHAnsi" w:eastAsiaTheme="minorEastAsia" w:hAnsiTheme="minorHAnsi" w:cstheme="minorBidi"/>
          <w:noProof/>
          <w:sz w:val="24"/>
          <w:szCs w:val="24"/>
          <w:lang w:eastAsia="de-DE"/>
        </w:rPr>
      </w:pPr>
      <w:hyperlink w:anchor="_Toc20944237" w:history="1">
        <w:r w:rsidRPr="006E4121">
          <w:rPr>
            <w:rStyle w:val="Hyperlink"/>
            <w:noProof/>
            <w:highlight w:val="yellow"/>
          </w:rPr>
          <w:t>4.3 Nicht unterstützte Projektziele</w:t>
        </w:r>
        <w:r>
          <w:rPr>
            <w:noProof/>
            <w:webHidden/>
          </w:rPr>
          <w:tab/>
        </w:r>
        <w:r>
          <w:rPr>
            <w:noProof/>
            <w:webHidden/>
          </w:rPr>
          <w:fldChar w:fldCharType="begin"/>
        </w:r>
        <w:r>
          <w:rPr>
            <w:noProof/>
            <w:webHidden/>
          </w:rPr>
          <w:instrText xml:space="preserve"> PAGEREF _Toc20944237 \h </w:instrText>
        </w:r>
        <w:r>
          <w:rPr>
            <w:noProof/>
            <w:webHidden/>
          </w:rPr>
        </w:r>
        <w:r>
          <w:rPr>
            <w:noProof/>
            <w:webHidden/>
          </w:rPr>
          <w:fldChar w:fldCharType="separate"/>
        </w:r>
        <w:r>
          <w:rPr>
            <w:noProof/>
            <w:webHidden/>
          </w:rPr>
          <w:t>4</w:t>
        </w:r>
        <w:r>
          <w:rPr>
            <w:noProof/>
            <w:webHidden/>
          </w:rPr>
          <w:fldChar w:fldCharType="end"/>
        </w:r>
      </w:hyperlink>
    </w:p>
    <w:p w14:paraId="6A998A81" w14:textId="1ACFDAC5" w:rsidR="005B4690" w:rsidRDefault="005B4690">
      <w:pPr>
        <w:pStyle w:val="Verzeichnis1"/>
        <w:rPr>
          <w:rFonts w:asciiTheme="minorHAnsi" w:eastAsiaTheme="minorEastAsia" w:hAnsiTheme="minorHAnsi" w:cstheme="minorBidi"/>
          <w:noProof/>
          <w:sz w:val="24"/>
          <w:szCs w:val="24"/>
          <w:lang w:val="de-CH" w:eastAsia="de-DE"/>
        </w:rPr>
      </w:pPr>
      <w:hyperlink w:anchor="_Toc20944238" w:history="1">
        <w:r w:rsidRPr="006E4121">
          <w:rPr>
            <w:rStyle w:val="Hyperlink"/>
            <w:noProof/>
            <w:highlight w:val="yellow"/>
          </w:rPr>
          <w:t>5</w:t>
        </w:r>
        <w:r>
          <w:rPr>
            <w:rFonts w:asciiTheme="minorHAnsi" w:eastAsiaTheme="minorEastAsia" w:hAnsiTheme="minorHAnsi" w:cstheme="minorBidi"/>
            <w:noProof/>
            <w:sz w:val="24"/>
            <w:szCs w:val="24"/>
            <w:lang w:val="de-CH" w:eastAsia="de-DE"/>
          </w:rPr>
          <w:tab/>
        </w:r>
        <w:r w:rsidRPr="006E4121">
          <w:rPr>
            <w:rStyle w:val="Hyperlink"/>
            <w:noProof/>
            <w:highlight w:val="yellow"/>
          </w:rPr>
          <w:t>Anforderungen</w:t>
        </w:r>
        <w:r>
          <w:rPr>
            <w:noProof/>
            <w:webHidden/>
          </w:rPr>
          <w:tab/>
        </w:r>
        <w:r>
          <w:rPr>
            <w:noProof/>
            <w:webHidden/>
          </w:rPr>
          <w:fldChar w:fldCharType="begin"/>
        </w:r>
        <w:r>
          <w:rPr>
            <w:noProof/>
            <w:webHidden/>
          </w:rPr>
          <w:instrText xml:space="preserve"> PAGEREF _Toc20944238 \h </w:instrText>
        </w:r>
        <w:r>
          <w:rPr>
            <w:noProof/>
            <w:webHidden/>
          </w:rPr>
        </w:r>
        <w:r>
          <w:rPr>
            <w:noProof/>
            <w:webHidden/>
          </w:rPr>
          <w:fldChar w:fldCharType="separate"/>
        </w:r>
        <w:r>
          <w:rPr>
            <w:noProof/>
            <w:webHidden/>
          </w:rPr>
          <w:t>4</w:t>
        </w:r>
        <w:r>
          <w:rPr>
            <w:noProof/>
            <w:webHidden/>
          </w:rPr>
          <w:fldChar w:fldCharType="end"/>
        </w:r>
      </w:hyperlink>
    </w:p>
    <w:p w14:paraId="1F63647C" w14:textId="2C586936" w:rsidR="005B4690" w:rsidRDefault="005B4690">
      <w:pPr>
        <w:pStyle w:val="Verzeichnis2"/>
        <w:rPr>
          <w:rFonts w:asciiTheme="minorHAnsi" w:eastAsiaTheme="minorEastAsia" w:hAnsiTheme="minorHAnsi" w:cstheme="minorBidi"/>
          <w:noProof/>
          <w:sz w:val="24"/>
          <w:szCs w:val="24"/>
          <w:lang w:eastAsia="de-DE"/>
        </w:rPr>
      </w:pPr>
      <w:hyperlink w:anchor="_Toc20944239" w:history="1">
        <w:r w:rsidRPr="006E4121">
          <w:rPr>
            <w:rStyle w:val="Hyperlink"/>
            <w:noProof/>
            <w:highlight w:val="yellow"/>
          </w:rPr>
          <w:t>5.1 Quellen und Vorgehen</w:t>
        </w:r>
        <w:r>
          <w:rPr>
            <w:noProof/>
            <w:webHidden/>
          </w:rPr>
          <w:tab/>
        </w:r>
        <w:r>
          <w:rPr>
            <w:noProof/>
            <w:webHidden/>
          </w:rPr>
          <w:fldChar w:fldCharType="begin"/>
        </w:r>
        <w:r>
          <w:rPr>
            <w:noProof/>
            <w:webHidden/>
          </w:rPr>
          <w:instrText xml:space="preserve"> PAGEREF _Toc20944239 \h </w:instrText>
        </w:r>
        <w:r>
          <w:rPr>
            <w:noProof/>
            <w:webHidden/>
          </w:rPr>
        </w:r>
        <w:r>
          <w:rPr>
            <w:noProof/>
            <w:webHidden/>
          </w:rPr>
          <w:fldChar w:fldCharType="separate"/>
        </w:r>
        <w:r>
          <w:rPr>
            <w:noProof/>
            <w:webHidden/>
          </w:rPr>
          <w:t>4</w:t>
        </w:r>
        <w:r>
          <w:rPr>
            <w:noProof/>
            <w:webHidden/>
          </w:rPr>
          <w:fldChar w:fldCharType="end"/>
        </w:r>
      </w:hyperlink>
    </w:p>
    <w:p w14:paraId="4312B8EC" w14:textId="58C6C2B8" w:rsidR="005B4690" w:rsidRDefault="005B4690">
      <w:pPr>
        <w:pStyle w:val="Verzeichnis2"/>
        <w:rPr>
          <w:rFonts w:asciiTheme="minorHAnsi" w:eastAsiaTheme="minorEastAsia" w:hAnsiTheme="minorHAnsi" w:cstheme="minorBidi"/>
          <w:noProof/>
          <w:sz w:val="24"/>
          <w:szCs w:val="24"/>
          <w:lang w:eastAsia="de-DE"/>
        </w:rPr>
      </w:pPr>
      <w:hyperlink w:anchor="_Toc20944240" w:history="1">
        <w:r w:rsidRPr="006E4121">
          <w:rPr>
            <w:rStyle w:val="Hyperlink"/>
            <w:noProof/>
            <w:highlight w:val="yellow"/>
          </w:rPr>
          <w:t>5.2 Funktionale Anforderungen</w:t>
        </w:r>
        <w:r>
          <w:rPr>
            <w:noProof/>
            <w:webHidden/>
          </w:rPr>
          <w:tab/>
        </w:r>
        <w:r>
          <w:rPr>
            <w:noProof/>
            <w:webHidden/>
          </w:rPr>
          <w:fldChar w:fldCharType="begin"/>
        </w:r>
        <w:r>
          <w:rPr>
            <w:noProof/>
            <w:webHidden/>
          </w:rPr>
          <w:instrText xml:space="preserve"> PAGEREF _Toc20944240 \h </w:instrText>
        </w:r>
        <w:r>
          <w:rPr>
            <w:noProof/>
            <w:webHidden/>
          </w:rPr>
        </w:r>
        <w:r>
          <w:rPr>
            <w:noProof/>
            <w:webHidden/>
          </w:rPr>
          <w:fldChar w:fldCharType="separate"/>
        </w:r>
        <w:r>
          <w:rPr>
            <w:noProof/>
            <w:webHidden/>
          </w:rPr>
          <w:t>5</w:t>
        </w:r>
        <w:r>
          <w:rPr>
            <w:noProof/>
            <w:webHidden/>
          </w:rPr>
          <w:fldChar w:fldCharType="end"/>
        </w:r>
      </w:hyperlink>
    </w:p>
    <w:p w14:paraId="404D0156" w14:textId="30F642A6" w:rsidR="005B4690" w:rsidRDefault="005B4690">
      <w:pPr>
        <w:pStyle w:val="Verzeichnis3"/>
        <w:tabs>
          <w:tab w:val="right" w:pos="9457"/>
        </w:tabs>
        <w:rPr>
          <w:rFonts w:asciiTheme="minorHAnsi" w:eastAsiaTheme="minorEastAsia" w:hAnsiTheme="minorHAnsi" w:cstheme="minorBidi"/>
          <w:noProof/>
          <w:sz w:val="24"/>
          <w:szCs w:val="24"/>
          <w:lang w:eastAsia="de-DE"/>
        </w:rPr>
      </w:pPr>
      <w:hyperlink w:anchor="_Toc20944241" w:history="1">
        <w:r w:rsidRPr="006E4121">
          <w:rPr>
            <w:rStyle w:val="Hyperlink"/>
            <w:noProof/>
          </w:rPr>
          <w:t>5.2.1 Use Cases</w:t>
        </w:r>
        <w:r>
          <w:rPr>
            <w:noProof/>
            <w:webHidden/>
          </w:rPr>
          <w:tab/>
        </w:r>
        <w:r>
          <w:rPr>
            <w:noProof/>
            <w:webHidden/>
          </w:rPr>
          <w:fldChar w:fldCharType="begin"/>
        </w:r>
        <w:r>
          <w:rPr>
            <w:noProof/>
            <w:webHidden/>
          </w:rPr>
          <w:instrText xml:space="preserve"> PAGEREF _Toc20944241 \h </w:instrText>
        </w:r>
        <w:r>
          <w:rPr>
            <w:noProof/>
            <w:webHidden/>
          </w:rPr>
        </w:r>
        <w:r>
          <w:rPr>
            <w:noProof/>
            <w:webHidden/>
          </w:rPr>
          <w:fldChar w:fldCharType="separate"/>
        </w:r>
        <w:r>
          <w:rPr>
            <w:noProof/>
            <w:webHidden/>
          </w:rPr>
          <w:t>5</w:t>
        </w:r>
        <w:r>
          <w:rPr>
            <w:noProof/>
            <w:webHidden/>
          </w:rPr>
          <w:fldChar w:fldCharType="end"/>
        </w:r>
      </w:hyperlink>
    </w:p>
    <w:p w14:paraId="653924A5" w14:textId="1BD9E226" w:rsidR="005B4690" w:rsidRDefault="005B4690">
      <w:pPr>
        <w:pStyle w:val="Verzeichnis3"/>
        <w:tabs>
          <w:tab w:val="right" w:pos="9457"/>
        </w:tabs>
        <w:rPr>
          <w:rFonts w:asciiTheme="minorHAnsi" w:eastAsiaTheme="minorEastAsia" w:hAnsiTheme="minorHAnsi" w:cstheme="minorBidi"/>
          <w:noProof/>
          <w:sz w:val="24"/>
          <w:szCs w:val="24"/>
          <w:lang w:eastAsia="de-DE"/>
        </w:rPr>
      </w:pPr>
      <w:hyperlink w:anchor="_Toc20944242" w:history="1">
        <w:r w:rsidRPr="006E4121">
          <w:rPr>
            <w:rStyle w:val="Hyperlink"/>
            <w:noProof/>
            <w:highlight w:val="yellow"/>
          </w:rPr>
          <w:t>5.2.2 Detaillierte Anforderungen</w:t>
        </w:r>
        <w:r>
          <w:rPr>
            <w:noProof/>
            <w:webHidden/>
          </w:rPr>
          <w:tab/>
        </w:r>
        <w:r>
          <w:rPr>
            <w:noProof/>
            <w:webHidden/>
          </w:rPr>
          <w:fldChar w:fldCharType="begin"/>
        </w:r>
        <w:r>
          <w:rPr>
            <w:noProof/>
            <w:webHidden/>
          </w:rPr>
          <w:instrText xml:space="preserve"> PAGEREF _Toc20944242 \h </w:instrText>
        </w:r>
        <w:r>
          <w:rPr>
            <w:noProof/>
            <w:webHidden/>
          </w:rPr>
        </w:r>
        <w:r>
          <w:rPr>
            <w:noProof/>
            <w:webHidden/>
          </w:rPr>
          <w:fldChar w:fldCharType="separate"/>
        </w:r>
        <w:r>
          <w:rPr>
            <w:noProof/>
            <w:webHidden/>
          </w:rPr>
          <w:t>5</w:t>
        </w:r>
        <w:r>
          <w:rPr>
            <w:noProof/>
            <w:webHidden/>
          </w:rPr>
          <w:fldChar w:fldCharType="end"/>
        </w:r>
      </w:hyperlink>
    </w:p>
    <w:p w14:paraId="5C3FB710" w14:textId="0C3A4A25" w:rsidR="005B4690" w:rsidRDefault="005B4690">
      <w:pPr>
        <w:pStyle w:val="Verzeichnis2"/>
        <w:rPr>
          <w:rFonts w:asciiTheme="minorHAnsi" w:eastAsiaTheme="minorEastAsia" w:hAnsiTheme="minorHAnsi" w:cstheme="minorBidi"/>
          <w:noProof/>
          <w:sz w:val="24"/>
          <w:szCs w:val="24"/>
          <w:lang w:eastAsia="de-DE"/>
        </w:rPr>
      </w:pPr>
      <w:hyperlink w:anchor="_Toc20944243" w:history="1">
        <w:r w:rsidRPr="006E4121">
          <w:rPr>
            <w:rStyle w:val="Hyperlink"/>
            <w:noProof/>
            <w:highlight w:val="yellow"/>
          </w:rPr>
          <w:t>5.3 Qualitätsanforderungen</w:t>
        </w:r>
        <w:r>
          <w:rPr>
            <w:noProof/>
            <w:webHidden/>
          </w:rPr>
          <w:tab/>
        </w:r>
        <w:r>
          <w:rPr>
            <w:noProof/>
            <w:webHidden/>
          </w:rPr>
          <w:fldChar w:fldCharType="begin"/>
        </w:r>
        <w:r>
          <w:rPr>
            <w:noProof/>
            <w:webHidden/>
          </w:rPr>
          <w:instrText xml:space="preserve"> PAGEREF _Toc20944243 \h </w:instrText>
        </w:r>
        <w:r>
          <w:rPr>
            <w:noProof/>
            <w:webHidden/>
          </w:rPr>
        </w:r>
        <w:r>
          <w:rPr>
            <w:noProof/>
            <w:webHidden/>
          </w:rPr>
          <w:fldChar w:fldCharType="separate"/>
        </w:r>
        <w:r>
          <w:rPr>
            <w:noProof/>
            <w:webHidden/>
          </w:rPr>
          <w:t>6</w:t>
        </w:r>
        <w:r>
          <w:rPr>
            <w:noProof/>
            <w:webHidden/>
          </w:rPr>
          <w:fldChar w:fldCharType="end"/>
        </w:r>
      </w:hyperlink>
    </w:p>
    <w:p w14:paraId="135EDAF3" w14:textId="733EF8E6" w:rsidR="005B4690" w:rsidRDefault="005B4690">
      <w:pPr>
        <w:pStyle w:val="Verzeichnis2"/>
        <w:rPr>
          <w:rFonts w:asciiTheme="minorHAnsi" w:eastAsiaTheme="minorEastAsia" w:hAnsiTheme="minorHAnsi" w:cstheme="minorBidi"/>
          <w:noProof/>
          <w:sz w:val="24"/>
          <w:szCs w:val="24"/>
          <w:lang w:eastAsia="de-DE"/>
        </w:rPr>
      </w:pPr>
      <w:hyperlink w:anchor="_Toc20944244" w:history="1">
        <w:r w:rsidRPr="006E4121">
          <w:rPr>
            <w:rStyle w:val="Hyperlink"/>
            <w:noProof/>
            <w:highlight w:val="yellow"/>
          </w:rPr>
          <w:t>5.4 Randbedingungen</w:t>
        </w:r>
        <w:r>
          <w:rPr>
            <w:noProof/>
            <w:webHidden/>
          </w:rPr>
          <w:tab/>
        </w:r>
        <w:r>
          <w:rPr>
            <w:noProof/>
            <w:webHidden/>
          </w:rPr>
          <w:fldChar w:fldCharType="begin"/>
        </w:r>
        <w:r>
          <w:rPr>
            <w:noProof/>
            <w:webHidden/>
          </w:rPr>
          <w:instrText xml:space="preserve"> PAGEREF _Toc20944244 \h </w:instrText>
        </w:r>
        <w:r>
          <w:rPr>
            <w:noProof/>
            <w:webHidden/>
          </w:rPr>
        </w:r>
        <w:r>
          <w:rPr>
            <w:noProof/>
            <w:webHidden/>
          </w:rPr>
          <w:fldChar w:fldCharType="separate"/>
        </w:r>
        <w:r>
          <w:rPr>
            <w:noProof/>
            <w:webHidden/>
          </w:rPr>
          <w:t>6</w:t>
        </w:r>
        <w:r>
          <w:rPr>
            <w:noProof/>
            <w:webHidden/>
          </w:rPr>
          <w:fldChar w:fldCharType="end"/>
        </w:r>
      </w:hyperlink>
    </w:p>
    <w:p w14:paraId="3902529A" w14:textId="48B231AE" w:rsidR="005B4690" w:rsidRDefault="005B4690">
      <w:pPr>
        <w:pStyle w:val="Verzeichnis2"/>
        <w:rPr>
          <w:rFonts w:asciiTheme="minorHAnsi" w:eastAsiaTheme="minorEastAsia" w:hAnsiTheme="minorHAnsi" w:cstheme="minorBidi"/>
          <w:noProof/>
          <w:sz w:val="24"/>
          <w:szCs w:val="24"/>
          <w:lang w:eastAsia="de-DE"/>
        </w:rPr>
      </w:pPr>
      <w:hyperlink w:anchor="_Toc20944245" w:history="1">
        <w:r w:rsidRPr="006E4121">
          <w:rPr>
            <w:rStyle w:val="Hyperlink"/>
            <w:noProof/>
            <w:highlight w:val="yellow"/>
          </w:rPr>
          <w:t>5.5 Datenmodell</w:t>
        </w:r>
        <w:r>
          <w:rPr>
            <w:noProof/>
            <w:webHidden/>
          </w:rPr>
          <w:tab/>
        </w:r>
        <w:r>
          <w:rPr>
            <w:noProof/>
            <w:webHidden/>
          </w:rPr>
          <w:fldChar w:fldCharType="begin"/>
        </w:r>
        <w:r>
          <w:rPr>
            <w:noProof/>
            <w:webHidden/>
          </w:rPr>
          <w:instrText xml:space="preserve"> PAGEREF _Toc20944245 \h </w:instrText>
        </w:r>
        <w:r>
          <w:rPr>
            <w:noProof/>
            <w:webHidden/>
          </w:rPr>
        </w:r>
        <w:r>
          <w:rPr>
            <w:noProof/>
            <w:webHidden/>
          </w:rPr>
          <w:fldChar w:fldCharType="separate"/>
        </w:r>
        <w:r>
          <w:rPr>
            <w:noProof/>
            <w:webHidden/>
          </w:rPr>
          <w:t>6</w:t>
        </w:r>
        <w:r>
          <w:rPr>
            <w:noProof/>
            <w:webHidden/>
          </w:rPr>
          <w:fldChar w:fldCharType="end"/>
        </w:r>
      </w:hyperlink>
    </w:p>
    <w:p w14:paraId="2927ABDF" w14:textId="4814E99F" w:rsidR="005B4690" w:rsidRDefault="005B4690">
      <w:pPr>
        <w:pStyle w:val="Verzeichnis1"/>
        <w:rPr>
          <w:rFonts w:asciiTheme="minorHAnsi" w:eastAsiaTheme="minorEastAsia" w:hAnsiTheme="minorHAnsi" w:cstheme="minorBidi"/>
          <w:noProof/>
          <w:sz w:val="24"/>
          <w:szCs w:val="24"/>
          <w:lang w:val="de-CH" w:eastAsia="de-DE"/>
        </w:rPr>
      </w:pPr>
      <w:hyperlink w:anchor="_Toc20944246" w:history="1">
        <w:r w:rsidRPr="006E4121">
          <w:rPr>
            <w:rStyle w:val="Hyperlink"/>
            <w:noProof/>
          </w:rPr>
          <w:t>6</w:t>
        </w:r>
        <w:r>
          <w:rPr>
            <w:rFonts w:asciiTheme="minorHAnsi" w:eastAsiaTheme="minorEastAsia" w:hAnsiTheme="minorHAnsi" w:cstheme="minorBidi"/>
            <w:noProof/>
            <w:sz w:val="24"/>
            <w:szCs w:val="24"/>
            <w:lang w:val="de-CH" w:eastAsia="de-DE"/>
          </w:rPr>
          <w:tab/>
        </w:r>
        <w:r w:rsidRPr="006E4121">
          <w:rPr>
            <w:rStyle w:val="Hyperlink"/>
            <w:noProof/>
          </w:rPr>
          <w:t>Glossar</w:t>
        </w:r>
        <w:r>
          <w:rPr>
            <w:noProof/>
            <w:webHidden/>
          </w:rPr>
          <w:tab/>
        </w:r>
        <w:r>
          <w:rPr>
            <w:noProof/>
            <w:webHidden/>
          </w:rPr>
          <w:fldChar w:fldCharType="begin"/>
        </w:r>
        <w:r>
          <w:rPr>
            <w:noProof/>
            <w:webHidden/>
          </w:rPr>
          <w:instrText xml:space="preserve"> PAGEREF _Toc20944246 \h </w:instrText>
        </w:r>
        <w:r>
          <w:rPr>
            <w:noProof/>
            <w:webHidden/>
          </w:rPr>
        </w:r>
        <w:r>
          <w:rPr>
            <w:noProof/>
            <w:webHidden/>
          </w:rPr>
          <w:fldChar w:fldCharType="separate"/>
        </w:r>
        <w:r>
          <w:rPr>
            <w:noProof/>
            <w:webHidden/>
          </w:rPr>
          <w:t>6</w:t>
        </w:r>
        <w:r>
          <w:rPr>
            <w:noProof/>
            <w:webHidden/>
          </w:rPr>
          <w:fldChar w:fldCharType="end"/>
        </w:r>
      </w:hyperlink>
    </w:p>
    <w:p w14:paraId="71F96040" w14:textId="262FD1BC" w:rsidR="005B4690" w:rsidRDefault="005B4690">
      <w:pPr>
        <w:pStyle w:val="Verzeichnis1"/>
        <w:rPr>
          <w:rFonts w:asciiTheme="minorHAnsi" w:eastAsiaTheme="minorEastAsia" w:hAnsiTheme="minorHAnsi" w:cstheme="minorBidi"/>
          <w:noProof/>
          <w:sz w:val="24"/>
          <w:szCs w:val="24"/>
          <w:lang w:val="de-CH" w:eastAsia="de-DE"/>
        </w:rPr>
      </w:pPr>
      <w:hyperlink w:anchor="_Toc20944247" w:history="1">
        <w:r w:rsidRPr="006E4121">
          <w:rPr>
            <w:rStyle w:val="Hyperlink"/>
            <w:noProof/>
            <w:highlight w:val="yellow"/>
          </w:rPr>
          <w:t>7</w:t>
        </w:r>
        <w:r>
          <w:rPr>
            <w:rFonts w:asciiTheme="minorHAnsi" w:eastAsiaTheme="minorEastAsia" w:hAnsiTheme="minorHAnsi" w:cstheme="minorBidi"/>
            <w:noProof/>
            <w:sz w:val="24"/>
            <w:szCs w:val="24"/>
            <w:lang w:val="de-CH" w:eastAsia="de-DE"/>
          </w:rPr>
          <w:tab/>
        </w:r>
        <w:r w:rsidRPr="006E4121">
          <w:rPr>
            <w:rStyle w:val="Hyperlink"/>
            <w:noProof/>
            <w:highlight w:val="yellow"/>
          </w:rPr>
          <w:t>Literaturverzeichnis</w:t>
        </w:r>
        <w:r>
          <w:rPr>
            <w:noProof/>
            <w:webHidden/>
          </w:rPr>
          <w:tab/>
        </w:r>
        <w:r>
          <w:rPr>
            <w:noProof/>
            <w:webHidden/>
          </w:rPr>
          <w:fldChar w:fldCharType="begin"/>
        </w:r>
        <w:r>
          <w:rPr>
            <w:noProof/>
            <w:webHidden/>
          </w:rPr>
          <w:instrText xml:space="preserve"> PAGEREF _Toc20944247 \h </w:instrText>
        </w:r>
        <w:r>
          <w:rPr>
            <w:noProof/>
            <w:webHidden/>
          </w:rPr>
        </w:r>
        <w:r>
          <w:rPr>
            <w:noProof/>
            <w:webHidden/>
          </w:rPr>
          <w:fldChar w:fldCharType="separate"/>
        </w:r>
        <w:r>
          <w:rPr>
            <w:noProof/>
            <w:webHidden/>
          </w:rPr>
          <w:t>6</w:t>
        </w:r>
        <w:r>
          <w:rPr>
            <w:noProof/>
            <w:webHidden/>
          </w:rPr>
          <w:fldChar w:fldCharType="end"/>
        </w:r>
      </w:hyperlink>
    </w:p>
    <w:p w14:paraId="06EE7A14" w14:textId="7A06FE35" w:rsidR="005B4690" w:rsidRDefault="005B4690">
      <w:pPr>
        <w:pStyle w:val="Verzeichnis1"/>
        <w:rPr>
          <w:rFonts w:asciiTheme="minorHAnsi" w:eastAsiaTheme="minorEastAsia" w:hAnsiTheme="minorHAnsi" w:cstheme="minorBidi"/>
          <w:noProof/>
          <w:sz w:val="24"/>
          <w:szCs w:val="24"/>
          <w:lang w:val="de-CH" w:eastAsia="de-DE"/>
        </w:rPr>
      </w:pPr>
      <w:hyperlink w:anchor="_Toc20944248" w:history="1">
        <w:r w:rsidRPr="006E4121">
          <w:rPr>
            <w:rStyle w:val="Hyperlink"/>
            <w:noProof/>
            <w:highlight w:val="yellow"/>
          </w:rPr>
          <w:t>8</w:t>
        </w:r>
        <w:r>
          <w:rPr>
            <w:rFonts w:asciiTheme="minorHAnsi" w:eastAsiaTheme="minorEastAsia" w:hAnsiTheme="minorHAnsi" w:cstheme="minorBidi"/>
            <w:noProof/>
            <w:sz w:val="24"/>
            <w:szCs w:val="24"/>
            <w:lang w:val="de-CH" w:eastAsia="de-DE"/>
          </w:rPr>
          <w:tab/>
        </w:r>
        <w:r w:rsidRPr="006E4121">
          <w:rPr>
            <w:rStyle w:val="Hyperlink"/>
            <w:noProof/>
            <w:highlight w:val="yellow"/>
          </w:rPr>
          <w:t>Anhang</w:t>
        </w:r>
        <w:r>
          <w:rPr>
            <w:noProof/>
            <w:webHidden/>
          </w:rPr>
          <w:tab/>
        </w:r>
        <w:r>
          <w:rPr>
            <w:noProof/>
            <w:webHidden/>
          </w:rPr>
          <w:fldChar w:fldCharType="begin"/>
        </w:r>
        <w:r>
          <w:rPr>
            <w:noProof/>
            <w:webHidden/>
          </w:rPr>
          <w:instrText xml:space="preserve"> PAGEREF _Toc20944248 \h </w:instrText>
        </w:r>
        <w:r>
          <w:rPr>
            <w:noProof/>
            <w:webHidden/>
          </w:rPr>
        </w:r>
        <w:r>
          <w:rPr>
            <w:noProof/>
            <w:webHidden/>
          </w:rPr>
          <w:fldChar w:fldCharType="separate"/>
        </w:r>
        <w:r>
          <w:rPr>
            <w:noProof/>
            <w:webHidden/>
          </w:rPr>
          <w:t>6</w:t>
        </w:r>
        <w:r>
          <w:rPr>
            <w:noProof/>
            <w:webHidden/>
          </w:rPr>
          <w:fldChar w:fldCharType="end"/>
        </w:r>
      </w:hyperlink>
    </w:p>
    <w:p w14:paraId="05CE0A71" w14:textId="1E900BD4" w:rsidR="005B4690" w:rsidRDefault="005B4690">
      <w:pPr>
        <w:pStyle w:val="Verzeichnis2"/>
        <w:rPr>
          <w:rFonts w:asciiTheme="minorHAnsi" w:eastAsiaTheme="minorEastAsia" w:hAnsiTheme="minorHAnsi" w:cstheme="minorBidi"/>
          <w:noProof/>
          <w:sz w:val="24"/>
          <w:szCs w:val="24"/>
          <w:lang w:eastAsia="de-DE"/>
        </w:rPr>
      </w:pPr>
      <w:hyperlink w:anchor="_Toc20944249" w:history="1">
        <w:r w:rsidRPr="006E4121">
          <w:rPr>
            <w:rStyle w:val="Hyperlink"/>
            <w:noProof/>
            <w:highlight w:val="yellow"/>
          </w:rPr>
          <w:t>8.1 Abstimmung der Anforderungen</w:t>
        </w:r>
        <w:r>
          <w:rPr>
            <w:noProof/>
            <w:webHidden/>
          </w:rPr>
          <w:tab/>
        </w:r>
        <w:r>
          <w:rPr>
            <w:noProof/>
            <w:webHidden/>
          </w:rPr>
          <w:fldChar w:fldCharType="begin"/>
        </w:r>
        <w:r>
          <w:rPr>
            <w:noProof/>
            <w:webHidden/>
          </w:rPr>
          <w:instrText xml:space="preserve"> PAGEREF _Toc20944249 \h </w:instrText>
        </w:r>
        <w:r>
          <w:rPr>
            <w:noProof/>
            <w:webHidden/>
          </w:rPr>
        </w:r>
        <w:r>
          <w:rPr>
            <w:noProof/>
            <w:webHidden/>
          </w:rPr>
          <w:fldChar w:fldCharType="separate"/>
        </w:r>
        <w:r>
          <w:rPr>
            <w:noProof/>
            <w:webHidden/>
          </w:rPr>
          <w:t>6</w:t>
        </w:r>
        <w:r>
          <w:rPr>
            <w:noProof/>
            <w:webHidden/>
          </w:rPr>
          <w:fldChar w:fldCharType="end"/>
        </w:r>
      </w:hyperlink>
    </w:p>
    <w:p w14:paraId="4C7334DE" w14:textId="10749FC3" w:rsidR="005B4690" w:rsidRDefault="005B4690">
      <w:pPr>
        <w:pStyle w:val="Verzeichnis2"/>
        <w:rPr>
          <w:rFonts w:asciiTheme="minorHAnsi" w:eastAsiaTheme="minorEastAsia" w:hAnsiTheme="minorHAnsi" w:cstheme="minorBidi"/>
          <w:noProof/>
          <w:sz w:val="24"/>
          <w:szCs w:val="24"/>
          <w:lang w:eastAsia="de-DE"/>
        </w:rPr>
      </w:pPr>
      <w:hyperlink w:anchor="_Toc20944250" w:history="1">
        <w:r w:rsidRPr="006E4121">
          <w:rPr>
            <w:rStyle w:val="Hyperlink"/>
            <w:noProof/>
            <w:highlight w:val="yellow"/>
          </w:rPr>
          <w:t>8.2 Definition of Ready – Checklist</w:t>
        </w:r>
        <w:r>
          <w:rPr>
            <w:noProof/>
            <w:webHidden/>
          </w:rPr>
          <w:tab/>
        </w:r>
        <w:r>
          <w:rPr>
            <w:noProof/>
            <w:webHidden/>
          </w:rPr>
          <w:fldChar w:fldCharType="begin"/>
        </w:r>
        <w:r>
          <w:rPr>
            <w:noProof/>
            <w:webHidden/>
          </w:rPr>
          <w:instrText xml:space="preserve"> PAGEREF _Toc20944250 \h </w:instrText>
        </w:r>
        <w:r>
          <w:rPr>
            <w:noProof/>
            <w:webHidden/>
          </w:rPr>
        </w:r>
        <w:r>
          <w:rPr>
            <w:noProof/>
            <w:webHidden/>
          </w:rPr>
          <w:fldChar w:fldCharType="separate"/>
        </w:r>
        <w:r>
          <w:rPr>
            <w:noProof/>
            <w:webHidden/>
          </w:rPr>
          <w:t>7</w:t>
        </w:r>
        <w:r>
          <w:rPr>
            <w:noProof/>
            <w:webHidden/>
          </w:rPr>
          <w:fldChar w:fldCharType="end"/>
        </w:r>
      </w:hyperlink>
    </w:p>
    <w:p w14:paraId="7ABFFBBE" w14:textId="2CE5A91B" w:rsidR="005B4690" w:rsidRDefault="005B4690">
      <w:pPr>
        <w:pStyle w:val="Verzeichnis1"/>
        <w:rPr>
          <w:rFonts w:asciiTheme="minorHAnsi" w:eastAsiaTheme="minorEastAsia" w:hAnsiTheme="minorHAnsi" w:cstheme="minorBidi"/>
          <w:noProof/>
          <w:sz w:val="24"/>
          <w:szCs w:val="24"/>
          <w:lang w:val="de-CH" w:eastAsia="de-DE"/>
        </w:rPr>
      </w:pPr>
      <w:hyperlink w:anchor="_Toc20944251" w:history="1">
        <w:r w:rsidRPr="006E4121">
          <w:rPr>
            <w:rStyle w:val="Hyperlink"/>
            <w:noProof/>
          </w:rPr>
          <w:t>9</w:t>
        </w:r>
        <w:r>
          <w:rPr>
            <w:rFonts w:asciiTheme="minorHAnsi" w:eastAsiaTheme="minorEastAsia" w:hAnsiTheme="minorHAnsi" w:cstheme="minorBidi"/>
            <w:noProof/>
            <w:sz w:val="24"/>
            <w:szCs w:val="24"/>
            <w:lang w:val="de-CH" w:eastAsia="de-DE"/>
          </w:rPr>
          <w:tab/>
        </w:r>
        <w:r w:rsidRPr="006E4121">
          <w:rPr>
            <w:rStyle w:val="Hyperlink"/>
            <w:noProof/>
          </w:rPr>
          <w:t>Versionskontrolle</w:t>
        </w:r>
        <w:r>
          <w:rPr>
            <w:noProof/>
            <w:webHidden/>
          </w:rPr>
          <w:tab/>
        </w:r>
        <w:r>
          <w:rPr>
            <w:noProof/>
            <w:webHidden/>
          </w:rPr>
          <w:fldChar w:fldCharType="begin"/>
        </w:r>
        <w:r>
          <w:rPr>
            <w:noProof/>
            <w:webHidden/>
          </w:rPr>
          <w:instrText xml:space="preserve"> PAGEREF _Toc20944251 \h </w:instrText>
        </w:r>
        <w:r>
          <w:rPr>
            <w:noProof/>
            <w:webHidden/>
          </w:rPr>
        </w:r>
        <w:r>
          <w:rPr>
            <w:noProof/>
            <w:webHidden/>
          </w:rPr>
          <w:fldChar w:fldCharType="separate"/>
        </w:r>
        <w:r>
          <w:rPr>
            <w:noProof/>
            <w:webHidden/>
          </w:rPr>
          <w:t>7</w:t>
        </w:r>
        <w:r>
          <w:rPr>
            <w:noProof/>
            <w:webHidden/>
          </w:rPr>
          <w:fldChar w:fldCharType="end"/>
        </w:r>
      </w:hyperlink>
    </w:p>
    <w:p w14:paraId="17B07028" w14:textId="49BD039F" w:rsidR="006312CC" w:rsidRPr="005E3C39" w:rsidRDefault="00901AFC">
      <w:r>
        <w:fldChar w:fldCharType="end"/>
      </w:r>
    </w:p>
    <w:p w14:paraId="66CB7E8D" w14:textId="77777777" w:rsidR="006312CC" w:rsidRPr="005E3C39" w:rsidRDefault="006312CC" w:rsidP="007050ED">
      <w:pPr>
        <w:pStyle w:val="berschrift1"/>
      </w:pPr>
      <w:r w:rsidRPr="005E3C39">
        <w:br w:type="page"/>
      </w:r>
      <w:bookmarkStart w:id="1" w:name="_Toc20944226"/>
      <w:r w:rsidR="00BB0E18">
        <w:lastRenderedPageBreak/>
        <w:t>Zweck des Dokuments</w:t>
      </w:r>
      <w:bookmarkEnd w:id="1"/>
    </w:p>
    <w:p w14:paraId="3EFB2682" w14:textId="1BC8AD2B" w:rsidR="00C8267D" w:rsidRDefault="00BB0E18" w:rsidP="00C8267D">
      <w:r>
        <w:t>Dieses Dokument beschreib</w:t>
      </w:r>
      <w:r w:rsidR="00C92B28">
        <w:t xml:space="preserve">t die Ziele und Anforderungen für das Projekt </w:t>
      </w:r>
      <w:r w:rsidR="009F4F3D">
        <w:t>«BLS Sitzplatzreservation»</w:t>
      </w:r>
      <w:r w:rsidR="00C92B28">
        <w:t>.</w:t>
      </w:r>
    </w:p>
    <w:p w14:paraId="067DFF2D" w14:textId="7CA81758" w:rsidR="00C8267D" w:rsidRDefault="00C8267D" w:rsidP="00C8267D">
      <w:r w:rsidRPr="00C8267D">
        <w:t xml:space="preserve">Auftraggeber des Projekts ist die </w:t>
      </w:r>
      <w:r>
        <w:t>BLS</w:t>
      </w:r>
      <w:r w:rsidRPr="00C8267D">
        <w:t xml:space="preserve">; Ansprechperson und fachlicher Begleiter ist </w:t>
      </w:r>
      <w:r>
        <w:t>Peter Lange</w:t>
      </w:r>
      <w:r w:rsidRPr="00C8267D">
        <w:t xml:space="preserve">. </w:t>
      </w:r>
    </w:p>
    <w:p w14:paraId="738E2771" w14:textId="57948B2C" w:rsidR="00C8267D" w:rsidRDefault="00C8267D" w:rsidP="00C8267D">
      <w:r w:rsidRPr="00C8267D">
        <w:t xml:space="preserve">Auftragnehmer sind </w:t>
      </w:r>
      <w:r>
        <w:t xml:space="preserve">Aleksandar </w:t>
      </w:r>
      <w:proofErr w:type="spellStart"/>
      <w:r>
        <w:t>Andrejic</w:t>
      </w:r>
      <w:proofErr w:type="spellEnd"/>
      <w:r>
        <w:t xml:space="preserve"> und Yann Roth</w:t>
      </w:r>
      <w:r w:rsidRPr="00C8267D">
        <w:t xml:space="preserve">. </w:t>
      </w:r>
    </w:p>
    <w:p w14:paraId="6B32448E" w14:textId="24BCF6D0" w:rsidR="00C8267D" w:rsidRPr="00C8267D" w:rsidRDefault="00C8267D" w:rsidP="00C8267D">
      <w:r w:rsidRPr="00C8267D">
        <w:t>Das Projekt wird im Rahmen des Moduls «BTI7301 Projekt 1» im Herbstsemester 201</w:t>
      </w:r>
      <w:r>
        <w:t>9</w:t>
      </w:r>
      <w:r w:rsidRPr="00C8267D">
        <w:t>/20</w:t>
      </w:r>
      <w:r>
        <w:t>20</w:t>
      </w:r>
      <w:r w:rsidRPr="00C8267D">
        <w:t xml:space="preserve"> an der Berner Fachhochschule durchgeführt und dabei methodisch von Gerhard Schwab</w:t>
      </w:r>
      <w:r>
        <w:t xml:space="preserve"> </w:t>
      </w:r>
      <w:r w:rsidRPr="00C8267D">
        <w:t xml:space="preserve">begleitet. </w:t>
      </w:r>
    </w:p>
    <w:p w14:paraId="5F7513DB" w14:textId="77777777" w:rsidR="00C8267D" w:rsidRPr="00C8267D" w:rsidRDefault="00C8267D" w:rsidP="001C4B4E">
      <w:pPr>
        <w:rPr>
          <w:lang w:val="de-DE"/>
        </w:rPr>
      </w:pPr>
    </w:p>
    <w:p w14:paraId="7B2992C9" w14:textId="77777777" w:rsidR="001C4B4E" w:rsidRPr="005E3C39" w:rsidRDefault="00E720C4" w:rsidP="001C4B4E">
      <w:pPr>
        <w:pStyle w:val="berschrift1"/>
      </w:pPr>
      <w:bookmarkStart w:id="2" w:name="_Toc20944227"/>
      <w:r>
        <w:t>V</w:t>
      </w:r>
      <w:r w:rsidR="00EE5789">
        <w:t>ision</w:t>
      </w:r>
      <w:bookmarkEnd w:id="2"/>
    </w:p>
    <w:p w14:paraId="07C3D0B0" w14:textId="77777777" w:rsidR="00B00F25" w:rsidRDefault="00B00F25" w:rsidP="00B00F25">
      <w:r>
        <w:t>Die BLS will mit einer Sitzplatzreservation ÖV-Reisenden ermöglichen, einfach einen Sitzplatz zu reservieren. Personen, die gerne sitzen, sollen dies im Voraus oder direkt im Zug tätigen können. Heutzutage bildet eine Sitzplatzreservation eher die Ausnahme. Evtl. würden mehr Personen die ÖV nehmen, wenn sie sicherstellen könnten, dass sie einen Sitzplatz haben: Schwangere, Familien mit Kindern, Personen mit Behinderungen, ältere Jahrgänge, ...</w:t>
      </w:r>
    </w:p>
    <w:p w14:paraId="7E29B6AB" w14:textId="77777777" w:rsidR="00B00F25" w:rsidRDefault="00B00F25" w:rsidP="00B00F25">
      <w:r>
        <w:t>Es wird aller Wahrscheinlichkeit nach kein neues Geschäftsmodell geschaffen. Jedoch kann davon ausgegangen werden, dass der Komfort steigt und dies mehr Kunden anziehen könnte. Es besteht aber auch die Gefahr einer wer-zahlt-kann-sitzen-Mentalität, die das meist angenehme miteinander Reisen "vergiften" könnte.</w:t>
      </w:r>
    </w:p>
    <w:p w14:paraId="432F9C15" w14:textId="77777777" w:rsidR="001C4B4E" w:rsidRDefault="009F6101" w:rsidP="00BB0E18">
      <w:pPr>
        <w:pStyle w:val="berschrift1"/>
      </w:pPr>
      <w:bookmarkStart w:id="3" w:name="_Toc20944228"/>
      <w:r>
        <w:t>Projektziel</w:t>
      </w:r>
      <w:r w:rsidR="00835FFA">
        <w:t>setzung</w:t>
      </w:r>
      <w:bookmarkEnd w:id="3"/>
    </w:p>
    <w:p w14:paraId="14839F2F" w14:textId="77777777" w:rsidR="00835FFA" w:rsidRDefault="00835FFA" w:rsidP="00835FFA">
      <w:pPr>
        <w:pStyle w:val="berschrift2"/>
      </w:pPr>
      <w:bookmarkStart w:id="4" w:name="_Toc20944229"/>
      <w:r>
        <w:t>Ausgangslage</w:t>
      </w:r>
      <w:bookmarkEnd w:id="4"/>
    </w:p>
    <w:p w14:paraId="7E504C27" w14:textId="77777777" w:rsidR="00B00F25" w:rsidRDefault="00B00F25" w:rsidP="00B00F25">
      <w:r>
        <w:t>Die BLS AG als Bahngesellschaft befördert jährlich eine grosse Anzahl von Passagieren. Viele Fahrgäste haben auch das Bedürfnis, einen Sitzplatz für Ihre Fahrt zu reservieren. Dies ist zurzeit nur am Schalter oder via SBB möglich. (stimmt das?) Die BLS will deshalb ihr Angebot erweitern, indem sie ihren Passagieren eine Möglichkeit anbietet, zusätzlich zur Fahrt einen Sitzplatz zu einem fixen Preis zu reservieren. Die Reservation soll einfach und schnell via Computer (Desktop oder Mobile) durchgeführt werden können. Eine Reservationsbestätigung soll nach erfolgter Bezahlung dem Kunden ausgehändigt werden.</w:t>
      </w:r>
    </w:p>
    <w:p w14:paraId="4839F006" w14:textId="77777777" w:rsidR="00835FFA" w:rsidRPr="00835FFA" w:rsidRDefault="00835FFA" w:rsidP="00E859A3">
      <w:pPr>
        <w:pStyle w:val="berschrift2"/>
      </w:pPr>
      <w:bookmarkStart w:id="5" w:name="_Toc20944230"/>
      <w:r>
        <w:t>Stakeholder</w:t>
      </w:r>
      <w:bookmarkEnd w:id="5"/>
    </w:p>
    <w:p w14:paraId="4BEA61B5" w14:textId="053CE3D4" w:rsidR="00080557" w:rsidRDefault="00080557" w:rsidP="009F4F3D">
      <w:pPr>
        <w:numPr>
          <w:ilvl w:val="0"/>
          <w:numId w:val="34"/>
        </w:numPr>
      </w:pPr>
      <w:r>
        <w:t>Entwickler</w:t>
      </w:r>
      <w:r w:rsidR="00E91C42">
        <w:t xml:space="preserve">: Yann Roth, Aleksander </w:t>
      </w:r>
      <w:proofErr w:type="spellStart"/>
      <w:r w:rsidR="00E91C42">
        <w:t>Andrejic</w:t>
      </w:r>
      <w:proofErr w:type="spellEnd"/>
    </w:p>
    <w:p w14:paraId="71B9F3B0" w14:textId="685A3C6D" w:rsidR="009F4F3D" w:rsidRDefault="009F4F3D" w:rsidP="009F4F3D">
      <w:pPr>
        <w:numPr>
          <w:ilvl w:val="0"/>
          <w:numId w:val="34"/>
        </w:numPr>
      </w:pPr>
      <w:proofErr w:type="spellStart"/>
      <w:r>
        <w:t>öV</w:t>
      </w:r>
      <w:proofErr w:type="spellEnd"/>
      <w:r>
        <w:t xml:space="preserve"> Reisender</w:t>
      </w:r>
      <w:r w:rsidR="00E704EF">
        <w:t xml:space="preserve"> / User</w:t>
      </w:r>
      <w:r>
        <w:t>: kann einfach eine Sitzplatzreservation vornehmen.</w:t>
      </w:r>
    </w:p>
    <w:p w14:paraId="05C69B28" w14:textId="3D575244" w:rsidR="009F4F3D" w:rsidRDefault="00A70137" w:rsidP="009F4F3D">
      <w:pPr>
        <w:numPr>
          <w:ilvl w:val="0"/>
          <w:numId w:val="34"/>
        </w:numPr>
      </w:pPr>
      <w:r>
        <w:t xml:space="preserve">Auftraggeber / </w:t>
      </w:r>
      <w:proofErr w:type="spellStart"/>
      <w:r w:rsidR="00080557">
        <w:t>Product</w:t>
      </w:r>
      <w:proofErr w:type="spellEnd"/>
      <w:r w:rsidR="00080557">
        <w:t xml:space="preserve"> </w:t>
      </w:r>
      <w:proofErr w:type="spellStart"/>
      <w:r w:rsidR="00080557">
        <w:t>Owner</w:t>
      </w:r>
      <w:proofErr w:type="spellEnd"/>
      <w:r w:rsidR="00080557">
        <w:t xml:space="preserve"> (BLS)</w:t>
      </w:r>
      <w:r w:rsidR="009F4F3D">
        <w:t xml:space="preserve">: </w:t>
      </w:r>
      <w:r w:rsidR="00E91C42">
        <w:t>repräsentiert durch P. Lange</w:t>
      </w:r>
    </w:p>
    <w:p w14:paraId="2F3AF685" w14:textId="504480B5" w:rsidR="009F4F3D" w:rsidRDefault="009F4F3D" w:rsidP="009F4F3D">
      <w:pPr>
        <w:numPr>
          <w:ilvl w:val="1"/>
          <w:numId w:val="34"/>
        </w:numPr>
      </w:pPr>
      <w:r>
        <w:t>weiss we</w:t>
      </w:r>
      <w:r w:rsidR="00E91C42">
        <w:t>lche Art von Reisende</w:t>
      </w:r>
      <w:r>
        <w:t xml:space="preserve"> an einer Sitzplatzreservation interessiert ist.</w:t>
      </w:r>
    </w:p>
    <w:p w14:paraId="6F0A79E4" w14:textId="7FF30D5F" w:rsidR="00B00F25" w:rsidRDefault="00B00F25" w:rsidP="009F4F3D">
      <w:pPr>
        <w:numPr>
          <w:ilvl w:val="1"/>
          <w:numId w:val="34"/>
        </w:numPr>
      </w:pPr>
      <w:r>
        <w:t>weiss wann für welche Reisen Reservationen getätigt werden.</w:t>
      </w:r>
    </w:p>
    <w:p w14:paraId="04100D82" w14:textId="76617256" w:rsidR="00E720C4" w:rsidRDefault="009F4F3D" w:rsidP="009F4F3D">
      <w:pPr>
        <w:numPr>
          <w:ilvl w:val="1"/>
          <w:numId w:val="34"/>
        </w:numPr>
      </w:pPr>
      <w:r>
        <w:t xml:space="preserve">kann bei </w:t>
      </w:r>
      <w:r w:rsidR="00B00F25">
        <w:t>Abo</w:t>
      </w:r>
      <w:r>
        <w:t>-Besitzer herausfinden, wer wohin fährt. -&gt; User-Verhalten</w:t>
      </w:r>
    </w:p>
    <w:p w14:paraId="136C565D" w14:textId="7BEF4A0A" w:rsidR="00C54976" w:rsidRDefault="00C54976" w:rsidP="009F4F3D">
      <w:pPr>
        <w:numPr>
          <w:ilvl w:val="1"/>
          <w:numId w:val="34"/>
        </w:numPr>
      </w:pPr>
      <w:r>
        <w:t xml:space="preserve">bietet </w:t>
      </w:r>
      <w:proofErr w:type="spellStart"/>
      <w:r>
        <w:t>öV</w:t>
      </w:r>
      <w:proofErr w:type="spellEnd"/>
      <w:r>
        <w:t>-Reisenden einen Mehrwert an.</w:t>
      </w:r>
      <w:bookmarkStart w:id="6" w:name="_GoBack"/>
      <w:bookmarkEnd w:id="6"/>
    </w:p>
    <w:p w14:paraId="76E2E8C0" w14:textId="77777777" w:rsidR="00835FFA" w:rsidRDefault="00835FFA" w:rsidP="00835FFA"/>
    <w:p w14:paraId="7A07F440" w14:textId="77777777" w:rsidR="00835FFA" w:rsidRDefault="00835FFA" w:rsidP="00835FFA">
      <w:pPr>
        <w:pStyle w:val="berschrift2"/>
      </w:pPr>
      <w:bookmarkStart w:id="7" w:name="_Toc20944231"/>
      <w:r>
        <w:t>Projektziele</w:t>
      </w:r>
      <w:bookmarkEnd w:id="7"/>
    </w:p>
    <w:p w14:paraId="56AC33F1" w14:textId="5F463B03" w:rsidR="00B00F25" w:rsidRDefault="00B00F25" w:rsidP="00B00F25">
      <w:r>
        <w:t>Ziel ist es, eine Applikation zu erstellen, die einfach, schnell, zuverlässig und benutzerfreundlich einem ÖV-Reisenden ermöglicht, eine Sitzplatzreservation vorzunehmen.</w:t>
      </w:r>
    </w:p>
    <w:p w14:paraId="171F354E" w14:textId="05017C96" w:rsidR="00E704EF" w:rsidRDefault="00EA0B71" w:rsidP="00B00F25">
      <w:r>
        <w:t xml:space="preserve">Die </w:t>
      </w:r>
      <w:proofErr w:type="spellStart"/>
      <w:r w:rsidR="00E704EF" w:rsidRPr="00A70137">
        <w:rPr>
          <w:b/>
          <w:bCs/>
        </w:rPr>
        <w:t>öV</w:t>
      </w:r>
      <w:proofErr w:type="spellEnd"/>
      <w:r w:rsidR="00E704EF" w:rsidRPr="00A70137">
        <w:rPr>
          <w:b/>
          <w:bCs/>
        </w:rPr>
        <w:t>-Reisende</w:t>
      </w:r>
      <w:r>
        <w:t xml:space="preserve"> soll in verschiedenen Situationen möglichst einfach zu einer Sitzplatzreservation gelangen. </w:t>
      </w:r>
    </w:p>
    <w:p w14:paraId="4FF69EBD" w14:textId="77777777" w:rsidR="00E704EF" w:rsidRDefault="00E704EF" w:rsidP="00B00F25">
      <w:r>
        <w:t xml:space="preserve">Eine Reservation kann </w:t>
      </w:r>
    </w:p>
    <w:p w14:paraId="7500F394" w14:textId="77777777" w:rsidR="00E704EF" w:rsidRDefault="00E704EF" w:rsidP="00E704EF">
      <w:pPr>
        <w:pStyle w:val="Listenabsatz"/>
        <w:numPr>
          <w:ilvl w:val="0"/>
          <w:numId w:val="44"/>
        </w:numPr>
      </w:pPr>
      <w:r>
        <w:t xml:space="preserve">während dem Ticketkauf als Option gewählt werden. </w:t>
      </w:r>
    </w:p>
    <w:p w14:paraId="3FE836A3" w14:textId="0C0A607D" w:rsidR="00E704EF" w:rsidRDefault="00E704EF" w:rsidP="00E704EF">
      <w:pPr>
        <w:pStyle w:val="Listenabsatz"/>
        <w:numPr>
          <w:ilvl w:val="0"/>
          <w:numId w:val="44"/>
        </w:numPr>
      </w:pPr>
      <w:r>
        <w:t xml:space="preserve">aufgrund von einer Position </w:t>
      </w:r>
      <w:r w:rsidR="00A70137">
        <w:t xml:space="preserve">durch die Applikation </w:t>
      </w:r>
      <w:r>
        <w:t xml:space="preserve">vorgeschlagen werden. </w:t>
      </w:r>
    </w:p>
    <w:p w14:paraId="2452D183" w14:textId="2FBA0CB5" w:rsidR="00EA0B71" w:rsidRDefault="00E704EF" w:rsidP="00E704EF">
      <w:pPr>
        <w:pStyle w:val="Listenabsatz"/>
        <w:numPr>
          <w:ilvl w:val="0"/>
          <w:numId w:val="44"/>
        </w:numPr>
      </w:pPr>
      <w:r>
        <w:t>während der Fahrt manuell durchgeführt werden.</w:t>
      </w:r>
    </w:p>
    <w:p w14:paraId="0F86409E" w14:textId="4B4F8AEF" w:rsidR="00E704EF" w:rsidRDefault="00E704EF" w:rsidP="00E704EF">
      <w:r>
        <w:t xml:space="preserve">Siehe </w:t>
      </w:r>
      <w:proofErr w:type="spellStart"/>
      <w:r>
        <w:t>Use</w:t>
      </w:r>
      <w:proofErr w:type="spellEnd"/>
      <w:r>
        <w:t xml:space="preserve"> Cases für weitere Details.</w:t>
      </w:r>
    </w:p>
    <w:p w14:paraId="656898D9" w14:textId="196C67A4" w:rsidR="00EA0B71" w:rsidRDefault="00EA0B71" w:rsidP="00B00F25">
      <w:r>
        <w:lastRenderedPageBreak/>
        <w:t xml:space="preserve">Die </w:t>
      </w:r>
      <w:r w:rsidRPr="00A70137">
        <w:rPr>
          <w:b/>
          <w:bCs/>
        </w:rPr>
        <w:t>BLS</w:t>
      </w:r>
      <w:r>
        <w:t xml:space="preserve"> soll mit Hilfe der getätigten Reservationen herausfinden können:</w:t>
      </w:r>
    </w:p>
    <w:p w14:paraId="354E422F" w14:textId="43862A63" w:rsidR="00EA0B71" w:rsidRDefault="00EA0B71" w:rsidP="00EA0B71">
      <w:pPr>
        <w:pStyle w:val="Listenabsatz"/>
        <w:numPr>
          <w:ilvl w:val="0"/>
          <w:numId w:val="43"/>
        </w:numPr>
      </w:pPr>
      <w:r>
        <w:t xml:space="preserve">Wie </w:t>
      </w:r>
      <w:proofErr w:type="spellStart"/>
      <w:r>
        <w:t>Abobesitzer</w:t>
      </w:r>
      <w:proofErr w:type="spellEnd"/>
      <w:r>
        <w:t xml:space="preserve"> reisen (von ticketlösenden Reisenden weiss sie es schon)</w:t>
      </w:r>
    </w:p>
    <w:p w14:paraId="0D14EF56" w14:textId="4CDDEBD4" w:rsidR="00EA0B71" w:rsidRDefault="00EA0B71" w:rsidP="00EA0B71">
      <w:pPr>
        <w:pStyle w:val="Listenabsatz"/>
        <w:numPr>
          <w:ilvl w:val="0"/>
          <w:numId w:val="43"/>
        </w:numPr>
      </w:pPr>
      <w:r>
        <w:t xml:space="preserve">Wer zusätzlich zum Ticket noch eine Reservation </w:t>
      </w:r>
      <w:r w:rsidR="00E704EF">
        <w:t>benötigt</w:t>
      </w:r>
      <w:r>
        <w:t>.</w:t>
      </w:r>
    </w:p>
    <w:p w14:paraId="1668451C" w14:textId="628C34DD" w:rsidR="00EA0B71" w:rsidRDefault="00C8267D" w:rsidP="00EA0B71">
      <w:pPr>
        <w:pStyle w:val="Listenabsatz"/>
        <w:numPr>
          <w:ilvl w:val="0"/>
          <w:numId w:val="43"/>
        </w:numPr>
      </w:pPr>
      <w:r>
        <w:t>Welche Art</w:t>
      </w:r>
      <w:r w:rsidR="00E704EF">
        <w:t>en</w:t>
      </w:r>
      <w:r>
        <w:t xml:space="preserve"> von Reservationen beliebt sind (z.B. Fensterplatz in Fahrtrichtung mit 220V Anschluss im oberen </w:t>
      </w:r>
      <w:r w:rsidR="00A70137">
        <w:t>Stockwerk, …</w:t>
      </w:r>
      <w:r>
        <w:t>).</w:t>
      </w:r>
    </w:p>
    <w:p w14:paraId="387506C0" w14:textId="60E4319F" w:rsidR="00E704EF" w:rsidRDefault="00E704EF" w:rsidP="00A70137">
      <w:pPr>
        <w:pStyle w:val="Listenabsatz"/>
        <w:numPr>
          <w:ilvl w:val="0"/>
          <w:numId w:val="43"/>
        </w:numPr>
      </w:pPr>
      <w:r>
        <w:t xml:space="preserve">Zu welchem Zeitpunkt eine Reservation gemacht wird (z.B. auf dem </w:t>
      </w:r>
      <w:r w:rsidR="00A70137">
        <w:t>Perron,</w:t>
      </w:r>
      <w:r>
        <w:t xml:space="preserve"> wenn viele Leute anstehen und der Zug erwartungsgemäss voll sein wird).</w:t>
      </w:r>
    </w:p>
    <w:p w14:paraId="04259296" w14:textId="28FBF90F" w:rsidR="00A70137" w:rsidRDefault="00A70137" w:rsidP="00A70137">
      <w:r>
        <w:t xml:space="preserve">Die </w:t>
      </w:r>
      <w:r w:rsidRPr="00A70137">
        <w:rPr>
          <w:b/>
          <w:bCs/>
        </w:rPr>
        <w:t>Applikation</w:t>
      </w:r>
      <w:r>
        <w:t xml:space="preserve"> soll sicher, schnell, einfach zu bedienen, erweiterbar und ansprechend sein. </w:t>
      </w:r>
    </w:p>
    <w:p w14:paraId="0528C509" w14:textId="35BECDBA" w:rsidR="00E859A3" w:rsidRDefault="00E859A3" w:rsidP="00E859A3"/>
    <w:p w14:paraId="303856EA" w14:textId="77777777" w:rsidR="00B00F25" w:rsidRPr="00B00F25" w:rsidRDefault="00B00F25" w:rsidP="00B00F25">
      <w:pPr>
        <w:pStyle w:val="berschrift2"/>
      </w:pPr>
      <w:bookmarkStart w:id="8" w:name="_Toc20944232"/>
      <w:r w:rsidRPr="00B00F25">
        <w:t>Weiterführende Gedanken</w:t>
      </w:r>
      <w:bookmarkEnd w:id="8"/>
    </w:p>
    <w:p w14:paraId="7C6B2000" w14:textId="77777777" w:rsidR="00B00F25" w:rsidRDefault="00B00F25" w:rsidP="00B00F25">
      <w:r>
        <w:t>Heute besteht meistens ein friedliches Miteinander beim Reisen in den Zügen. Man steht für Gebrechliche, Alte, Schwangere, Eltern mit Kleinkindern, ... auf und überlässt seinen Sitzplatz. Auch wenn dies nicht immer und überall problemlos passiert, so kann man doch sagen, dass das Zusammenreisen eher friedlich verläuft.</w:t>
      </w:r>
    </w:p>
    <w:p w14:paraId="34B7ADC4" w14:textId="77777777" w:rsidR="00B00F25" w:rsidRDefault="00B00F25" w:rsidP="00B00F25">
      <w:r>
        <w:t xml:space="preserve">Mit der flächendeckenden Einführung eines Sitzplatzreservationssystem besteht die Gefahr, dass man vehementer auf seinem Recht beharrt, einen Sitzplatz "gekauft" zu haben. </w:t>
      </w:r>
    </w:p>
    <w:p w14:paraId="05920529" w14:textId="77777777" w:rsidR="00B00F25" w:rsidRDefault="00B00F25" w:rsidP="00B00F25">
      <w:r>
        <w:t>Auch werden - je nach gewählter Applikationstechnologie - Leute diskriminiert, die keinen Zugang zum Reservationssystem haben oder dieses nicht zu benutzen wissen.</w:t>
      </w:r>
    </w:p>
    <w:p w14:paraId="4DDC97E9" w14:textId="77777777" w:rsidR="00B00F25" w:rsidRDefault="00B00F25" w:rsidP="00B00F25">
      <w:r>
        <w:t xml:space="preserve">Es könnte aber auch sein, dass eine Sitzplatzreservation Konflikte vermeidet, da klar ist, wer den Sitzplatz reserviert hat. </w:t>
      </w:r>
    </w:p>
    <w:p w14:paraId="22BCB152" w14:textId="3072AF49" w:rsidR="00B00F25" w:rsidRDefault="00B00F25" w:rsidP="00B00F25">
      <w:r>
        <w:t>(Siehe auch Punkt "</w:t>
      </w:r>
      <w:r w:rsidR="00C8267D">
        <w:t>offene Fragen</w:t>
      </w:r>
      <w:r>
        <w:t>" weiter unten...)</w:t>
      </w:r>
    </w:p>
    <w:p w14:paraId="3BEB4AF1" w14:textId="77777777" w:rsidR="00B00F25" w:rsidRDefault="00B00F25" w:rsidP="00B00F25"/>
    <w:p w14:paraId="4CA6C336" w14:textId="4D6E3C9C" w:rsidR="00B00F25" w:rsidRPr="00B00F25" w:rsidRDefault="005B4690" w:rsidP="00B00F25">
      <w:pPr>
        <w:pStyle w:val="berschrift3"/>
      </w:pPr>
      <w:r>
        <w:t>Offene Fragen</w:t>
      </w:r>
    </w:p>
    <w:p w14:paraId="349BC948" w14:textId="39390BDE" w:rsidR="00B00F25" w:rsidRDefault="00B00F25" w:rsidP="00B00F25">
      <w:pPr>
        <w:pStyle w:val="Listenabsatz"/>
        <w:numPr>
          <w:ilvl w:val="0"/>
          <w:numId w:val="42"/>
        </w:numPr>
      </w:pPr>
      <w:r>
        <w:t>wie sieht ein Reservationsablauf genau aus?</w:t>
      </w:r>
    </w:p>
    <w:p w14:paraId="5785A0C1" w14:textId="6C7392F8" w:rsidR="00B00F25" w:rsidRDefault="00B00F25" w:rsidP="00B00F25">
      <w:pPr>
        <w:pStyle w:val="Listenabsatz"/>
        <w:numPr>
          <w:ilvl w:val="0"/>
          <w:numId w:val="42"/>
        </w:numPr>
      </w:pPr>
      <w:r>
        <w:t>ist die Applikation mobile oder Desktop?</w:t>
      </w:r>
    </w:p>
    <w:p w14:paraId="3C74DE89" w14:textId="3A4F26F0" w:rsidR="00B00F25" w:rsidRDefault="00B00F25" w:rsidP="00B00F25">
      <w:pPr>
        <w:pStyle w:val="Listenabsatz"/>
        <w:numPr>
          <w:ilvl w:val="0"/>
          <w:numId w:val="42"/>
        </w:numPr>
      </w:pPr>
      <w:r>
        <w:t xml:space="preserve">ist die Applikation eine </w:t>
      </w:r>
      <w:proofErr w:type="spellStart"/>
      <w:r>
        <w:t>Webapp</w:t>
      </w:r>
      <w:proofErr w:type="spellEnd"/>
      <w:r>
        <w:t xml:space="preserve"> (browserbasiert) oder native?</w:t>
      </w:r>
    </w:p>
    <w:p w14:paraId="6A8A001D" w14:textId="3CBEA170" w:rsidR="00B00F25" w:rsidRDefault="00B00F25" w:rsidP="00B00F25">
      <w:pPr>
        <w:pStyle w:val="Listenabsatz"/>
        <w:numPr>
          <w:ilvl w:val="0"/>
          <w:numId w:val="42"/>
        </w:numPr>
      </w:pPr>
      <w:r>
        <w:t xml:space="preserve">wird die Applikation in eine bestehende Applikation eingebaut? (z.B. in </w:t>
      </w:r>
      <w:proofErr w:type="spellStart"/>
      <w:r>
        <w:t>Lezzgo</w:t>
      </w:r>
      <w:proofErr w:type="spellEnd"/>
      <w:r>
        <w:t>?) -&gt;</w:t>
      </w:r>
      <w:r>
        <w:t xml:space="preserve"> </w:t>
      </w:r>
      <w:r>
        <w:t>Sitz</w:t>
      </w:r>
      <w:r>
        <w:softHyphen/>
      </w:r>
      <w:r>
        <w:t>platz</w:t>
      </w:r>
      <w:r>
        <w:softHyphen/>
      </w:r>
      <w:r>
        <w:t>reser</w:t>
      </w:r>
      <w:r>
        <w:softHyphen/>
      </w:r>
      <w:r>
        <w:t>va</w:t>
      </w:r>
      <w:r>
        <w:softHyphen/>
      </w:r>
      <w:r>
        <w:t>tion beim Ticketkauf als Option anbieten.</w:t>
      </w:r>
    </w:p>
    <w:p w14:paraId="4B334A47" w14:textId="73701CCF" w:rsidR="00B00F25" w:rsidRDefault="00B00F25" w:rsidP="00B00F25">
      <w:pPr>
        <w:pStyle w:val="Listenabsatz"/>
        <w:numPr>
          <w:ilvl w:val="0"/>
          <w:numId w:val="42"/>
        </w:numPr>
      </w:pPr>
      <w:r>
        <w:t xml:space="preserve">wie wird anderen Reisenden im Wagon angezeigt, dass ein Platz reserviert ist? </w:t>
      </w:r>
    </w:p>
    <w:p w14:paraId="09B5554C" w14:textId="6811414E" w:rsidR="00B00F25" w:rsidRDefault="00B00F25" w:rsidP="00B00F25">
      <w:pPr>
        <w:pStyle w:val="Listenabsatz"/>
        <w:numPr>
          <w:ilvl w:val="0"/>
          <w:numId w:val="42"/>
        </w:numPr>
      </w:pPr>
      <w:r>
        <w:t>ist ein Sitzplatz reserviert, sollte für andere Reisende ersichtlich sein, auf welcher Strecke dies der Fall ist. -&gt; Sitzplatzreservationsanzeige im Zug.</w:t>
      </w:r>
    </w:p>
    <w:p w14:paraId="0C95ED60" w14:textId="597AA32D" w:rsidR="00B00F25" w:rsidRDefault="00B00F25" w:rsidP="00B00F25">
      <w:pPr>
        <w:pStyle w:val="Listenabsatz"/>
        <w:numPr>
          <w:ilvl w:val="0"/>
          <w:numId w:val="42"/>
        </w:numPr>
      </w:pPr>
      <w:r>
        <w:t>was passiert, wenn ein Sitzplatz reserviert wurde, die Reisende aber nicht erscheint? Ab wann ist ein reservierter, nichtbenutzter Sitzplatz "wieder frei"?</w:t>
      </w:r>
    </w:p>
    <w:p w14:paraId="6EC02828" w14:textId="3DBAE792" w:rsidR="00B00F25" w:rsidRDefault="00B00F25" w:rsidP="00B00F25">
      <w:pPr>
        <w:pStyle w:val="Listenabsatz"/>
        <w:numPr>
          <w:ilvl w:val="0"/>
          <w:numId w:val="42"/>
        </w:numPr>
      </w:pPr>
      <w:r>
        <w:t>kann ein reservierter Sitzplatz jemand anderem übergeben, verschenkt, verkauft werden?</w:t>
      </w:r>
    </w:p>
    <w:p w14:paraId="5CD16DC8" w14:textId="22E07202" w:rsidR="00B00F25" w:rsidRDefault="00B00F25" w:rsidP="00B00F25">
      <w:pPr>
        <w:pStyle w:val="Listenabsatz"/>
        <w:numPr>
          <w:ilvl w:val="0"/>
          <w:numId w:val="42"/>
        </w:numPr>
      </w:pPr>
      <w:r>
        <w:t xml:space="preserve">Kann ein reservierter Sitzplatz </w:t>
      </w:r>
      <w:r w:rsidR="00FF2F4F">
        <w:t>r</w:t>
      </w:r>
      <w:r>
        <w:t xml:space="preserve">ückerstattet werden falls die Fahrt annulliert wird oder der Fahrgast </w:t>
      </w:r>
      <w:r w:rsidR="00FF2F4F">
        <w:t xml:space="preserve">es </w:t>
      </w:r>
      <w:r>
        <w:t>sich anders überlegt?</w:t>
      </w:r>
    </w:p>
    <w:p w14:paraId="696D772F" w14:textId="17827B24" w:rsidR="00B00F25" w:rsidRDefault="00B00F25" w:rsidP="00B00F25">
      <w:pPr>
        <w:pStyle w:val="Listenabsatz"/>
        <w:numPr>
          <w:ilvl w:val="0"/>
          <w:numId w:val="42"/>
        </w:numPr>
      </w:pPr>
      <w:r>
        <w:t>bis zu wie viele Sitzplätze kann EINE Reservation umfassen? Darf eine Reisende für 10 "Freunde" Plätze reservieren?</w:t>
      </w:r>
    </w:p>
    <w:p w14:paraId="03BAC157" w14:textId="03146290" w:rsidR="00FF2F4F" w:rsidRDefault="00FF2F4F" w:rsidP="00B00F25">
      <w:pPr>
        <w:pStyle w:val="Listenabsatz"/>
        <w:numPr>
          <w:ilvl w:val="0"/>
          <w:numId w:val="42"/>
        </w:numPr>
      </w:pPr>
      <w:r>
        <w:t>Was muss bei einer Reservation an Daten angegeben werden? Z.B. Name, Vorname, Geburtsdatum?</w:t>
      </w:r>
    </w:p>
    <w:p w14:paraId="278224A3" w14:textId="73E0B1D6" w:rsidR="00B00F25" w:rsidRDefault="00B00F25" w:rsidP="00B00F25">
      <w:pPr>
        <w:pStyle w:val="Listenabsatz"/>
        <w:numPr>
          <w:ilvl w:val="0"/>
          <w:numId w:val="42"/>
        </w:numPr>
      </w:pPr>
      <w:r>
        <w:t>Was für Eigenschaften kann man bei der Reservation angeben?</w:t>
      </w:r>
      <w:r w:rsidR="00FF2F4F">
        <w:t xml:space="preserve"> Gibt es einen Filter? </w:t>
      </w:r>
      <w:r>
        <w:t xml:space="preserve"> - z.B. in Fahrtrichtung, Fensterplatz, Familienabteil, in Wagen mit Veloplatz, mit 220V Steckdosenanschluss, ...</w:t>
      </w:r>
    </w:p>
    <w:p w14:paraId="52D222D5" w14:textId="0E333307" w:rsidR="00B00F25" w:rsidRDefault="00B00F25" w:rsidP="00B00F25">
      <w:pPr>
        <w:pStyle w:val="Listenabsatz"/>
        <w:numPr>
          <w:ilvl w:val="0"/>
          <w:numId w:val="42"/>
        </w:numPr>
      </w:pPr>
      <w:r>
        <w:t xml:space="preserve">Welche sind die einzubindenden </w:t>
      </w:r>
      <w:proofErr w:type="spellStart"/>
      <w:r>
        <w:t>Umsysteme</w:t>
      </w:r>
      <w:proofErr w:type="spellEnd"/>
      <w:r>
        <w:t>?</w:t>
      </w:r>
    </w:p>
    <w:p w14:paraId="5D393A6E" w14:textId="568132C1" w:rsidR="00B00F25" w:rsidRDefault="00B00F25" w:rsidP="00B00F25">
      <w:pPr>
        <w:pStyle w:val="Listenabsatz"/>
        <w:numPr>
          <w:ilvl w:val="0"/>
          <w:numId w:val="42"/>
        </w:numPr>
      </w:pPr>
      <w:r>
        <w:t>In welchem Systemkontext steht die Applikation «Sitzplatzreservation»?</w:t>
      </w:r>
    </w:p>
    <w:p w14:paraId="73E73B19" w14:textId="77777777" w:rsidR="00B00F25" w:rsidRDefault="00B00F25" w:rsidP="00E859A3"/>
    <w:p w14:paraId="3330BB31" w14:textId="77777777" w:rsidR="002E455F" w:rsidRPr="000F3322" w:rsidRDefault="002E455F" w:rsidP="00E938E3">
      <w:pPr>
        <w:pStyle w:val="berschrift1"/>
        <w:rPr>
          <w:highlight w:val="yellow"/>
        </w:rPr>
      </w:pPr>
      <w:bookmarkStart w:id="9" w:name="_Toc20944234"/>
      <w:r w:rsidRPr="000F3322">
        <w:rPr>
          <w:highlight w:val="yellow"/>
        </w:rPr>
        <w:t>Systemabgrenzung</w:t>
      </w:r>
      <w:bookmarkEnd w:id="9"/>
    </w:p>
    <w:p w14:paraId="6F8A0776" w14:textId="77777777" w:rsidR="002E455F" w:rsidRPr="000F3322" w:rsidRDefault="002E455F" w:rsidP="002E455F">
      <w:pPr>
        <w:pStyle w:val="berschrift2"/>
        <w:rPr>
          <w:highlight w:val="yellow"/>
        </w:rPr>
      </w:pPr>
      <w:bookmarkStart w:id="10" w:name="_Toc20944235"/>
      <w:r w:rsidRPr="000F3322">
        <w:rPr>
          <w:highlight w:val="yellow"/>
        </w:rPr>
        <w:t>Prozessumfeld</w:t>
      </w:r>
      <w:bookmarkEnd w:id="10"/>
    </w:p>
    <w:p w14:paraId="1D4D30B5" w14:textId="77777777" w:rsidR="0016521D" w:rsidRPr="000F3322" w:rsidRDefault="0016521D" w:rsidP="0016521D">
      <w:pPr>
        <w:rPr>
          <w:highlight w:val="yellow"/>
        </w:rPr>
      </w:pPr>
      <w:r w:rsidRPr="000F3322">
        <w:rPr>
          <w:highlight w:val="yellow"/>
        </w:rPr>
        <w:t>Geschäftsprozesse, die bei dem Einsatz der Lösung relevant sind</w:t>
      </w:r>
    </w:p>
    <w:p w14:paraId="35524687" w14:textId="77777777" w:rsidR="00C92B28" w:rsidRPr="000F3322" w:rsidRDefault="00C92B28" w:rsidP="0016521D">
      <w:pPr>
        <w:rPr>
          <w:highlight w:val="yellow"/>
        </w:rPr>
      </w:pPr>
      <w:r w:rsidRPr="000F3322">
        <w:rPr>
          <w:highlight w:val="yellow"/>
        </w:rPr>
        <w:t>Welche davon werden durch das System unterstützt?</w:t>
      </w:r>
    </w:p>
    <w:p w14:paraId="30687A6B" w14:textId="77777777" w:rsidR="002E455F" w:rsidRPr="000F3322" w:rsidRDefault="002E455F" w:rsidP="002E455F">
      <w:pPr>
        <w:pStyle w:val="berschrift2"/>
        <w:rPr>
          <w:highlight w:val="yellow"/>
        </w:rPr>
      </w:pPr>
      <w:bookmarkStart w:id="11" w:name="_Toc20944236"/>
      <w:r w:rsidRPr="000F3322">
        <w:rPr>
          <w:highlight w:val="yellow"/>
        </w:rPr>
        <w:lastRenderedPageBreak/>
        <w:t>Systemumfeld</w:t>
      </w:r>
      <w:bookmarkEnd w:id="11"/>
    </w:p>
    <w:p w14:paraId="332D1863" w14:textId="77777777" w:rsidR="00B048C7" w:rsidRPr="000F3322" w:rsidRDefault="00B048C7" w:rsidP="00B048C7">
      <w:pPr>
        <w:rPr>
          <w:highlight w:val="yellow"/>
        </w:rPr>
      </w:pPr>
      <w:r w:rsidRPr="000F3322">
        <w:rPr>
          <w:highlight w:val="yellow"/>
        </w:rPr>
        <w:t xml:space="preserve">Zusammenspiel mit anderen Systemen / Lösungen kurz dargestellt </w:t>
      </w:r>
    </w:p>
    <w:p w14:paraId="640D6CAC" w14:textId="77777777" w:rsidR="00B048C7" w:rsidRPr="000F3322" w:rsidRDefault="00B048C7" w:rsidP="00B048C7">
      <w:pPr>
        <w:rPr>
          <w:highlight w:val="yellow"/>
        </w:rPr>
      </w:pPr>
      <w:r w:rsidRPr="000F3322">
        <w:rPr>
          <w:highlight w:val="yellow"/>
        </w:rPr>
        <w:t>- Kontextdiagramm</w:t>
      </w:r>
    </w:p>
    <w:p w14:paraId="720EF319" w14:textId="77777777" w:rsidR="00360BA5" w:rsidRPr="000F3322" w:rsidRDefault="00B048C7" w:rsidP="00360BA5">
      <w:pPr>
        <w:rPr>
          <w:highlight w:val="yellow"/>
        </w:rPr>
      </w:pPr>
      <w:r w:rsidRPr="000F3322">
        <w:rPr>
          <w:highlight w:val="yellow"/>
        </w:rPr>
        <w:t>- Datenflussdiagramm</w:t>
      </w:r>
    </w:p>
    <w:p w14:paraId="42910682" w14:textId="77777777" w:rsidR="00140FE8" w:rsidRPr="000F3322" w:rsidRDefault="00140FE8" w:rsidP="00360BA5">
      <w:pPr>
        <w:rPr>
          <w:highlight w:val="yellow"/>
        </w:rPr>
      </w:pPr>
    </w:p>
    <w:p w14:paraId="50B38FF4" w14:textId="77777777" w:rsidR="00140FE8" w:rsidRPr="000F3322" w:rsidRDefault="00140FE8" w:rsidP="00140FE8">
      <w:pPr>
        <w:pStyle w:val="berschrift2"/>
        <w:rPr>
          <w:highlight w:val="yellow"/>
        </w:rPr>
      </w:pPr>
      <w:bookmarkStart w:id="12" w:name="_Toc526070082"/>
      <w:bookmarkStart w:id="13" w:name="_Toc20944237"/>
      <w:r w:rsidRPr="000F3322">
        <w:rPr>
          <w:highlight w:val="yellow"/>
        </w:rPr>
        <w:t>Nicht unterstützte Projektziele</w:t>
      </w:r>
      <w:bookmarkEnd w:id="12"/>
      <w:bookmarkEnd w:id="13"/>
    </w:p>
    <w:p w14:paraId="13A65E9B" w14:textId="77777777" w:rsidR="00140FE8" w:rsidRPr="000F3322" w:rsidRDefault="00140FE8" w:rsidP="00140FE8">
      <w:pPr>
        <w:rPr>
          <w:highlight w:val="yellow"/>
        </w:rPr>
      </w:pPr>
      <w:r w:rsidRPr="000F3322">
        <w:rPr>
          <w:highlight w:val="yellow"/>
        </w:rPr>
        <w:t>Hier wird explizit darauf hingewiesen, wenn in Kap. 2 formulierte Projektziele nicht durch das System unterstützt werden.</w:t>
      </w:r>
    </w:p>
    <w:p w14:paraId="7088276A" w14:textId="77777777" w:rsidR="00140FE8" w:rsidRPr="000F3322" w:rsidRDefault="00140FE8" w:rsidP="00360BA5">
      <w:pPr>
        <w:rPr>
          <w:highlight w:val="yellow"/>
        </w:rPr>
      </w:pPr>
    </w:p>
    <w:p w14:paraId="325CF5CF" w14:textId="77777777" w:rsidR="00CB7E61" w:rsidRPr="000F3322" w:rsidRDefault="00CB7E61" w:rsidP="009F6101">
      <w:pPr>
        <w:pStyle w:val="berschrift1"/>
        <w:rPr>
          <w:highlight w:val="yellow"/>
        </w:rPr>
      </w:pPr>
      <w:bookmarkStart w:id="14" w:name="_Toc20944238"/>
      <w:r w:rsidRPr="000F3322">
        <w:rPr>
          <w:highlight w:val="yellow"/>
        </w:rPr>
        <w:t>Anforderungen</w:t>
      </w:r>
      <w:bookmarkEnd w:id="14"/>
    </w:p>
    <w:p w14:paraId="334EDA0C" w14:textId="77777777" w:rsidR="00C615E3" w:rsidRPr="000F3322" w:rsidRDefault="00BC4DD4" w:rsidP="00BC4DD4">
      <w:pPr>
        <w:pStyle w:val="berschrift2"/>
        <w:rPr>
          <w:highlight w:val="yellow"/>
        </w:rPr>
      </w:pPr>
      <w:bookmarkStart w:id="15" w:name="_Toc20944239"/>
      <w:r w:rsidRPr="000F3322">
        <w:rPr>
          <w:highlight w:val="yellow"/>
        </w:rPr>
        <w:t>Quellen und Vorgehen</w:t>
      </w:r>
      <w:bookmarkEnd w:id="15"/>
      <w:r w:rsidRPr="000F3322">
        <w:rPr>
          <w:highlight w:val="yellow"/>
        </w:rPr>
        <w:t xml:space="preserve"> </w:t>
      </w:r>
    </w:p>
    <w:p w14:paraId="730FBBA6" w14:textId="77777777" w:rsidR="00BC4DD4" w:rsidRPr="000F3322" w:rsidRDefault="00BC4DD4" w:rsidP="00BC4DD4">
      <w:pPr>
        <w:rPr>
          <w:highlight w:val="yellow"/>
        </w:rPr>
      </w:pPr>
      <w:r w:rsidRPr="000F3322">
        <w:rPr>
          <w:highlight w:val="yellow"/>
        </w:rPr>
        <w:t xml:space="preserve">Die verwendeten Quellen und genutzten Techniken </w:t>
      </w:r>
      <w:r w:rsidR="00900FD8" w:rsidRPr="000F3322">
        <w:rPr>
          <w:highlight w:val="yellow"/>
        </w:rPr>
        <w:t xml:space="preserve">(Interviews, Literaturstudium etc.) </w:t>
      </w:r>
      <w:r w:rsidRPr="000F3322">
        <w:rPr>
          <w:highlight w:val="yellow"/>
        </w:rPr>
        <w:t>zur Ermittlung der Anforderungen werden aufgeführt</w:t>
      </w:r>
    </w:p>
    <w:p w14:paraId="3D9EBF79" w14:textId="77777777" w:rsidR="009A766B" w:rsidRPr="000F3322" w:rsidRDefault="009A766B" w:rsidP="00561D2F">
      <w:pPr>
        <w:rPr>
          <w:highlight w:val="yellow"/>
        </w:rPr>
      </w:pPr>
    </w:p>
    <w:p w14:paraId="0E245BA7" w14:textId="77777777" w:rsidR="001C4B4E" w:rsidRPr="000F3322" w:rsidRDefault="00A60727" w:rsidP="001C4B4E">
      <w:pPr>
        <w:pStyle w:val="berschrift2"/>
        <w:rPr>
          <w:highlight w:val="yellow"/>
        </w:rPr>
      </w:pPr>
      <w:bookmarkStart w:id="16" w:name="_Toc20944240"/>
      <w:r w:rsidRPr="000F3322">
        <w:rPr>
          <w:highlight w:val="yellow"/>
        </w:rPr>
        <w:t>F</w:t>
      </w:r>
      <w:r w:rsidR="00FB4D42" w:rsidRPr="000F3322">
        <w:rPr>
          <w:highlight w:val="yellow"/>
        </w:rPr>
        <w:t>unktionale Anforderungen</w:t>
      </w:r>
      <w:bookmarkEnd w:id="16"/>
    </w:p>
    <w:p w14:paraId="23DCCF37" w14:textId="45924E3A" w:rsidR="00000D3A" w:rsidRDefault="00000D3A" w:rsidP="00000D3A">
      <w:pPr>
        <w:pStyle w:val="berschrift3"/>
      </w:pPr>
      <w:bookmarkStart w:id="17" w:name="_Toc20944241"/>
      <w:proofErr w:type="spellStart"/>
      <w:r w:rsidRPr="00B00F25">
        <w:t>Use</w:t>
      </w:r>
      <w:proofErr w:type="spellEnd"/>
      <w:r w:rsidRPr="00B00F25">
        <w:t xml:space="preserve"> Cases</w:t>
      </w:r>
      <w:bookmarkEnd w:id="17"/>
    </w:p>
    <w:p w14:paraId="18CFE662" w14:textId="77777777" w:rsidR="00B00F25" w:rsidRPr="00B00F25" w:rsidRDefault="00B00F25" w:rsidP="00B00F25"/>
    <w:p w14:paraId="6E36DD76" w14:textId="77777777" w:rsidR="00B00F25" w:rsidRDefault="00B00F25" w:rsidP="00B00F25">
      <w:proofErr w:type="spellStart"/>
      <w:r w:rsidRPr="007B7B21">
        <w:rPr>
          <w:u w:val="single"/>
        </w:rPr>
        <w:t>Use</w:t>
      </w:r>
      <w:proofErr w:type="spellEnd"/>
      <w:r w:rsidRPr="007B7B21">
        <w:rPr>
          <w:u w:val="single"/>
        </w:rPr>
        <w:t xml:space="preserve"> </w:t>
      </w:r>
      <w:r>
        <w:rPr>
          <w:u w:val="single"/>
        </w:rPr>
        <w:t>C</w:t>
      </w:r>
      <w:r w:rsidRPr="007B7B21">
        <w:rPr>
          <w:u w:val="single"/>
        </w:rPr>
        <w:t>ase 1</w:t>
      </w:r>
      <w:r>
        <w:t>: Ticket lange vorhanden - zusätzlich Sitzplatzreservation</w:t>
      </w:r>
    </w:p>
    <w:p w14:paraId="49DAF1ED" w14:textId="77777777" w:rsidR="00B00F25" w:rsidRDefault="00B00F25" w:rsidP="00B00F25">
      <w:r w:rsidRPr="00C8267D">
        <w:rPr>
          <w:i/>
          <w:iCs/>
        </w:rPr>
        <w:t>Ausgangslage</w:t>
      </w:r>
      <w:r>
        <w:t xml:space="preserve">: Der Fahrgast hat im Voraus ein Fahrticket für eine längere Fahrt gekauft. </w:t>
      </w:r>
    </w:p>
    <w:p w14:paraId="6F7FE6E3" w14:textId="77777777" w:rsidR="00B00F25" w:rsidRDefault="00B00F25" w:rsidP="00B00F25">
      <w:r w:rsidRPr="00C8267D">
        <w:rPr>
          <w:i/>
          <w:iCs/>
        </w:rPr>
        <w:t>Handlung</w:t>
      </w:r>
      <w:r>
        <w:t>: Später entscheidet er sich, einen Sitzplatz zu reservieren. Er verwendet die Applikation, gibt seine Fahrstrecke und den Zeitpunkt an und wählt den Sitzplatz anhand der ihm angezeigten Möglichkeiten in den aktuellen Wagons. Er bezahlt für die Reservation und erhält eine Bestätigung.</w:t>
      </w:r>
    </w:p>
    <w:p w14:paraId="18C991D8" w14:textId="77777777" w:rsidR="00B00F25" w:rsidRDefault="00B00F25" w:rsidP="00B00F25"/>
    <w:p w14:paraId="07ECDD38" w14:textId="77777777" w:rsidR="00B00F25" w:rsidRDefault="00B00F25" w:rsidP="00B00F25">
      <w:proofErr w:type="spellStart"/>
      <w:r w:rsidRPr="007B7B21">
        <w:rPr>
          <w:u w:val="single"/>
        </w:rPr>
        <w:t>Use</w:t>
      </w:r>
      <w:proofErr w:type="spellEnd"/>
      <w:r w:rsidRPr="007B7B21">
        <w:rPr>
          <w:u w:val="single"/>
        </w:rPr>
        <w:t xml:space="preserve"> </w:t>
      </w:r>
      <w:r>
        <w:rPr>
          <w:u w:val="single"/>
        </w:rPr>
        <w:t>C</w:t>
      </w:r>
      <w:r w:rsidRPr="007B7B21">
        <w:rPr>
          <w:u w:val="single"/>
        </w:rPr>
        <w:t>ase 2:</w:t>
      </w:r>
      <w:r>
        <w:t xml:space="preserve"> Ticket eben gekauft - viele Leute - Sitzplatz reservieren</w:t>
      </w:r>
    </w:p>
    <w:p w14:paraId="24EF6757" w14:textId="77777777" w:rsidR="00B00F25" w:rsidRDefault="00B00F25" w:rsidP="00B00F25">
      <w:r w:rsidRPr="00C8267D">
        <w:rPr>
          <w:i/>
          <w:iCs/>
        </w:rPr>
        <w:t>Ausgangslage</w:t>
      </w:r>
      <w:r>
        <w:t>: Der Fahrgast hat vor einigen Minuten sein Fahrticket für die Strecke Bern-Interlaken gekauft.</w:t>
      </w:r>
    </w:p>
    <w:p w14:paraId="0F5C3EB6" w14:textId="3ABB4502" w:rsidR="00B00F25" w:rsidRDefault="00B00F25" w:rsidP="00B00F25">
      <w:r w:rsidRPr="00C8267D">
        <w:rPr>
          <w:i/>
          <w:iCs/>
        </w:rPr>
        <w:t>Handlung</w:t>
      </w:r>
      <w:r>
        <w:t>: Später am Perron fällt ihm ein, dass der Zug für diese Strecke sehr voll sein wird. Er entscheidet sich kurzer Hand einen Sitzplatz zu reservieren. Mit der Applikation im Smartphone gibt er seine Fahrt an und sieht welche Plätze noch frei sind, reserviert einen Sitzplatz und bezahlt. Er erhält eine Bestätigung der Reservation.</w:t>
      </w:r>
    </w:p>
    <w:p w14:paraId="0BA00940" w14:textId="77777777" w:rsidR="00B00F25" w:rsidRDefault="00B00F25" w:rsidP="00B00F25"/>
    <w:p w14:paraId="158F8C48" w14:textId="77777777" w:rsidR="00B00F25" w:rsidRDefault="00B00F25" w:rsidP="00B00F25">
      <w:proofErr w:type="spellStart"/>
      <w:r w:rsidRPr="007B7B21">
        <w:rPr>
          <w:u w:val="single"/>
        </w:rPr>
        <w:t>Use</w:t>
      </w:r>
      <w:proofErr w:type="spellEnd"/>
      <w:r w:rsidRPr="007B7B21">
        <w:rPr>
          <w:u w:val="single"/>
        </w:rPr>
        <w:t xml:space="preserve"> </w:t>
      </w:r>
      <w:r>
        <w:rPr>
          <w:u w:val="single"/>
        </w:rPr>
        <w:t>C</w:t>
      </w:r>
      <w:r w:rsidRPr="007B7B21">
        <w:rPr>
          <w:u w:val="single"/>
        </w:rPr>
        <w:t>ase 3:</w:t>
      </w:r>
      <w:r>
        <w:t xml:space="preserve"> Abo - </w:t>
      </w:r>
      <w:proofErr w:type="spellStart"/>
      <w:r>
        <w:t>geolocation</w:t>
      </w:r>
      <w:proofErr w:type="spellEnd"/>
      <w:r>
        <w:t>-basierter Reservation-Vorschlag durch Applikation</w:t>
      </w:r>
    </w:p>
    <w:p w14:paraId="3F056A31" w14:textId="77777777" w:rsidR="00B00F25" w:rsidRDefault="00B00F25" w:rsidP="00B00F25">
      <w:r w:rsidRPr="00C8267D">
        <w:rPr>
          <w:i/>
          <w:iCs/>
        </w:rPr>
        <w:t>Ausgangslage</w:t>
      </w:r>
      <w:r>
        <w:t>: Der Fahrgast besitzt ein Strecken-Abo für seinen Arbeitsweg.</w:t>
      </w:r>
    </w:p>
    <w:p w14:paraId="4DC7B0F1" w14:textId="77777777" w:rsidR="00B00F25" w:rsidRDefault="00B00F25" w:rsidP="00B00F25">
      <w:r w:rsidRPr="00C8267D">
        <w:rPr>
          <w:i/>
          <w:iCs/>
        </w:rPr>
        <w:t>Handlung</w:t>
      </w:r>
      <w:r>
        <w:t>: Er möchte im Zug auf seinem Laptop noch arbeiten, weiss aber nicht, ob es noch freie (Arbeits-)Sitzplätze gibt. Auf dem Perron fragt die Applikation, ob er eine Sitzplatzreservation vornehmen will. Er öffnet die Applikation und reserviert einen Sitzplatz, bezahlt und erhält eine Bestätigung.</w:t>
      </w:r>
    </w:p>
    <w:p w14:paraId="00DBF0E9" w14:textId="77777777" w:rsidR="00B00F25" w:rsidRDefault="00B00F25" w:rsidP="00B00F25"/>
    <w:p w14:paraId="10B5C894" w14:textId="77777777" w:rsidR="00B00F25" w:rsidRDefault="00B00F25" w:rsidP="00B00F25">
      <w:proofErr w:type="spellStart"/>
      <w:r w:rsidRPr="007B7B21">
        <w:rPr>
          <w:u w:val="single"/>
        </w:rPr>
        <w:t>Use</w:t>
      </w:r>
      <w:proofErr w:type="spellEnd"/>
      <w:r w:rsidRPr="007B7B21">
        <w:rPr>
          <w:u w:val="single"/>
        </w:rPr>
        <w:t xml:space="preserve"> </w:t>
      </w:r>
      <w:r>
        <w:rPr>
          <w:u w:val="single"/>
        </w:rPr>
        <w:t>C</w:t>
      </w:r>
      <w:r w:rsidRPr="007B7B21">
        <w:rPr>
          <w:u w:val="single"/>
        </w:rPr>
        <w:t>ase 4:</w:t>
      </w:r>
      <w:r>
        <w:t xml:space="preserve"> mit Ticket im Zug - nachträgliche Reservation</w:t>
      </w:r>
    </w:p>
    <w:p w14:paraId="28DC9682" w14:textId="77777777" w:rsidR="00B00F25" w:rsidRDefault="00B00F25" w:rsidP="00B00F25">
      <w:r w:rsidRPr="00C8267D">
        <w:rPr>
          <w:i/>
          <w:iCs/>
        </w:rPr>
        <w:t>Ausgangslage</w:t>
      </w:r>
      <w:r>
        <w:t xml:space="preserve">: Reisende sitzt im Zug und sieht, dass keine Sitzplätze mehr frei sind. </w:t>
      </w:r>
    </w:p>
    <w:p w14:paraId="3186B5CF" w14:textId="77777777" w:rsidR="00B00F25" w:rsidRDefault="00B00F25" w:rsidP="00B00F25">
      <w:r w:rsidRPr="00C8267D">
        <w:rPr>
          <w:i/>
          <w:iCs/>
        </w:rPr>
        <w:t>Handlung</w:t>
      </w:r>
      <w:r>
        <w:t>: sie sucht mit der Applikation einen nicht reservierten Sitzplatz (jetzt oder ab einer späteren Haltestelle) und bucht diesen.</w:t>
      </w:r>
    </w:p>
    <w:p w14:paraId="17F9875A" w14:textId="77777777" w:rsidR="00B00F25" w:rsidRDefault="00B00F25" w:rsidP="00B00F25"/>
    <w:p w14:paraId="5ACA4BEB" w14:textId="77777777" w:rsidR="00B00F25" w:rsidRDefault="00B00F25" w:rsidP="00B00F25">
      <w:proofErr w:type="spellStart"/>
      <w:r w:rsidRPr="00723CAE">
        <w:rPr>
          <w:u w:val="single"/>
        </w:rPr>
        <w:t>Use</w:t>
      </w:r>
      <w:proofErr w:type="spellEnd"/>
      <w:r w:rsidRPr="00723CAE">
        <w:rPr>
          <w:u w:val="single"/>
        </w:rPr>
        <w:t xml:space="preserve"> </w:t>
      </w:r>
      <w:r>
        <w:rPr>
          <w:u w:val="single"/>
        </w:rPr>
        <w:t>C</w:t>
      </w:r>
      <w:r w:rsidRPr="00723CAE">
        <w:rPr>
          <w:u w:val="single"/>
        </w:rPr>
        <w:t>ase 5:</w:t>
      </w:r>
      <w:r>
        <w:t xml:space="preserve"> mit Ticket im Zug - Reservation des aktuellen Sitzplatzes</w:t>
      </w:r>
    </w:p>
    <w:p w14:paraId="1DCF4BC1" w14:textId="3D532E20" w:rsidR="00B00F25" w:rsidRDefault="00B00F25" w:rsidP="00B00F25">
      <w:r w:rsidRPr="00C8267D">
        <w:rPr>
          <w:i/>
          <w:iCs/>
        </w:rPr>
        <w:t>Ausgangslage</w:t>
      </w:r>
      <w:r>
        <w:t xml:space="preserve">: Reisende sitzt im Zug und möchte den Sitzplatz, auf dem sie sitzt, reservieren. </w:t>
      </w:r>
    </w:p>
    <w:p w14:paraId="3499F0F3" w14:textId="02558A2B" w:rsidR="00B00F25" w:rsidRDefault="00B00F25" w:rsidP="00B00F25">
      <w:r w:rsidRPr="00C8267D">
        <w:rPr>
          <w:i/>
          <w:iCs/>
        </w:rPr>
        <w:t>Handlung</w:t>
      </w:r>
      <w:r>
        <w:t>: in der Applikation klickt sie auf "aktuellen Sitzplatz" reservieren,</w:t>
      </w:r>
      <w:r w:rsidR="00C8267D">
        <w:t xml:space="preserve"> bestätigt den Vorschlag,</w:t>
      </w:r>
      <w:r>
        <w:t xml:space="preserve"> zahlt &amp; erhält eine Bestätigung.</w:t>
      </w:r>
    </w:p>
    <w:p w14:paraId="7E391065" w14:textId="77777777" w:rsidR="00B00F25" w:rsidRPr="00B00F25" w:rsidRDefault="00B00F25" w:rsidP="00B00F25">
      <w:pPr>
        <w:rPr>
          <w:highlight w:val="yellow"/>
        </w:rPr>
      </w:pPr>
    </w:p>
    <w:p w14:paraId="690637A3" w14:textId="77777777" w:rsidR="00000D3A" w:rsidRPr="000F3322" w:rsidRDefault="00000D3A" w:rsidP="00000D3A">
      <w:pPr>
        <w:rPr>
          <w:highlight w:val="yellow"/>
        </w:rPr>
      </w:pPr>
    </w:p>
    <w:p w14:paraId="2E914D12" w14:textId="77777777" w:rsidR="00000D3A" w:rsidRPr="000F3322" w:rsidRDefault="00000D3A" w:rsidP="00000D3A">
      <w:pPr>
        <w:pStyle w:val="berschrift3"/>
        <w:rPr>
          <w:highlight w:val="yellow"/>
        </w:rPr>
      </w:pPr>
      <w:bookmarkStart w:id="18" w:name="_Toc20944242"/>
      <w:r w:rsidRPr="000F3322">
        <w:rPr>
          <w:highlight w:val="yellow"/>
        </w:rPr>
        <w:lastRenderedPageBreak/>
        <w:t>Detaillierte Anforderungen</w:t>
      </w:r>
      <w:bookmarkEnd w:id="18"/>
    </w:p>
    <w:p w14:paraId="174671C0" w14:textId="77777777" w:rsidR="00000D3A" w:rsidRPr="000F3322" w:rsidRDefault="00000D3A" w:rsidP="00000D3A">
      <w:pPr>
        <w:rPr>
          <w:highlight w:val="yellow"/>
        </w:rPr>
      </w:pPr>
    </w:p>
    <w:p w14:paraId="04868DCC" w14:textId="77777777" w:rsidR="00A60727" w:rsidRPr="000F3322" w:rsidRDefault="00A60727" w:rsidP="00FB4D42">
      <w:pPr>
        <w:rPr>
          <w:highlight w:val="yellow"/>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15"/>
        <w:gridCol w:w="920"/>
        <w:gridCol w:w="603"/>
        <w:gridCol w:w="7319"/>
      </w:tblGrid>
      <w:tr w:rsidR="00A60727" w:rsidRPr="000F3322" w14:paraId="5E40161F" w14:textId="77777777" w:rsidTr="00DD0D5E">
        <w:tc>
          <w:tcPr>
            <w:tcW w:w="547" w:type="dxa"/>
            <w:tcBorders>
              <w:top w:val="single" w:sz="4" w:space="0" w:color="5B9BD5"/>
              <w:left w:val="single" w:sz="4" w:space="0" w:color="5B9BD5"/>
              <w:bottom w:val="single" w:sz="4" w:space="0" w:color="5B9BD5"/>
              <w:right w:val="nil"/>
            </w:tcBorders>
            <w:shd w:val="clear" w:color="auto" w:fill="5B9BD5"/>
          </w:tcPr>
          <w:p w14:paraId="38FA83AE" w14:textId="77777777" w:rsidR="00A60727" w:rsidRPr="000F3322" w:rsidRDefault="00A60727" w:rsidP="00FB4D42">
            <w:pPr>
              <w:rPr>
                <w:b/>
                <w:bCs/>
                <w:color w:val="FFFFFF"/>
                <w:highlight w:val="yellow"/>
              </w:rPr>
            </w:pPr>
            <w:r w:rsidRPr="000F3322">
              <w:rPr>
                <w:b/>
                <w:bCs/>
                <w:color w:val="FFFFFF"/>
                <w:highlight w:val="yellow"/>
              </w:rPr>
              <w:t>ID</w:t>
            </w:r>
          </w:p>
        </w:tc>
        <w:tc>
          <w:tcPr>
            <w:tcW w:w="837" w:type="dxa"/>
            <w:tcBorders>
              <w:top w:val="single" w:sz="4" w:space="0" w:color="5B9BD5"/>
              <w:left w:val="nil"/>
              <w:bottom w:val="single" w:sz="4" w:space="0" w:color="5B9BD5"/>
              <w:right w:val="nil"/>
            </w:tcBorders>
            <w:shd w:val="clear" w:color="auto" w:fill="5B9BD5"/>
          </w:tcPr>
          <w:p w14:paraId="7D9A895E" w14:textId="77777777" w:rsidR="00A60727" w:rsidRPr="000F3322" w:rsidRDefault="00D72157" w:rsidP="00FB4D42">
            <w:pPr>
              <w:rPr>
                <w:b/>
                <w:bCs/>
                <w:color w:val="FFFFFF"/>
                <w:highlight w:val="yellow"/>
              </w:rPr>
            </w:pPr>
            <w:r w:rsidRPr="000F3322">
              <w:rPr>
                <w:b/>
                <w:bCs/>
                <w:color w:val="FFFFFF"/>
                <w:highlight w:val="yellow"/>
              </w:rPr>
              <w:t>Status</w:t>
            </w:r>
          </w:p>
        </w:tc>
        <w:tc>
          <w:tcPr>
            <w:tcW w:w="567" w:type="dxa"/>
            <w:tcBorders>
              <w:top w:val="single" w:sz="4" w:space="0" w:color="5B9BD5"/>
              <w:left w:val="nil"/>
              <w:bottom w:val="single" w:sz="4" w:space="0" w:color="5B9BD5"/>
              <w:right w:val="nil"/>
            </w:tcBorders>
            <w:shd w:val="clear" w:color="auto" w:fill="5B9BD5"/>
          </w:tcPr>
          <w:p w14:paraId="2C94CF37" w14:textId="77777777" w:rsidR="00A60727" w:rsidRPr="000F3322" w:rsidRDefault="00A60727" w:rsidP="00FB4D42">
            <w:pPr>
              <w:rPr>
                <w:b/>
                <w:bCs/>
                <w:color w:val="FFFFFF"/>
                <w:highlight w:val="yellow"/>
              </w:rPr>
            </w:pPr>
            <w:proofErr w:type="spellStart"/>
            <w:r w:rsidRPr="000F3322">
              <w:rPr>
                <w:b/>
                <w:bCs/>
                <w:color w:val="FFFFFF"/>
                <w:highlight w:val="yellow"/>
              </w:rPr>
              <w:t>Prio</w:t>
            </w:r>
            <w:proofErr w:type="spellEnd"/>
          </w:p>
        </w:tc>
        <w:tc>
          <w:tcPr>
            <w:tcW w:w="7662" w:type="dxa"/>
            <w:tcBorders>
              <w:top w:val="single" w:sz="4" w:space="0" w:color="5B9BD5"/>
              <w:left w:val="nil"/>
              <w:bottom w:val="single" w:sz="4" w:space="0" w:color="5B9BD5"/>
              <w:right w:val="single" w:sz="4" w:space="0" w:color="5B9BD5"/>
            </w:tcBorders>
            <w:shd w:val="clear" w:color="auto" w:fill="5B9BD5"/>
          </w:tcPr>
          <w:p w14:paraId="63DE3264" w14:textId="77777777" w:rsidR="00A60727" w:rsidRPr="000F3322" w:rsidRDefault="00A60727" w:rsidP="00FB4D42">
            <w:pPr>
              <w:rPr>
                <w:b/>
                <w:bCs/>
                <w:color w:val="FFFFFF"/>
                <w:highlight w:val="yellow"/>
              </w:rPr>
            </w:pPr>
            <w:r w:rsidRPr="000F3322">
              <w:rPr>
                <w:b/>
                <w:bCs/>
                <w:color w:val="FFFFFF"/>
                <w:highlight w:val="yellow"/>
              </w:rPr>
              <w:t>Beschreibung</w:t>
            </w:r>
          </w:p>
        </w:tc>
      </w:tr>
      <w:tr w:rsidR="00A60727" w:rsidRPr="000F3322" w14:paraId="04004468" w14:textId="77777777" w:rsidTr="00DD0D5E">
        <w:tc>
          <w:tcPr>
            <w:tcW w:w="547" w:type="dxa"/>
            <w:shd w:val="clear" w:color="auto" w:fill="DEEAF6"/>
          </w:tcPr>
          <w:p w14:paraId="5B9D7D66" w14:textId="77777777" w:rsidR="00A60727" w:rsidRPr="000F3322" w:rsidRDefault="009A766B" w:rsidP="00FB4D42">
            <w:pPr>
              <w:rPr>
                <w:b/>
                <w:bCs/>
                <w:highlight w:val="yellow"/>
              </w:rPr>
            </w:pPr>
            <w:r w:rsidRPr="000F3322">
              <w:rPr>
                <w:b/>
                <w:bCs/>
                <w:highlight w:val="yellow"/>
              </w:rPr>
              <w:t>F1.1</w:t>
            </w:r>
          </w:p>
        </w:tc>
        <w:tc>
          <w:tcPr>
            <w:tcW w:w="837" w:type="dxa"/>
            <w:shd w:val="clear" w:color="auto" w:fill="DEEAF6"/>
          </w:tcPr>
          <w:p w14:paraId="43E09F9A" w14:textId="77777777" w:rsidR="00A60727" w:rsidRPr="000F3322" w:rsidRDefault="009A766B" w:rsidP="00FB4D42">
            <w:pPr>
              <w:rPr>
                <w:highlight w:val="yellow"/>
              </w:rPr>
            </w:pPr>
            <w:r w:rsidRPr="000F3322">
              <w:rPr>
                <w:highlight w:val="yellow"/>
              </w:rPr>
              <w:t>Entwurf</w:t>
            </w:r>
          </w:p>
        </w:tc>
        <w:tc>
          <w:tcPr>
            <w:tcW w:w="567" w:type="dxa"/>
            <w:shd w:val="clear" w:color="auto" w:fill="DEEAF6"/>
          </w:tcPr>
          <w:p w14:paraId="1B579FDA" w14:textId="77777777" w:rsidR="00A60727" w:rsidRPr="000F3322" w:rsidRDefault="009A766B" w:rsidP="00FB4D42">
            <w:pPr>
              <w:rPr>
                <w:highlight w:val="yellow"/>
              </w:rPr>
            </w:pPr>
            <w:r w:rsidRPr="000F3322">
              <w:rPr>
                <w:highlight w:val="yellow"/>
              </w:rPr>
              <w:t>M</w:t>
            </w:r>
          </w:p>
        </w:tc>
        <w:tc>
          <w:tcPr>
            <w:tcW w:w="7662" w:type="dxa"/>
            <w:shd w:val="clear" w:color="auto" w:fill="DEEAF6"/>
          </w:tcPr>
          <w:p w14:paraId="0B9C3DEC" w14:textId="77777777" w:rsidR="00A60727" w:rsidRPr="000F3322" w:rsidRDefault="00A60727" w:rsidP="00FB4D42">
            <w:pPr>
              <w:rPr>
                <w:highlight w:val="yellow"/>
              </w:rPr>
            </w:pPr>
          </w:p>
        </w:tc>
      </w:tr>
      <w:tr w:rsidR="00A60727" w:rsidRPr="000F3322" w14:paraId="79590C45" w14:textId="77777777" w:rsidTr="00DD0D5E">
        <w:tc>
          <w:tcPr>
            <w:tcW w:w="547" w:type="dxa"/>
            <w:shd w:val="clear" w:color="auto" w:fill="auto"/>
          </w:tcPr>
          <w:p w14:paraId="194CE9B4" w14:textId="77777777" w:rsidR="00A60727" w:rsidRPr="000F3322" w:rsidRDefault="00A60727" w:rsidP="00FB4D42">
            <w:pPr>
              <w:rPr>
                <w:b/>
                <w:bCs/>
                <w:highlight w:val="yellow"/>
              </w:rPr>
            </w:pPr>
          </w:p>
        </w:tc>
        <w:tc>
          <w:tcPr>
            <w:tcW w:w="837" w:type="dxa"/>
            <w:shd w:val="clear" w:color="auto" w:fill="auto"/>
          </w:tcPr>
          <w:p w14:paraId="36AE6067" w14:textId="77777777" w:rsidR="00A60727" w:rsidRPr="000F3322" w:rsidRDefault="00A60727" w:rsidP="00FB4D42">
            <w:pPr>
              <w:rPr>
                <w:highlight w:val="yellow"/>
              </w:rPr>
            </w:pPr>
          </w:p>
        </w:tc>
        <w:tc>
          <w:tcPr>
            <w:tcW w:w="567" w:type="dxa"/>
            <w:shd w:val="clear" w:color="auto" w:fill="auto"/>
          </w:tcPr>
          <w:p w14:paraId="5AB52A3B" w14:textId="77777777" w:rsidR="00A60727" w:rsidRPr="000F3322" w:rsidRDefault="00A60727" w:rsidP="00FB4D42">
            <w:pPr>
              <w:rPr>
                <w:highlight w:val="yellow"/>
              </w:rPr>
            </w:pPr>
          </w:p>
        </w:tc>
        <w:tc>
          <w:tcPr>
            <w:tcW w:w="7662" w:type="dxa"/>
            <w:shd w:val="clear" w:color="auto" w:fill="auto"/>
          </w:tcPr>
          <w:p w14:paraId="7321F8F7" w14:textId="77777777" w:rsidR="00A60727" w:rsidRPr="000F3322" w:rsidRDefault="00A60727" w:rsidP="00FB4D42">
            <w:pPr>
              <w:rPr>
                <w:highlight w:val="yellow"/>
              </w:rPr>
            </w:pPr>
          </w:p>
        </w:tc>
      </w:tr>
    </w:tbl>
    <w:p w14:paraId="6838ACAC" w14:textId="77777777" w:rsidR="00544549" w:rsidRPr="000F3322" w:rsidRDefault="00544549" w:rsidP="00544549">
      <w:pPr>
        <w:rPr>
          <w:highlight w:val="yellow"/>
          <w:u w:val="single"/>
        </w:rPr>
      </w:pPr>
    </w:p>
    <w:p w14:paraId="61453B31" w14:textId="77777777" w:rsidR="00544549" w:rsidRPr="000F3322" w:rsidRDefault="00544549" w:rsidP="00544549">
      <w:pPr>
        <w:rPr>
          <w:highlight w:val="yellow"/>
        </w:rPr>
      </w:pPr>
      <w:r w:rsidRPr="000F3322">
        <w:rPr>
          <w:highlight w:val="yellow"/>
          <w:u w:val="single"/>
        </w:rPr>
        <w:t>Attribute</w:t>
      </w:r>
      <w:r w:rsidRPr="000F3322">
        <w:rPr>
          <w:highlight w:val="yellow"/>
        </w:rPr>
        <w:t>:</w:t>
      </w:r>
    </w:p>
    <w:p w14:paraId="37FCB88B" w14:textId="77777777" w:rsidR="00544549" w:rsidRPr="000F3322" w:rsidRDefault="00544549" w:rsidP="00544549">
      <w:pPr>
        <w:ind w:left="993" w:hanging="993"/>
        <w:rPr>
          <w:highlight w:val="yellow"/>
        </w:rPr>
      </w:pPr>
      <w:r w:rsidRPr="000F3322">
        <w:rPr>
          <w:highlight w:val="yellow"/>
        </w:rPr>
        <w:t>ID:</w:t>
      </w:r>
      <w:r w:rsidRPr="000F3322">
        <w:rPr>
          <w:highlight w:val="yellow"/>
        </w:rPr>
        <w:tab/>
        <w:t>eindeutige Identifikation</w:t>
      </w:r>
    </w:p>
    <w:p w14:paraId="75407BFE" w14:textId="77777777" w:rsidR="00544549" w:rsidRPr="000F3322" w:rsidRDefault="00544549" w:rsidP="00544549">
      <w:pPr>
        <w:ind w:left="993" w:hanging="993"/>
        <w:rPr>
          <w:highlight w:val="yellow"/>
        </w:rPr>
      </w:pPr>
      <w:r w:rsidRPr="000F3322">
        <w:rPr>
          <w:highlight w:val="yellow"/>
        </w:rPr>
        <w:t xml:space="preserve">Status: </w:t>
      </w:r>
      <w:r w:rsidRPr="000F3322">
        <w:rPr>
          <w:highlight w:val="yellow"/>
        </w:rPr>
        <w:tab/>
        <w:t>Entwurf / geprüft / freigegeben</w:t>
      </w:r>
    </w:p>
    <w:p w14:paraId="45E1B4C3" w14:textId="77777777" w:rsidR="00544549" w:rsidRPr="000F3322" w:rsidRDefault="00544549" w:rsidP="00544549">
      <w:pPr>
        <w:ind w:left="993" w:hanging="993"/>
        <w:rPr>
          <w:highlight w:val="yellow"/>
          <w:lang w:val="en-US"/>
        </w:rPr>
      </w:pPr>
      <w:proofErr w:type="spellStart"/>
      <w:r w:rsidRPr="000F3322">
        <w:rPr>
          <w:highlight w:val="yellow"/>
          <w:lang w:val="en-US"/>
        </w:rPr>
        <w:t>Priorität</w:t>
      </w:r>
      <w:proofErr w:type="spellEnd"/>
      <w:r w:rsidRPr="000F3322">
        <w:rPr>
          <w:highlight w:val="yellow"/>
          <w:lang w:val="en-US"/>
        </w:rPr>
        <w:t xml:space="preserve">: </w:t>
      </w:r>
      <w:r w:rsidRPr="000F3322">
        <w:rPr>
          <w:highlight w:val="yellow"/>
          <w:lang w:val="en-US"/>
        </w:rPr>
        <w:tab/>
        <w:t>Muss / Optional P1, P2, P</w:t>
      </w:r>
      <w:proofErr w:type="gramStart"/>
      <w:r w:rsidRPr="000F3322">
        <w:rPr>
          <w:highlight w:val="yellow"/>
          <w:lang w:val="en-US"/>
        </w:rPr>
        <w:t>3  /</w:t>
      </w:r>
      <w:proofErr w:type="gramEnd"/>
      <w:r w:rsidRPr="000F3322">
        <w:rPr>
          <w:highlight w:val="yellow"/>
          <w:lang w:val="en-US"/>
        </w:rPr>
        <w:t xml:space="preserve">  Wunsch (Nice to have)</w:t>
      </w:r>
    </w:p>
    <w:p w14:paraId="7EE06F7B" w14:textId="77777777" w:rsidR="002572D5" w:rsidRPr="000F3322" w:rsidRDefault="002572D5" w:rsidP="00544549">
      <w:pPr>
        <w:ind w:left="993" w:hanging="993"/>
        <w:rPr>
          <w:highlight w:val="yellow"/>
          <w:lang w:val="en-US"/>
        </w:rPr>
      </w:pPr>
    </w:p>
    <w:p w14:paraId="0321CF4D" w14:textId="77777777" w:rsidR="002572D5" w:rsidRPr="000F3322" w:rsidRDefault="002572D5" w:rsidP="00544549">
      <w:pPr>
        <w:ind w:left="993" w:hanging="993"/>
        <w:rPr>
          <w:highlight w:val="yellow"/>
        </w:rPr>
      </w:pPr>
      <w:r w:rsidRPr="000F3322">
        <w:rPr>
          <w:highlight w:val="yellow"/>
        </w:rPr>
        <w:t xml:space="preserve">Die Beschreibung erfolgt als </w:t>
      </w:r>
      <w:r w:rsidRPr="000F3322">
        <w:rPr>
          <w:b/>
          <w:highlight w:val="yellow"/>
        </w:rPr>
        <w:t>User Stories</w:t>
      </w:r>
      <w:r w:rsidRPr="000F3322">
        <w:rPr>
          <w:highlight w:val="yellow"/>
        </w:rPr>
        <w:t xml:space="preserve"> (halbformal)</w:t>
      </w:r>
    </w:p>
    <w:p w14:paraId="431A7C23" w14:textId="77777777" w:rsidR="00544549" w:rsidRPr="000F3322" w:rsidRDefault="00544549" w:rsidP="00544549">
      <w:pPr>
        <w:rPr>
          <w:highlight w:val="yellow"/>
        </w:rPr>
      </w:pPr>
    </w:p>
    <w:p w14:paraId="6A192946" w14:textId="77777777" w:rsidR="00880993" w:rsidRPr="000F3322" w:rsidRDefault="00880993" w:rsidP="00880993">
      <w:pPr>
        <w:pStyle w:val="berschrift2"/>
        <w:rPr>
          <w:highlight w:val="yellow"/>
        </w:rPr>
      </w:pPr>
      <w:bookmarkStart w:id="19" w:name="_Toc20944243"/>
      <w:r w:rsidRPr="000F3322">
        <w:rPr>
          <w:highlight w:val="yellow"/>
        </w:rPr>
        <w:t>Qualitätsanforderungen</w:t>
      </w:r>
      <w:bookmarkEnd w:id="19"/>
    </w:p>
    <w:p w14:paraId="62515C1D" w14:textId="77777777" w:rsidR="00880993" w:rsidRPr="000F3322" w:rsidRDefault="00880993" w:rsidP="00880993">
      <w:pPr>
        <w:rPr>
          <w:highlight w:val="yellow"/>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63"/>
        <w:gridCol w:w="920"/>
        <w:gridCol w:w="603"/>
        <w:gridCol w:w="7271"/>
      </w:tblGrid>
      <w:tr w:rsidR="00880993" w:rsidRPr="000F3322" w14:paraId="387E801F" w14:textId="77777777" w:rsidTr="00CB4A24">
        <w:tc>
          <w:tcPr>
            <w:tcW w:w="547" w:type="dxa"/>
            <w:tcBorders>
              <w:top w:val="single" w:sz="4" w:space="0" w:color="5B9BD5"/>
              <w:left w:val="single" w:sz="4" w:space="0" w:color="5B9BD5"/>
              <w:bottom w:val="single" w:sz="4" w:space="0" w:color="5B9BD5"/>
              <w:right w:val="nil"/>
            </w:tcBorders>
            <w:shd w:val="clear" w:color="auto" w:fill="5B9BD5"/>
          </w:tcPr>
          <w:p w14:paraId="66479DC6" w14:textId="77777777" w:rsidR="00880993" w:rsidRPr="000F3322" w:rsidRDefault="00880993" w:rsidP="00CB4A24">
            <w:pPr>
              <w:rPr>
                <w:b/>
                <w:bCs/>
                <w:color w:val="FFFFFF"/>
                <w:highlight w:val="yellow"/>
              </w:rPr>
            </w:pPr>
            <w:r w:rsidRPr="000F3322">
              <w:rPr>
                <w:b/>
                <w:bCs/>
                <w:color w:val="FFFFFF"/>
                <w:highlight w:val="yellow"/>
              </w:rPr>
              <w:t>ID</w:t>
            </w:r>
          </w:p>
        </w:tc>
        <w:tc>
          <w:tcPr>
            <w:tcW w:w="837" w:type="dxa"/>
            <w:tcBorders>
              <w:top w:val="single" w:sz="4" w:space="0" w:color="5B9BD5"/>
              <w:left w:val="nil"/>
              <w:bottom w:val="single" w:sz="4" w:space="0" w:color="5B9BD5"/>
              <w:right w:val="nil"/>
            </w:tcBorders>
            <w:shd w:val="clear" w:color="auto" w:fill="5B9BD5"/>
          </w:tcPr>
          <w:p w14:paraId="647C9B94" w14:textId="77777777" w:rsidR="00880993" w:rsidRPr="000F3322" w:rsidRDefault="00880993" w:rsidP="00CB4A24">
            <w:pPr>
              <w:rPr>
                <w:b/>
                <w:bCs/>
                <w:color w:val="FFFFFF"/>
                <w:highlight w:val="yellow"/>
              </w:rPr>
            </w:pPr>
            <w:r w:rsidRPr="000F3322">
              <w:rPr>
                <w:b/>
                <w:bCs/>
                <w:color w:val="FFFFFF"/>
                <w:highlight w:val="yellow"/>
              </w:rPr>
              <w:t>Status</w:t>
            </w:r>
          </w:p>
        </w:tc>
        <w:tc>
          <w:tcPr>
            <w:tcW w:w="567" w:type="dxa"/>
            <w:tcBorders>
              <w:top w:val="single" w:sz="4" w:space="0" w:color="5B9BD5"/>
              <w:left w:val="nil"/>
              <w:bottom w:val="single" w:sz="4" w:space="0" w:color="5B9BD5"/>
              <w:right w:val="nil"/>
            </w:tcBorders>
            <w:shd w:val="clear" w:color="auto" w:fill="5B9BD5"/>
          </w:tcPr>
          <w:p w14:paraId="1B697720" w14:textId="77777777" w:rsidR="00880993" w:rsidRPr="000F3322" w:rsidRDefault="00880993" w:rsidP="00CB4A24">
            <w:pPr>
              <w:rPr>
                <w:b/>
                <w:bCs/>
                <w:color w:val="FFFFFF"/>
                <w:highlight w:val="yellow"/>
              </w:rPr>
            </w:pPr>
            <w:proofErr w:type="spellStart"/>
            <w:r w:rsidRPr="000F3322">
              <w:rPr>
                <w:b/>
                <w:bCs/>
                <w:color w:val="FFFFFF"/>
                <w:highlight w:val="yellow"/>
              </w:rPr>
              <w:t>Prio</w:t>
            </w:r>
            <w:proofErr w:type="spellEnd"/>
          </w:p>
        </w:tc>
        <w:tc>
          <w:tcPr>
            <w:tcW w:w="7662" w:type="dxa"/>
            <w:tcBorders>
              <w:top w:val="single" w:sz="4" w:space="0" w:color="5B9BD5"/>
              <w:left w:val="nil"/>
              <w:bottom w:val="single" w:sz="4" w:space="0" w:color="5B9BD5"/>
              <w:right w:val="single" w:sz="4" w:space="0" w:color="5B9BD5"/>
            </w:tcBorders>
            <w:shd w:val="clear" w:color="auto" w:fill="5B9BD5"/>
          </w:tcPr>
          <w:p w14:paraId="380BD1DB" w14:textId="77777777" w:rsidR="00880993" w:rsidRPr="000F3322" w:rsidRDefault="00880993" w:rsidP="00CB4A24">
            <w:pPr>
              <w:rPr>
                <w:b/>
                <w:bCs/>
                <w:color w:val="FFFFFF"/>
                <w:highlight w:val="yellow"/>
              </w:rPr>
            </w:pPr>
            <w:r w:rsidRPr="000F3322">
              <w:rPr>
                <w:b/>
                <w:bCs/>
                <w:color w:val="FFFFFF"/>
                <w:highlight w:val="yellow"/>
              </w:rPr>
              <w:t>Beschreibung</w:t>
            </w:r>
          </w:p>
        </w:tc>
      </w:tr>
      <w:tr w:rsidR="00880993" w:rsidRPr="000F3322" w14:paraId="7C6145BF" w14:textId="77777777" w:rsidTr="00CB4A24">
        <w:tc>
          <w:tcPr>
            <w:tcW w:w="547" w:type="dxa"/>
            <w:shd w:val="clear" w:color="auto" w:fill="DEEAF6"/>
          </w:tcPr>
          <w:p w14:paraId="6805FCA0" w14:textId="77777777" w:rsidR="00880993" w:rsidRPr="000F3322" w:rsidRDefault="00880993" w:rsidP="00CB4A24">
            <w:pPr>
              <w:rPr>
                <w:b/>
                <w:bCs/>
                <w:highlight w:val="yellow"/>
              </w:rPr>
            </w:pPr>
            <w:r w:rsidRPr="000F3322">
              <w:rPr>
                <w:b/>
                <w:bCs/>
                <w:highlight w:val="yellow"/>
              </w:rPr>
              <w:t>Q1.1</w:t>
            </w:r>
          </w:p>
        </w:tc>
        <w:tc>
          <w:tcPr>
            <w:tcW w:w="837" w:type="dxa"/>
            <w:shd w:val="clear" w:color="auto" w:fill="DEEAF6"/>
          </w:tcPr>
          <w:p w14:paraId="48B97E62" w14:textId="77777777" w:rsidR="00880993" w:rsidRPr="000F3322" w:rsidRDefault="00880993" w:rsidP="00CB4A24">
            <w:pPr>
              <w:rPr>
                <w:highlight w:val="yellow"/>
              </w:rPr>
            </w:pPr>
            <w:r w:rsidRPr="000F3322">
              <w:rPr>
                <w:highlight w:val="yellow"/>
              </w:rPr>
              <w:t>Entwurf</w:t>
            </w:r>
          </w:p>
        </w:tc>
        <w:tc>
          <w:tcPr>
            <w:tcW w:w="567" w:type="dxa"/>
            <w:shd w:val="clear" w:color="auto" w:fill="DEEAF6"/>
          </w:tcPr>
          <w:p w14:paraId="0F3263E6" w14:textId="77777777" w:rsidR="00880993" w:rsidRPr="000F3322" w:rsidRDefault="00880993" w:rsidP="00CB4A24">
            <w:pPr>
              <w:rPr>
                <w:highlight w:val="yellow"/>
              </w:rPr>
            </w:pPr>
            <w:r w:rsidRPr="000F3322">
              <w:rPr>
                <w:highlight w:val="yellow"/>
              </w:rPr>
              <w:t>M</w:t>
            </w:r>
          </w:p>
        </w:tc>
        <w:tc>
          <w:tcPr>
            <w:tcW w:w="7662" w:type="dxa"/>
            <w:shd w:val="clear" w:color="auto" w:fill="DEEAF6"/>
          </w:tcPr>
          <w:p w14:paraId="1B2F306B" w14:textId="77777777" w:rsidR="00880993" w:rsidRPr="000F3322" w:rsidRDefault="00880993" w:rsidP="00CB4A24">
            <w:pPr>
              <w:rPr>
                <w:highlight w:val="yellow"/>
              </w:rPr>
            </w:pPr>
          </w:p>
        </w:tc>
      </w:tr>
      <w:tr w:rsidR="00880993" w:rsidRPr="000F3322" w14:paraId="001848E4" w14:textId="77777777" w:rsidTr="00CB4A24">
        <w:tc>
          <w:tcPr>
            <w:tcW w:w="547" w:type="dxa"/>
            <w:shd w:val="clear" w:color="auto" w:fill="auto"/>
          </w:tcPr>
          <w:p w14:paraId="3ABD982A" w14:textId="77777777" w:rsidR="00880993" w:rsidRPr="000F3322" w:rsidRDefault="00880993" w:rsidP="00CB4A24">
            <w:pPr>
              <w:rPr>
                <w:b/>
                <w:bCs/>
                <w:highlight w:val="yellow"/>
              </w:rPr>
            </w:pPr>
          </w:p>
        </w:tc>
        <w:tc>
          <w:tcPr>
            <w:tcW w:w="837" w:type="dxa"/>
            <w:shd w:val="clear" w:color="auto" w:fill="auto"/>
          </w:tcPr>
          <w:p w14:paraId="16834CC4" w14:textId="77777777" w:rsidR="00880993" w:rsidRPr="000F3322" w:rsidRDefault="00880993" w:rsidP="00CB4A24">
            <w:pPr>
              <w:rPr>
                <w:highlight w:val="yellow"/>
              </w:rPr>
            </w:pPr>
          </w:p>
        </w:tc>
        <w:tc>
          <w:tcPr>
            <w:tcW w:w="567" w:type="dxa"/>
            <w:shd w:val="clear" w:color="auto" w:fill="auto"/>
          </w:tcPr>
          <w:p w14:paraId="4624B5F2" w14:textId="77777777" w:rsidR="00880993" w:rsidRPr="000F3322" w:rsidRDefault="00880993" w:rsidP="00CB4A24">
            <w:pPr>
              <w:rPr>
                <w:highlight w:val="yellow"/>
              </w:rPr>
            </w:pPr>
          </w:p>
        </w:tc>
        <w:tc>
          <w:tcPr>
            <w:tcW w:w="7662" w:type="dxa"/>
            <w:shd w:val="clear" w:color="auto" w:fill="auto"/>
          </w:tcPr>
          <w:p w14:paraId="0964EE58" w14:textId="77777777" w:rsidR="00880993" w:rsidRPr="000F3322" w:rsidRDefault="00880993" w:rsidP="00CB4A24">
            <w:pPr>
              <w:rPr>
                <w:highlight w:val="yellow"/>
              </w:rPr>
            </w:pPr>
          </w:p>
        </w:tc>
      </w:tr>
    </w:tbl>
    <w:p w14:paraId="3EB0F8AB" w14:textId="77777777" w:rsidR="00A60727" w:rsidRPr="000F3322" w:rsidRDefault="00A60727" w:rsidP="00FB4D42">
      <w:pPr>
        <w:rPr>
          <w:highlight w:val="yellow"/>
        </w:rPr>
      </w:pPr>
    </w:p>
    <w:p w14:paraId="2640878C" w14:textId="77777777" w:rsidR="009A766B" w:rsidRPr="000F3322" w:rsidRDefault="00880993" w:rsidP="00CB4A24">
      <w:pPr>
        <w:pStyle w:val="berschrift2"/>
        <w:rPr>
          <w:highlight w:val="yellow"/>
        </w:rPr>
      </w:pPr>
      <w:bookmarkStart w:id="20" w:name="_Toc20944244"/>
      <w:r w:rsidRPr="000F3322">
        <w:rPr>
          <w:highlight w:val="yellow"/>
        </w:rPr>
        <w:t>Randbedingungen</w:t>
      </w:r>
      <w:bookmarkEnd w:id="20"/>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37"/>
        <w:gridCol w:w="920"/>
        <w:gridCol w:w="603"/>
        <w:gridCol w:w="7297"/>
      </w:tblGrid>
      <w:tr w:rsidR="009A766B" w:rsidRPr="000F3322" w14:paraId="445A870F" w14:textId="77777777" w:rsidTr="00E85D72">
        <w:tc>
          <w:tcPr>
            <w:tcW w:w="637" w:type="dxa"/>
            <w:tcBorders>
              <w:top w:val="single" w:sz="4" w:space="0" w:color="5B9BD5"/>
              <w:left w:val="single" w:sz="4" w:space="0" w:color="5B9BD5"/>
              <w:bottom w:val="single" w:sz="4" w:space="0" w:color="5B9BD5"/>
              <w:right w:val="nil"/>
            </w:tcBorders>
            <w:shd w:val="clear" w:color="auto" w:fill="5B9BD5"/>
          </w:tcPr>
          <w:p w14:paraId="149CDBA8" w14:textId="77777777" w:rsidR="009A766B" w:rsidRPr="000F3322" w:rsidRDefault="009A766B" w:rsidP="00DD0D5E">
            <w:pPr>
              <w:rPr>
                <w:b/>
                <w:bCs/>
                <w:color w:val="FFFFFF"/>
                <w:highlight w:val="yellow"/>
              </w:rPr>
            </w:pPr>
            <w:r w:rsidRPr="000F3322">
              <w:rPr>
                <w:b/>
                <w:bCs/>
                <w:color w:val="FFFFFF"/>
                <w:highlight w:val="yellow"/>
              </w:rPr>
              <w:t>ID</w:t>
            </w:r>
          </w:p>
        </w:tc>
        <w:tc>
          <w:tcPr>
            <w:tcW w:w="920" w:type="dxa"/>
            <w:tcBorders>
              <w:top w:val="single" w:sz="4" w:space="0" w:color="5B9BD5"/>
              <w:left w:val="nil"/>
              <w:bottom w:val="single" w:sz="4" w:space="0" w:color="5B9BD5"/>
              <w:right w:val="nil"/>
            </w:tcBorders>
            <w:shd w:val="clear" w:color="auto" w:fill="5B9BD5"/>
          </w:tcPr>
          <w:p w14:paraId="60A36EAE" w14:textId="77777777" w:rsidR="009A766B" w:rsidRPr="000F3322" w:rsidRDefault="004D6F8F" w:rsidP="00DD0D5E">
            <w:pPr>
              <w:rPr>
                <w:b/>
                <w:bCs/>
                <w:color w:val="FFFFFF"/>
                <w:highlight w:val="yellow"/>
              </w:rPr>
            </w:pPr>
            <w:r w:rsidRPr="000F3322">
              <w:rPr>
                <w:b/>
                <w:bCs/>
                <w:color w:val="FFFFFF"/>
                <w:highlight w:val="yellow"/>
              </w:rPr>
              <w:t>Status</w:t>
            </w:r>
          </w:p>
        </w:tc>
        <w:tc>
          <w:tcPr>
            <w:tcW w:w="603" w:type="dxa"/>
            <w:tcBorders>
              <w:top w:val="single" w:sz="4" w:space="0" w:color="5B9BD5"/>
              <w:left w:val="nil"/>
              <w:bottom w:val="single" w:sz="4" w:space="0" w:color="5B9BD5"/>
              <w:right w:val="nil"/>
            </w:tcBorders>
            <w:shd w:val="clear" w:color="auto" w:fill="5B9BD5"/>
          </w:tcPr>
          <w:p w14:paraId="78DA0151" w14:textId="77777777" w:rsidR="009A766B" w:rsidRPr="000F3322" w:rsidRDefault="009A766B" w:rsidP="00DD0D5E">
            <w:pPr>
              <w:rPr>
                <w:b/>
                <w:bCs/>
                <w:color w:val="FFFFFF"/>
                <w:highlight w:val="yellow"/>
              </w:rPr>
            </w:pPr>
            <w:proofErr w:type="spellStart"/>
            <w:r w:rsidRPr="000F3322">
              <w:rPr>
                <w:b/>
                <w:bCs/>
                <w:color w:val="FFFFFF"/>
                <w:highlight w:val="yellow"/>
              </w:rPr>
              <w:t>Prio</w:t>
            </w:r>
            <w:proofErr w:type="spellEnd"/>
          </w:p>
        </w:tc>
        <w:tc>
          <w:tcPr>
            <w:tcW w:w="7523" w:type="dxa"/>
            <w:tcBorders>
              <w:top w:val="single" w:sz="4" w:space="0" w:color="5B9BD5"/>
              <w:left w:val="nil"/>
              <w:bottom w:val="single" w:sz="4" w:space="0" w:color="5B9BD5"/>
              <w:right w:val="single" w:sz="4" w:space="0" w:color="5B9BD5"/>
            </w:tcBorders>
            <w:shd w:val="clear" w:color="auto" w:fill="5B9BD5"/>
          </w:tcPr>
          <w:p w14:paraId="5E718725" w14:textId="77777777" w:rsidR="009A766B" w:rsidRPr="000F3322" w:rsidRDefault="009A766B" w:rsidP="00DD0D5E">
            <w:pPr>
              <w:rPr>
                <w:b/>
                <w:bCs/>
                <w:color w:val="FFFFFF"/>
                <w:highlight w:val="yellow"/>
              </w:rPr>
            </w:pPr>
            <w:r w:rsidRPr="000F3322">
              <w:rPr>
                <w:b/>
                <w:bCs/>
                <w:color w:val="FFFFFF"/>
                <w:highlight w:val="yellow"/>
              </w:rPr>
              <w:t>Beschreibung</w:t>
            </w:r>
          </w:p>
        </w:tc>
      </w:tr>
      <w:tr w:rsidR="009A766B" w:rsidRPr="000F3322" w14:paraId="21EA3B39" w14:textId="77777777" w:rsidTr="00E85D72">
        <w:tc>
          <w:tcPr>
            <w:tcW w:w="637" w:type="dxa"/>
            <w:shd w:val="clear" w:color="auto" w:fill="DEEAF6"/>
          </w:tcPr>
          <w:p w14:paraId="5FFC2483" w14:textId="77777777" w:rsidR="009A766B" w:rsidRPr="000F3322" w:rsidRDefault="000620FA" w:rsidP="00DD0D5E">
            <w:pPr>
              <w:rPr>
                <w:b/>
                <w:bCs/>
                <w:highlight w:val="yellow"/>
              </w:rPr>
            </w:pPr>
            <w:r w:rsidRPr="000F3322">
              <w:rPr>
                <w:b/>
                <w:bCs/>
                <w:highlight w:val="yellow"/>
              </w:rPr>
              <w:t>R</w:t>
            </w:r>
            <w:r w:rsidR="009A766B" w:rsidRPr="000F3322">
              <w:rPr>
                <w:b/>
                <w:bCs/>
                <w:highlight w:val="yellow"/>
              </w:rPr>
              <w:t>1.1</w:t>
            </w:r>
          </w:p>
        </w:tc>
        <w:tc>
          <w:tcPr>
            <w:tcW w:w="920" w:type="dxa"/>
            <w:shd w:val="clear" w:color="auto" w:fill="DEEAF6"/>
          </w:tcPr>
          <w:p w14:paraId="67119C2A" w14:textId="77777777" w:rsidR="009A766B" w:rsidRPr="000F3322" w:rsidRDefault="009A766B" w:rsidP="00DD0D5E">
            <w:pPr>
              <w:rPr>
                <w:highlight w:val="yellow"/>
              </w:rPr>
            </w:pPr>
            <w:r w:rsidRPr="000F3322">
              <w:rPr>
                <w:highlight w:val="yellow"/>
              </w:rPr>
              <w:t>Entwurf</w:t>
            </w:r>
          </w:p>
        </w:tc>
        <w:tc>
          <w:tcPr>
            <w:tcW w:w="603" w:type="dxa"/>
            <w:shd w:val="clear" w:color="auto" w:fill="DEEAF6"/>
          </w:tcPr>
          <w:p w14:paraId="29A0EAA6" w14:textId="77777777" w:rsidR="009A766B" w:rsidRPr="000F3322" w:rsidRDefault="009A766B" w:rsidP="00DD0D5E">
            <w:pPr>
              <w:rPr>
                <w:highlight w:val="yellow"/>
              </w:rPr>
            </w:pPr>
            <w:r w:rsidRPr="000F3322">
              <w:rPr>
                <w:highlight w:val="yellow"/>
              </w:rPr>
              <w:t>M</w:t>
            </w:r>
          </w:p>
        </w:tc>
        <w:tc>
          <w:tcPr>
            <w:tcW w:w="7523" w:type="dxa"/>
            <w:shd w:val="clear" w:color="auto" w:fill="DEEAF6"/>
          </w:tcPr>
          <w:p w14:paraId="1D56B1A8" w14:textId="77777777" w:rsidR="009A766B" w:rsidRPr="000F3322" w:rsidRDefault="009A766B" w:rsidP="00DD0D5E">
            <w:pPr>
              <w:rPr>
                <w:highlight w:val="yellow"/>
              </w:rPr>
            </w:pPr>
          </w:p>
        </w:tc>
      </w:tr>
      <w:tr w:rsidR="009A766B" w:rsidRPr="000F3322" w14:paraId="6E09623B" w14:textId="77777777" w:rsidTr="00E85D72">
        <w:tc>
          <w:tcPr>
            <w:tcW w:w="637" w:type="dxa"/>
            <w:shd w:val="clear" w:color="auto" w:fill="auto"/>
          </w:tcPr>
          <w:p w14:paraId="31EEAE3C" w14:textId="77777777" w:rsidR="009A766B" w:rsidRPr="000F3322" w:rsidRDefault="009A766B" w:rsidP="00DD0D5E">
            <w:pPr>
              <w:rPr>
                <w:b/>
                <w:bCs/>
                <w:highlight w:val="yellow"/>
              </w:rPr>
            </w:pPr>
          </w:p>
        </w:tc>
        <w:tc>
          <w:tcPr>
            <w:tcW w:w="920" w:type="dxa"/>
            <w:shd w:val="clear" w:color="auto" w:fill="auto"/>
          </w:tcPr>
          <w:p w14:paraId="2C9EF3F0" w14:textId="77777777" w:rsidR="009A766B" w:rsidRPr="000F3322" w:rsidRDefault="009A766B" w:rsidP="00DD0D5E">
            <w:pPr>
              <w:rPr>
                <w:highlight w:val="yellow"/>
              </w:rPr>
            </w:pPr>
          </w:p>
        </w:tc>
        <w:tc>
          <w:tcPr>
            <w:tcW w:w="603" w:type="dxa"/>
            <w:shd w:val="clear" w:color="auto" w:fill="auto"/>
          </w:tcPr>
          <w:p w14:paraId="6901043E" w14:textId="77777777" w:rsidR="009A766B" w:rsidRPr="000F3322" w:rsidRDefault="009A766B" w:rsidP="00DD0D5E">
            <w:pPr>
              <w:rPr>
                <w:highlight w:val="yellow"/>
              </w:rPr>
            </w:pPr>
          </w:p>
        </w:tc>
        <w:tc>
          <w:tcPr>
            <w:tcW w:w="7523" w:type="dxa"/>
            <w:shd w:val="clear" w:color="auto" w:fill="auto"/>
          </w:tcPr>
          <w:p w14:paraId="670CB85B" w14:textId="77777777" w:rsidR="009A766B" w:rsidRPr="000F3322" w:rsidRDefault="009A766B" w:rsidP="00DD0D5E">
            <w:pPr>
              <w:rPr>
                <w:highlight w:val="yellow"/>
              </w:rPr>
            </w:pPr>
          </w:p>
        </w:tc>
      </w:tr>
    </w:tbl>
    <w:p w14:paraId="790A7634" w14:textId="77777777" w:rsidR="00E85D72" w:rsidRPr="000F3322" w:rsidRDefault="00E85D72" w:rsidP="00E85D72">
      <w:pPr>
        <w:rPr>
          <w:highlight w:val="yellow"/>
        </w:rPr>
      </w:pPr>
    </w:p>
    <w:p w14:paraId="2165A400" w14:textId="77777777" w:rsidR="00E85D72" w:rsidRPr="000F3322" w:rsidRDefault="00E85D72" w:rsidP="00E85D72">
      <w:pPr>
        <w:rPr>
          <w:highlight w:val="yellow"/>
        </w:rPr>
      </w:pPr>
      <w:r w:rsidRPr="000F3322">
        <w:rPr>
          <w:highlight w:val="yellow"/>
        </w:rPr>
        <w:t>Welche Randbedingungen sind zu beachten?</w:t>
      </w:r>
    </w:p>
    <w:p w14:paraId="53515842" w14:textId="77777777" w:rsidR="00E85D72" w:rsidRPr="000F3322" w:rsidRDefault="00E85D72" w:rsidP="00E85D72">
      <w:pPr>
        <w:numPr>
          <w:ilvl w:val="0"/>
          <w:numId w:val="36"/>
        </w:numPr>
        <w:rPr>
          <w:highlight w:val="yellow"/>
        </w:rPr>
      </w:pPr>
      <w:r w:rsidRPr="000F3322">
        <w:rPr>
          <w:highlight w:val="yellow"/>
        </w:rPr>
        <w:t>Technische Rahmenbedingungen</w:t>
      </w:r>
    </w:p>
    <w:p w14:paraId="72B3C805" w14:textId="77777777" w:rsidR="00E85D72" w:rsidRPr="000F3322" w:rsidRDefault="00E85D72" w:rsidP="00E85D72">
      <w:pPr>
        <w:numPr>
          <w:ilvl w:val="0"/>
          <w:numId w:val="36"/>
        </w:numPr>
        <w:rPr>
          <w:highlight w:val="yellow"/>
        </w:rPr>
      </w:pPr>
      <w:r w:rsidRPr="000F3322">
        <w:rPr>
          <w:highlight w:val="yellow"/>
        </w:rPr>
        <w:t>Organisatorische Vorgaben</w:t>
      </w:r>
    </w:p>
    <w:p w14:paraId="760D652B" w14:textId="77777777" w:rsidR="00E85D72" w:rsidRPr="000F3322" w:rsidRDefault="00E85D72" w:rsidP="00E85D72">
      <w:pPr>
        <w:numPr>
          <w:ilvl w:val="0"/>
          <w:numId w:val="36"/>
        </w:numPr>
        <w:rPr>
          <w:highlight w:val="yellow"/>
        </w:rPr>
      </w:pPr>
      <w:r w:rsidRPr="000F3322">
        <w:rPr>
          <w:highlight w:val="yellow"/>
        </w:rPr>
        <w:t>Standards</w:t>
      </w:r>
    </w:p>
    <w:p w14:paraId="7AEF1E79" w14:textId="77777777" w:rsidR="002E4F2E" w:rsidRPr="000F3322" w:rsidRDefault="002E4F2E" w:rsidP="002E4F2E">
      <w:pPr>
        <w:rPr>
          <w:highlight w:val="yellow"/>
        </w:rPr>
      </w:pPr>
    </w:p>
    <w:p w14:paraId="427111E6" w14:textId="77777777" w:rsidR="006312CC" w:rsidRPr="000F3322" w:rsidRDefault="006312CC">
      <w:pPr>
        <w:rPr>
          <w:highlight w:val="yellow"/>
        </w:rPr>
      </w:pPr>
    </w:p>
    <w:p w14:paraId="06C88DD5" w14:textId="77777777" w:rsidR="00344F14" w:rsidRPr="000F3322" w:rsidRDefault="00344F14" w:rsidP="00344F14">
      <w:pPr>
        <w:numPr>
          <w:ilvl w:val="0"/>
          <w:numId w:val="33"/>
        </w:numPr>
        <w:rPr>
          <w:highlight w:val="yellow"/>
        </w:rPr>
      </w:pPr>
      <w:r w:rsidRPr="000F3322">
        <w:rPr>
          <w:highlight w:val="yellow"/>
        </w:rPr>
        <w:t>Anforderungen sollten zur besseren Übersichtlichkeit zu Themen zusammengefasst werden</w:t>
      </w:r>
    </w:p>
    <w:p w14:paraId="56F5DFB9" w14:textId="77777777" w:rsidR="00874D76" w:rsidRPr="000F3322" w:rsidRDefault="00874D76" w:rsidP="00344F14">
      <w:pPr>
        <w:numPr>
          <w:ilvl w:val="0"/>
          <w:numId w:val="33"/>
        </w:numPr>
        <w:rPr>
          <w:highlight w:val="yellow"/>
        </w:rPr>
      </w:pPr>
      <w:r w:rsidRPr="000F3322">
        <w:rPr>
          <w:highlight w:val="yellow"/>
        </w:rPr>
        <w:t>Jeweils auch mit NICHT-Anforderungen</w:t>
      </w:r>
    </w:p>
    <w:p w14:paraId="319490A7" w14:textId="77777777" w:rsidR="007050ED" w:rsidRPr="000F3322" w:rsidRDefault="001E3EF4" w:rsidP="00CB4A24">
      <w:pPr>
        <w:numPr>
          <w:ilvl w:val="0"/>
          <w:numId w:val="33"/>
        </w:numPr>
        <w:rPr>
          <w:highlight w:val="yellow"/>
        </w:rPr>
      </w:pPr>
      <w:r w:rsidRPr="000F3322">
        <w:rPr>
          <w:highlight w:val="yellow"/>
        </w:rPr>
        <w:t>Projektziel(e) benennen, zu deren Erreichen die Anforderungen beitragen</w:t>
      </w:r>
    </w:p>
    <w:p w14:paraId="2B7E2558" w14:textId="77777777" w:rsidR="007050ED" w:rsidRPr="000F3322" w:rsidRDefault="007050ED">
      <w:pPr>
        <w:rPr>
          <w:highlight w:val="yellow"/>
        </w:rPr>
      </w:pPr>
    </w:p>
    <w:p w14:paraId="216B702C" w14:textId="77777777" w:rsidR="007050ED" w:rsidRPr="000F3322" w:rsidRDefault="007050ED">
      <w:pPr>
        <w:rPr>
          <w:highlight w:val="yellow"/>
        </w:rPr>
      </w:pPr>
    </w:p>
    <w:p w14:paraId="31BAFB3D" w14:textId="77777777" w:rsidR="007050ED" w:rsidRPr="000F3322" w:rsidRDefault="00925A41" w:rsidP="00925A41">
      <w:pPr>
        <w:pStyle w:val="berschrift2"/>
        <w:rPr>
          <w:highlight w:val="yellow"/>
        </w:rPr>
      </w:pPr>
      <w:bookmarkStart w:id="21" w:name="_Toc20944245"/>
      <w:r w:rsidRPr="000F3322">
        <w:rPr>
          <w:highlight w:val="yellow"/>
        </w:rPr>
        <w:t>Datenmodell</w:t>
      </w:r>
      <w:bookmarkEnd w:id="21"/>
    </w:p>
    <w:p w14:paraId="6D450FED" w14:textId="77777777" w:rsidR="00925A41" w:rsidRPr="000F3322" w:rsidRDefault="00925A41" w:rsidP="00925A41">
      <w:pPr>
        <w:rPr>
          <w:highlight w:val="yellow"/>
        </w:rPr>
      </w:pPr>
      <w:r w:rsidRPr="000F3322">
        <w:rPr>
          <w:highlight w:val="yellow"/>
        </w:rPr>
        <w:t>Modell der wichtigsten Entitäten, soweit es für das Verständnis der Anforderungen notwendig ist.</w:t>
      </w:r>
    </w:p>
    <w:p w14:paraId="0D80DCDB" w14:textId="77777777" w:rsidR="00925A41" w:rsidRPr="000F3322" w:rsidRDefault="00925A41" w:rsidP="00925A41">
      <w:pPr>
        <w:rPr>
          <w:highlight w:val="yellow"/>
        </w:rPr>
      </w:pPr>
    </w:p>
    <w:p w14:paraId="23A56473" w14:textId="77777777" w:rsidR="006D6738" w:rsidRPr="000F3322" w:rsidRDefault="00FB4D42" w:rsidP="006254BF">
      <w:pPr>
        <w:rPr>
          <w:highlight w:val="yellow"/>
        </w:rPr>
      </w:pPr>
      <w:r w:rsidRPr="000F3322">
        <w:rPr>
          <w:highlight w:val="yellow"/>
        </w:rPr>
        <w:t xml:space="preserve"> </w:t>
      </w:r>
    </w:p>
    <w:p w14:paraId="1B0B4DAC" w14:textId="7AC5F2DF" w:rsidR="00925A41" w:rsidRPr="00B00F25" w:rsidRDefault="00027C0A" w:rsidP="00CB4A24">
      <w:pPr>
        <w:pStyle w:val="berschrift1"/>
      </w:pPr>
      <w:bookmarkStart w:id="22" w:name="_Toc20944246"/>
      <w:r w:rsidRPr="00B00F25">
        <w:t>Glossar</w:t>
      </w:r>
      <w:bookmarkEnd w:id="22"/>
    </w:p>
    <w:p w14:paraId="17035AD6" w14:textId="07839DB7" w:rsidR="00B00F25" w:rsidRPr="00B00F25" w:rsidRDefault="00B00F25" w:rsidP="00EA0B71">
      <w:pPr>
        <w:ind w:left="1418" w:hanging="1418"/>
      </w:pPr>
      <w:r w:rsidRPr="00B00F25">
        <w:t>BLS</w:t>
      </w:r>
      <w:r w:rsidR="00EA0B71">
        <w:tab/>
        <w:t>Bern L</w:t>
      </w:r>
      <w:proofErr w:type="spellStart"/>
      <w:r w:rsidR="00EA0B71">
        <w:t>ötschberg</w:t>
      </w:r>
      <w:proofErr w:type="spellEnd"/>
      <w:r w:rsidR="00EA0B71">
        <w:t xml:space="preserve"> </w:t>
      </w:r>
      <w:proofErr w:type="spellStart"/>
      <w:r w:rsidR="00EA0B71">
        <w:t>Simplon</w:t>
      </w:r>
      <w:proofErr w:type="spellEnd"/>
      <w:r w:rsidR="00EA0B71">
        <w:t>: Schweizerische Bahngesellschaft, mehrheitlich im Kanton Bern tätig.</w:t>
      </w:r>
    </w:p>
    <w:p w14:paraId="1BAF7450" w14:textId="77777777" w:rsidR="00925A41" w:rsidRPr="000F3322" w:rsidRDefault="00925A41" w:rsidP="00925A41">
      <w:pPr>
        <w:rPr>
          <w:highlight w:val="yellow"/>
        </w:rPr>
      </w:pPr>
    </w:p>
    <w:p w14:paraId="350DD6B6" w14:textId="77777777" w:rsidR="00511D21" w:rsidRPr="00EA0B71" w:rsidRDefault="00511D21" w:rsidP="00511D21">
      <w:pPr>
        <w:rPr>
          <w:highlight w:val="yellow"/>
        </w:rPr>
      </w:pPr>
    </w:p>
    <w:p w14:paraId="6EF2E00D" w14:textId="77777777" w:rsidR="006F7567" w:rsidRPr="000F3322" w:rsidRDefault="00511D21" w:rsidP="00511D21">
      <w:pPr>
        <w:pStyle w:val="berschrift1"/>
        <w:rPr>
          <w:highlight w:val="yellow"/>
        </w:rPr>
      </w:pPr>
      <w:bookmarkStart w:id="23" w:name="_Toc20944247"/>
      <w:r w:rsidRPr="000F3322">
        <w:rPr>
          <w:highlight w:val="yellow"/>
        </w:rPr>
        <w:lastRenderedPageBreak/>
        <w:t>Literaturverzeichnis</w:t>
      </w:r>
      <w:bookmarkEnd w:id="23"/>
    </w:p>
    <w:p w14:paraId="768A4E0D" w14:textId="77777777" w:rsidR="00511D21" w:rsidRPr="000F3322" w:rsidRDefault="00511D21" w:rsidP="00511D21">
      <w:pPr>
        <w:rPr>
          <w:b/>
          <w:highlight w:val="yellow"/>
        </w:rPr>
      </w:pPr>
      <w:r w:rsidRPr="000F3322">
        <w:rPr>
          <w:b/>
          <w:highlight w:val="yellow"/>
        </w:rPr>
        <w:t>Literatureintrag</w:t>
      </w:r>
    </w:p>
    <w:p w14:paraId="32E14854" w14:textId="77777777" w:rsidR="00511D21" w:rsidRPr="000F3322" w:rsidRDefault="00511D21" w:rsidP="00511D21">
      <w:pPr>
        <w:pStyle w:val="Verzeichnis"/>
        <w:rPr>
          <w:highlight w:val="yellow"/>
        </w:rPr>
      </w:pPr>
      <w:r w:rsidRPr="000F3322">
        <w:rPr>
          <w:i/>
          <w:highlight w:val="yellow"/>
        </w:rPr>
        <w:t>Autorname, Autorvorname, Buchtitel, Verlag, Ort, Ausgabe, Jahr</w:t>
      </w:r>
      <w:r w:rsidRPr="000F3322">
        <w:rPr>
          <w:highlight w:val="yellow"/>
        </w:rPr>
        <w:tab/>
        <w:t>7</w:t>
      </w:r>
    </w:p>
    <w:p w14:paraId="07A07EE2" w14:textId="77777777" w:rsidR="00511D21" w:rsidRPr="000F3322" w:rsidRDefault="00511D21" w:rsidP="00511D21">
      <w:pPr>
        <w:rPr>
          <w:b/>
          <w:highlight w:val="yellow"/>
        </w:rPr>
      </w:pPr>
      <w:r w:rsidRPr="000F3322">
        <w:rPr>
          <w:b/>
          <w:highlight w:val="yellow"/>
        </w:rPr>
        <w:t>Literatureintrag</w:t>
      </w:r>
    </w:p>
    <w:p w14:paraId="333058B4" w14:textId="77777777" w:rsidR="00511D21" w:rsidRPr="000F3322" w:rsidRDefault="00511D21" w:rsidP="00511D21">
      <w:pPr>
        <w:pStyle w:val="Verzeichnis"/>
        <w:rPr>
          <w:highlight w:val="yellow"/>
        </w:rPr>
      </w:pPr>
      <w:r w:rsidRPr="000F3322">
        <w:rPr>
          <w:i/>
          <w:highlight w:val="yellow"/>
        </w:rPr>
        <w:t>Autorname, Autorvorname, Buchtitel, Verlag, Ort, Ausgabe, Jahr</w:t>
      </w:r>
      <w:r w:rsidRPr="000F3322">
        <w:rPr>
          <w:highlight w:val="yellow"/>
        </w:rPr>
        <w:tab/>
        <w:t>9</w:t>
      </w:r>
    </w:p>
    <w:p w14:paraId="60C7B87F" w14:textId="77777777" w:rsidR="00511D21" w:rsidRPr="000F3322" w:rsidRDefault="00511D21" w:rsidP="00511D21">
      <w:pPr>
        <w:rPr>
          <w:b/>
          <w:highlight w:val="yellow"/>
        </w:rPr>
      </w:pPr>
      <w:r w:rsidRPr="000F3322">
        <w:rPr>
          <w:b/>
          <w:highlight w:val="yellow"/>
        </w:rPr>
        <w:t>Literatureintrag</w:t>
      </w:r>
    </w:p>
    <w:p w14:paraId="68FDC86F" w14:textId="77777777" w:rsidR="00511D21" w:rsidRPr="000F3322" w:rsidRDefault="00511D21" w:rsidP="00CB44E0">
      <w:pPr>
        <w:pStyle w:val="Verzeichnis"/>
        <w:rPr>
          <w:highlight w:val="yellow"/>
        </w:rPr>
      </w:pPr>
      <w:r w:rsidRPr="000F3322">
        <w:rPr>
          <w:i/>
          <w:highlight w:val="yellow"/>
        </w:rPr>
        <w:t>Autorname, Autorvorname, Buchtitel, Verlag, Ort, Ausgabe, Jahr</w:t>
      </w:r>
      <w:r w:rsidRPr="000F3322">
        <w:rPr>
          <w:highlight w:val="yellow"/>
        </w:rPr>
        <w:tab/>
      </w:r>
      <w:r w:rsidR="00CB44E0" w:rsidRPr="000F3322">
        <w:rPr>
          <w:highlight w:val="yellow"/>
        </w:rPr>
        <w:t>11</w:t>
      </w:r>
    </w:p>
    <w:p w14:paraId="6AFF4488" w14:textId="77777777" w:rsidR="00511D21" w:rsidRPr="000F3322" w:rsidRDefault="00511D21" w:rsidP="00511D21">
      <w:pPr>
        <w:pStyle w:val="berschrift1"/>
        <w:rPr>
          <w:highlight w:val="yellow"/>
        </w:rPr>
      </w:pPr>
      <w:bookmarkStart w:id="24" w:name="_Toc20944248"/>
      <w:r w:rsidRPr="000F3322">
        <w:rPr>
          <w:highlight w:val="yellow"/>
        </w:rPr>
        <w:t>Anhang</w:t>
      </w:r>
      <w:bookmarkEnd w:id="24"/>
    </w:p>
    <w:p w14:paraId="5DF4F90F" w14:textId="77777777" w:rsidR="00511D21" w:rsidRPr="000F3322" w:rsidRDefault="00BC4DD4" w:rsidP="00BC4DD4">
      <w:pPr>
        <w:pStyle w:val="berschrift2"/>
        <w:rPr>
          <w:highlight w:val="yellow"/>
        </w:rPr>
      </w:pPr>
      <w:bookmarkStart w:id="25" w:name="_Toc20944249"/>
      <w:r w:rsidRPr="000F3322">
        <w:rPr>
          <w:highlight w:val="yellow"/>
        </w:rPr>
        <w:t>Abstimmung der Anforderungen</w:t>
      </w:r>
      <w:bookmarkEnd w:id="25"/>
    </w:p>
    <w:p w14:paraId="1A03A4C5" w14:textId="77777777" w:rsidR="00BC4DD4" w:rsidRPr="000F3322" w:rsidRDefault="00BC4DD4" w:rsidP="00BC4DD4">
      <w:pPr>
        <w:rPr>
          <w:highlight w:val="yellow"/>
        </w:rPr>
      </w:pPr>
      <w:r w:rsidRPr="000F3322">
        <w:rPr>
          <w:highlight w:val="yellow"/>
        </w:rPr>
        <w:t>Eventuell aufgetretene Konflikte und die gewählte Lösung dafür werden kurz dokumentiert</w:t>
      </w:r>
    </w:p>
    <w:p w14:paraId="18D4D7C2" w14:textId="77777777" w:rsidR="00BC4DD4" w:rsidRPr="000F3322" w:rsidRDefault="00BC4DD4" w:rsidP="00BC4DD4">
      <w:pPr>
        <w:rPr>
          <w:highlight w:val="yellow"/>
        </w:rPr>
      </w:pPr>
    </w:p>
    <w:p w14:paraId="3865FE2D" w14:textId="77777777" w:rsidR="00BC4DD4" w:rsidRPr="000F3322" w:rsidRDefault="00BC4DD4" w:rsidP="00BC4DD4">
      <w:pPr>
        <w:pStyle w:val="berschrift2"/>
        <w:rPr>
          <w:highlight w:val="yellow"/>
        </w:rPr>
      </w:pPr>
      <w:bookmarkStart w:id="26" w:name="_Toc20944250"/>
      <w:r w:rsidRPr="000F3322">
        <w:rPr>
          <w:highlight w:val="yellow"/>
        </w:rPr>
        <w:t xml:space="preserve">Definition </w:t>
      </w:r>
      <w:proofErr w:type="spellStart"/>
      <w:r w:rsidRPr="000F3322">
        <w:rPr>
          <w:highlight w:val="yellow"/>
        </w:rPr>
        <w:t>of</w:t>
      </w:r>
      <w:proofErr w:type="spellEnd"/>
      <w:r w:rsidRPr="000F3322">
        <w:rPr>
          <w:highlight w:val="yellow"/>
        </w:rPr>
        <w:t xml:space="preserve"> </w:t>
      </w:r>
      <w:proofErr w:type="spellStart"/>
      <w:r w:rsidRPr="000F3322">
        <w:rPr>
          <w:highlight w:val="yellow"/>
        </w:rPr>
        <w:t>Ready</w:t>
      </w:r>
      <w:proofErr w:type="spellEnd"/>
      <w:r w:rsidRPr="000F3322">
        <w:rPr>
          <w:highlight w:val="yellow"/>
        </w:rPr>
        <w:t xml:space="preserve"> </w:t>
      </w:r>
      <w:r w:rsidR="004A0680" w:rsidRPr="000F3322">
        <w:rPr>
          <w:highlight w:val="yellow"/>
        </w:rPr>
        <w:t>–</w:t>
      </w:r>
      <w:r w:rsidRPr="000F3322">
        <w:rPr>
          <w:highlight w:val="yellow"/>
        </w:rPr>
        <w:t xml:space="preserve"> Checklist</w:t>
      </w:r>
      <w:bookmarkEnd w:id="26"/>
    </w:p>
    <w:p w14:paraId="3BD4CFE0" w14:textId="77777777" w:rsidR="004A0680" w:rsidRPr="004A0680" w:rsidRDefault="004A0680" w:rsidP="004A0680">
      <w:r w:rsidRPr="000F3322">
        <w:rPr>
          <w:highlight w:val="yellow"/>
        </w:rPr>
        <w:t>Spezifische Kriterien, die die Anforderungen in diesem Projekt erfüllen müssen, um reif für die Umsetzung zu sein</w:t>
      </w:r>
    </w:p>
    <w:p w14:paraId="6E37A1CF" w14:textId="77777777" w:rsidR="00BC4DD4" w:rsidRPr="005E3C39" w:rsidRDefault="00BC4DD4" w:rsidP="00511D21"/>
    <w:p w14:paraId="67476F71" w14:textId="77777777" w:rsidR="006D6738" w:rsidRPr="005E3C39" w:rsidRDefault="00511D21" w:rsidP="00511D21">
      <w:pPr>
        <w:pStyle w:val="berschrift1"/>
      </w:pPr>
      <w:bookmarkStart w:id="27" w:name="_Toc20944251"/>
      <w:r w:rsidRPr="005E3C39">
        <w:t>Versionskontrolle</w:t>
      </w:r>
      <w:bookmarkEnd w:id="27"/>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5E3C39" w14:paraId="4786E1C5" w14:textId="77777777" w:rsidTr="0016521D">
        <w:trPr>
          <w:trHeight w:val="113"/>
        </w:trPr>
        <w:tc>
          <w:tcPr>
            <w:tcW w:w="1219" w:type="dxa"/>
            <w:tcBorders>
              <w:top w:val="nil"/>
              <w:left w:val="nil"/>
              <w:bottom w:val="nil"/>
              <w:right w:val="nil"/>
            </w:tcBorders>
            <w:shd w:val="clear" w:color="auto" w:fill="A6A6A6"/>
          </w:tcPr>
          <w:p w14:paraId="3A8B3BF6" w14:textId="77777777" w:rsidR="00511D21" w:rsidRPr="005E3C39" w:rsidRDefault="00511D21" w:rsidP="00C6727C">
            <w:pPr>
              <w:rPr>
                <w:b/>
              </w:rPr>
            </w:pPr>
            <w:r w:rsidRPr="005E3C39">
              <w:rPr>
                <w:b/>
              </w:rPr>
              <w:t>Version</w:t>
            </w:r>
          </w:p>
        </w:tc>
        <w:tc>
          <w:tcPr>
            <w:tcW w:w="1828" w:type="dxa"/>
            <w:tcBorders>
              <w:top w:val="nil"/>
              <w:left w:val="nil"/>
              <w:bottom w:val="nil"/>
              <w:right w:val="nil"/>
            </w:tcBorders>
            <w:shd w:val="clear" w:color="auto" w:fill="A6A6A6"/>
          </w:tcPr>
          <w:p w14:paraId="0A881427" w14:textId="77777777" w:rsidR="00511D21" w:rsidRPr="005E3C39" w:rsidRDefault="00511D21" w:rsidP="00C6727C">
            <w:pPr>
              <w:rPr>
                <w:b/>
              </w:rPr>
            </w:pPr>
            <w:r w:rsidRPr="005E3C39">
              <w:rPr>
                <w:b/>
              </w:rPr>
              <w:t>Datum</w:t>
            </w:r>
          </w:p>
        </w:tc>
        <w:tc>
          <w:tcPr>
            <w:tcW w:w="4055" w:type="dxa"/>
            <w:tcBorders>
              <w:top w:val="nil"/>
              <w:left w:val="nil"/>
              <w:bottom w:val="nil"/>
              <w:right w:val="nil"/>
            </w:tcBorders>
            <w:shd w:val="clear" w:color="auto" w:fill="A6A6A6"/>
          </w:tcPr>
          <w:p w14:paraId="2179D018" w14:textId="77777777" w:rsidR="00511D21" w:rsidRPr="005E3C39" w:rsidRDefault="00511D21" w:rsidP="00C6727C">
            <w:pPr>
              <w:rPr>
                <w:b/>
              </w:rPr>
            </w:pPr>
            <w:r w:rsidRPr="005E3C39">
              <w:rPr>
                <w:b/>
              </w:rPr>
              <w:t>Beschreibung</w:t>
            </w:r>
          </w:p>
        </w:tc>
        <w:tc>
          <w:tcPr>
            <w:tcW w:w="2367" w:type="dxa"/>
            <w:tcBorders>
              <w:top w:val="nil"/>
              <w:left w:val="nil"/>
              <w:bottom w:val="nil"/>
              <w:right w:val="nil"/>
            </w:tcBorders>
            <w:shd w:val="clear" w:color="auto" w:fill="A6A6A6"/>
          </w:tcPr>
          <w:p w14:paraId="5930FDD6" w14:textId="77777777" w:rsidR="00511D21" w:rsidRPr="005E3C39" w:rsidRDefault="00511D21" w:rsidP="00C6727C">
            <w:pPr>
              <w:rPr>
                <w:b/>
              </w:rPr>
            </w:pPr>
            <w:r w:rsidRPr="005E3C39">
              <w:rPr>
                <w:b/>
              </w:rPr>
              <w:t>Autor</w:t>
            </w:r>
          </w:p>
        </w:tc>
      </w:tr>
      <w:tr w:rsidR="00B00F25" w:rsidRPr="005E3C39" w14:paraId="5EDD6D5A" w14:textId="77777777" w:rsidTr="0016521D">
        <w:trPr>
          <w:trHeight w:val="113"/>
        </w:trPr>
        <w:tc>
          <w:tcPr>
            <w:tcW w:w="1219" w:type="dxa"/>
            <w:shd w:val="clear" w:color="auto" w:fill="E6E6E6"/>
          </w:tcPr>
          <w:p w14:paraId="53F20745" w14:textId="5D1B0A59" w:rsidR="00B00F25" w:rsidRDefault="00B00F25" w:rsidP="00C6727C">
            <w:r>
              <w:t>1.2</w:t>
            </w:r>
          </w:p>
        </w:tc>
        <w:tc>
          <w:tcPr>
            <w:tcW w:w="1828" w:type="dxa"/>
            <w:shd w:val="clear" w:color="auto" w:fill="E6E6E6"/>
          </w:tcPr>
          <w:p w14:paraId="070DD144" w14:textId="45CAA267" w:rsidR="00B00F25" w:rsidRDefault="00B00F25" w:rsidP="00C6727C">
            <w:r>
              <w:t>2.10.2019</w:t>
            </w:r>
          </w:p>
        </w:tc>
        <w:tc>
          <w:tcPr>
            <w:tcW w:w="4055" w:type="dxa"/>
            <w:shd w:val="clear" w:color="auto" w:fill="E6E6E6"/>
          </w:tcPr>
          <w:p w14:paraId="3821D719" w14:textId="28FEFBAC" w:rsidR="00B00F25" w:rsidRDefault="00B00F25" w:rsidP="00C6727C">
            <w:r>
              <w:t xml:space="preserve">Verbesserung </w:t>
            </w:r>
            <w:r w:rsidRPr="00B00F25">
              <w:t xml:space="preserve">Projektvision, </w:t>
            </w:r>
            <w:proofErr w:type="spellStart"/>
            <w:r w:rsidRPr="00B00F25">
              <w:t>Use</w:t>
            </w:r>
            <w:proofErr w:type="spellEnd"/>
            <w:r w:rsidRPr="00B00F25">
              <w:t xml:space="preserve"> Cases und Projektziele</w:t>
            </w:r>
          </w:p>
        </w:tc>
        <w:tc>
          <w:tcPr>
            <w:tcW w:w="2367" w:type="dxa"/>
            <w:shd w:val="clear" w:color="auto" w:fill="E6E6E6"/>
          </w:tcPr>
          <w:p w14:paraId="0545B92C" w14:textId="2EA27719" w:rsidR="00B00F25" w:rsidRDefault="00B00F25" w:rsidP="00C6727C">
            <w:r>
              <w:t>Y. Roth</w:t>
            </w:r>
          </w:p>
        </w:tc>
      </w:tr>
      <w:tr w:rsidR="00511D21" w:rsidRPr="005E3C39" w14:paraId="31E02E7B" w14:textId="77777777" w:rsidTr="0016521D">
        <w:trPr>
          <w:trHeight w:val="113"/>
        </w:trPr>
        <w:tc>
          <w:tcPr>
            <w:tcW w:w="1219" w:type="dxa"/>
            <w:shd w:val="clear" w:color="auto" w:fill="E6E6E6"/>
          </w:tcPr>
          <w:p w14:paraId="1C90130B" w14:textId="31F693E5" w:rsidR="00511D21" w:rsidRPr="005E3C39" w:rsidRDefault="000F3322" w:rsidP="00C6727C">
            <w:r>
              <w:t>1</w:t>
            </w:r>
            <w:r w:rsidR="00511D21" w:rsidRPr="005E3C39">
              <w:t>.1</w:t>
            </w:r>
          </w:p>
        </w:tc>
        <w:tc>
          <w:tcPr>
            <w:tcW w:w="1828" w:type="dxa"/>
            <w:shd w:val="clear" w:color="auto" w:fill="E6E6E6"/>
          </w:tcPr>
          <w:p w14:paraId="5E37439E" w14:textId="585C1D60" w:rsidR="00511D21" w:rsidRPr="005E3C39" w:rsidRDefault="000F3322" w:rsidP="00C6727C">
            <w:r>
              <w:t>30</w:t>
            </w:r>
            <w:r w:rsidR="0016521D">
              <w:t>.0</w:t>
            </w:r>
            <w:r>
              <w:t>9</w:t>
            </w:r>
            <w:r w:rsidR="0016521D">
              <w:t>.201</w:t>
            </w:r>
            <w:r>
              <w:t>9</w:t>
            </w:r>
          </w:p>
        </w:tc>
        <w:tc>
          <w:tcPr>
            <w:tcW w:w="4055" w:type="dxa"/>
            <w:shd w:val="clear" w:color="auto" w:fill="E6E6E6"/>
          </w:tcPr>
          <w:p w14:paraId="0929EE33" w14:textId="3EFC95FD" w:rsidR="00511D21" w:rsidRPr="005E3C39" w:rsidRDefault="000F3322" w:rsidP="00C6727C">
            <w:r>
              <w:t>Anforderungsspezifikationen</w:t>
            </w:r>
          </w:p>
        </w:tc>
        <w:tc>
          <w:tcPr>
            <w:tcW w:w="2367" w:type="dxa"/>
            <w:shd w:val="clear" w:color="auto" w:fill="E6E6E6"/>
          </w:tcPr>
          <w:p w14:paraId="28A3E04A" w14:textId="75588DD4" w:rsidR="00511D21" w:rsidRPr="005E3C39" w:rsidRDefault="000F3322" w:rsidP="00C6727C">
            <w:r>
              <w:t xml:space="preserve">Y. Roth, A. </w:t>
            </w:r>
            <w:proofErr w:type="spellStart"/>
            <w:r>
              <w:t>Andrejic</w:t>
            </w:r>
            <w:proofErr w:type="spellEnd"/>
          </w:p>
        </w:tc>
      </w:tr>
    </w:tbl>
    <w:p w14:paraId="1740AC45" w14:textId="77777777" w:rsidR="00511D21" w:rsidRPr="005E3C39" w:rsidRDefault="00511D21" w:rsidP="00511D21"/>
    <w:sectPr w:rsidR="00511D21" w:rsidRPr="005E3C39"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A5549" w14:textId="77777777" w:rsidR="00013018" w:rsidRDefault="00013018" w:rsidP="006312E0">
      <w:pPr>
        <w:spacing w:line="240" w:lineRule="auto"/>
      </w:pPr>
      <w:r>
        <w:separator/>
      </w:r>
    </w:p>
  </w:endnote>
  <w:endnote w:type="continuationSeparator" w:id="0">
    <w:p w14:paraId="6B7DD1F2" w14:textId="77777777" w:rsidR="00013018" w:rsidRDefault="00013018"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65E2D" w14:textId="77777777" w:rsidR="006636D5" w:rsidRDefault="006636D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3E5C3" w14:textId="77777777" w:rsidR="0065257C" w:rsidRPr="00052655" w:rsidRDefault="006E0F76"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14:anchorId="21B6169B" wp14:editId="618E058F">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EEC1E6" w14:textId="77777777"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4A0680">
                            <w:rPr>
                              <w:noProof/>
                              <w:sz w:val="16"/>
                              <w:szCs w:val="16"/>
                            </w:rPr>
                            <w:t>5</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B6169B"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" o:allowoverlap="f" stroked="f">
              <v:textbox inset="0,0,0,0">
                <w:txbxContent>
                  <w:p w14:paraId="7BEEC1E6" w14:textId="77777777"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4A0680">
                      <w:rPr>
                        <w:noProof/>
                        <w:sz w:val="16"/>
                        <w:szCs w:val="16"/>
                      </w:rPr>
                      <w:t>5</w:t>
                    </w:r>
                    <w:r w:rsidRPr="003B1648">
                      <w:rPr>
                        <w:sz w:val="16"/>
                        <w:szCs w:val="16"/>
                      </w:rPr>
                      <w:fldChar w:fldCharType="end"/>
                    </w:r>
                  </w:p>
                </w:txbxContent>
              </v:textbox>
              <w10:wrap type="square" anchorx="page" anchory="page"/>
            </v:shape>
          </w:pict>
        </mc:Fallback>
      </mc:AlternateContent>
    </w:r>
    <w:r w:rsidR="0065257C" w:rsidRPr="00052655">
      <w:rPr>
        <w:color w:val="697D91"/>
        <w:lang w:val="fr-CH"/>
      </w:rPr>
      <w:t xml:space="preserve">Berner </w:t>
    </w:r>
    <w:proofErr w:type="spellStart"/>
    <w:r w:rsidR="0065257C" w:rsidRPr="00052655">
      <w:rPr>
        <w:color w:val="697D91"/>
        <w:lang w:val="fr-CH"/>
      </w:rPr>
      <w:t>Fachhochschule</w:t>
    </w:r>
    <w:proofErr w:type="spellEnd"/>
    <w:r w:rsidR="0065257C" w:rsidRPr="00052655">
      <w:rPr>
        <w:color w:val="697D91"/>
        <w:lang w:val="fr-CH"/>
      </w:rPr>
      <w:t xml:space="preserve"> | </w:t>
    </w:r>
    <w:r w:rsidR="00DD41BF" w:rsidRPr="00052655">
      <w:rPr>
        <w:color w:val="697D91"/>
        <w:lang w:val="fr-CH"/>
      </w:rPr>
      <w:t xml:space="preserve">Haute école spécialisée bernoise | Bern </w:t>
    </w:r>
    <w:proofErr w:type="spellStart"/>
    <w:r w:rsidR="00DD41BF" w:rsidRPr="00052655">
      <w:rPr>
        <w:color w:val="697D91"/>
        <w:lang w:val="fr-CH"/>
      </w:rPr>
      <w:t>University</w:t>
    </w:r>
    <w:proofErr w:type="spellEnd"/>
    <w:r w:rsidR="00DD41BF" w:rsidRPr="00052655">
      <w:rPr>
        <w:color w:val="697D91"/>
        <w:lang w:val="fr-CH"/>
      </w:rPr>
      <w:t xml:space="preserve"> of </w:t>
    </w:r>
    <w:proofErr w:type="spellStart"/>
    <w:r w:rsidR="00DD41BF" w:rsidRPr="00052655">
      <w:rPr>
        <w:color w:val="697D91"/>
        <w:lang w:val="fr-CH"/>
      </w:rPr>
      <w:t>Applied</w:t>
    </w:r>
    <w:proofErr w:type="spellEnd"/>
    <w:r w:rsidR="00DD41BF" w:rsidRPr="00052655">
      <w:rPr>
        <w:color w:val="697D91"/>
        <w:lang w:val="fr-CH"/>
      </w:rPr>
      <w:t xml:space="preserve"> Sciences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C6E6A" w14:textId="77777777" w:rsidR="006636D5" w:rsidRDefault="006636D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E3327" w14:textId="77777777" w:rsidR="00013018" w:rsidRDefault="00013018" w:rsidP="006312E0">
      <w:pPr>
        <w:spacing w:line="240" w:lineRule="auto"/>
      </w:pPr>
    </w:p>
  </w:footnote>
  <w:footnote w:type="continuationSeparator" w:id="0">
    <w:p w14:paraId="78A30B61" w14:textId="77777777" w:rsidR="00013018" w:rsidRDefault="00013018"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DC98D" w14:textId="77777777" w:rsidR="006636D5" w:rsidRDefault="006636D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5665E" w14:textId="77777777" w:rsidR="006B0C5B" w:rsidRPr="001F1B9C" w:rsidRDefault="006E0F76" w:rsidP="001F1B9C">
    <w:pPr>
      <w:pStyle w:val="Kopfzeile"/>
    </w:pPr>
    <w:r>
      <w:rPr>
        <w:noProof/>
      </w:rPr>
      <w:drawing>
        <wp:anchor distT="0" distB="0" distL="114300" distR="114300" simplePos="0" relativeHeight="251657216" behindDoc="0" locked="1" layoutInCell="1" allowOverlap="1" wp14:anchorId="65824E61" wp14:editId="5305D480">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D6362" w14:textId="77777777" w:rsidR="006B0C5B" w:rsidRDefault="006E0F76" w:rsidP="004F7B96">
    <w:pPr>
      <w:pStyle w:val="Kopfzeile"/>
      <w:spacing w:after="1900"/>
    </w:pPr>
    <w:r>
      <w:rPr>
        <w:noProof/>
      </w:rPr>
      <w:drawing>
        <wp:anchor distT="0" distB="0" distL="114300" distR="114300" simplePos="0" relativeHeight="251659264" behindDoc="0" locked="1" layoutInCell="1" allowOverlap="1" wp14:anchorId="20782335" wp14:editId="3BEB5D14">
          <wp:simplePos x="0" y="0"/>
          <wp:positionH relativeFrom="page">
            <wp:posOffset>869950</wp:posOffset>
          </wp:positionH>
          <wp:positionV relativeFrom="page">
            <wp:posOffset>415925</wp:posOffset>
          </wp:positionV>
          <wp:extent cx="509270" cy="755015"/>
          <wp:effectExtent l="0" t="0" r="0" b="0"/>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0" locked="1" layoutInCell="1" allowOverlap="1" wp14:anchorId="4F5EA447" wp14:editId="7CD113BA">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2D8461E"/>
    <w:multiLevelType w:val="hybridMultilevel"/>
    <w:tmpl w:val="7EA4F31C"/>
    <w:lvl w:ilvl="0" w:tplc="E9DA12DA">
      <w:start w:val="25"/>
      <w:numFmt w:val="bullet"/>
      <w:lvlText w:val="-"/>
      <w:lvlJc w:val="left"/>
      <w:pPr>
        <w:ind w:left="720" w:hanging="360"/>
      </w:pPr>
      <w:rPr>
        <w:rFonts w:ascii="Lucida Sans" w:eastAsia="Lucida Sans" w:hAnsi="Lucida San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0CA5743"/>
    <w:multiLevelType w:val="hybridMultilevel"/>
    <w:tmpl w:val="B6D48C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AD804DF"/>
    <w:multiLevelType w:val="hybridMultilevel"/>
    <w:tmpl w:val="408EE578"/>
    <w:lvl w:ilvl="0" w:tplc="F0D01EA6">
      <w:start w:val="25"/>
      <w:numFmt w:val="bullet"/>
      <w:lvlText w:val="-"/>
      <w:lvlJc w:val="left"/>
      <w:pPr>
        <w:ind w:left="720" w:hanging="360"/>
      </w:pPr>
      <w:rPr>
        <w:rFonts w:ascii="Lucida Sans" w:eastAsia="Lucida Sans" w:hAnsi="Lucida San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53A6286"/>
    <w:multiLevelType w:val="hybridMultilevel"/>
    <w:tmpl w:val="ED66FC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15:restartNumberingAfterBreak="0">
    <w:nsid w:val="35507CD4"/>
    <w:multiLevelType w:val="hybridMultilevel"/>
    <w:tmpl w:val="8C0080D2"/>
    <w:lvl w:ilvl="0" w:tplc="1E0AD55A">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8"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9" w15:restartNumberingAfterBreak="0">
    <w:nsid w:val="44A37512"/>
    <w:multiLevelType w:val="hybridMultilevel"/>
    <w:tmpl w:val="0C4297D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15:restartNumberingAfterBreak="0">
    <w:nsid w:val="45E704D2"/>
    <w:multiLevelType w:val="hybridMultilevel"/>
    <w:tmpl w:val="2A4AE6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C880FAA"/>
    <w:multiLevelType w:val="hybridMultilevel"/>
    <w:tmpl w:val="4EAC8E9E"/>
    <w:lvl w:ilvl="0" w:tplc="82EC25C4">
      <w:numFmt w:val="bullet"/>
      <w:lvlText w:val="-"/>
      <w:lvlJc w:val="left"/>
      <w:pPr>
        <w:ind w:left="360" w:hanging="360"/>
      </w:pPr>
      <w:rPr>
        <w:rFonts w:ascii="Lucida Sans" w:eastAsia="Lucida Sans" w:hAnsi="Lucida Sans"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5C921071"/>
    <w:multiLevelType w:val="hybridMultilevel"/>
    <w:tmpl w:val="E7AC531C"/>
    <w:lvl w:ilvl="0" w:tplc="23549D1C">
      <w:start w:val="10"/>
      <w:numFmt w:val="decimal"/>
      <w:lvlText w:val="%1"/>
      <w:lvlJc w:val="left"/>
      <w:pPr>
        <w:ind w:left="720" w:hanging="360"/>
      </w:pPr>
      <w:rPr>
        <w:rFonts w:ascii="Lucida Sans" w:eastAsia="Lucida Sans" w:hAnsi="Lucida Sans" w:hint="default"/>
        <w:color w:val="0000FF"/>
        <w:sz w:val="19"/>
        <w:u w:val="singl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6"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748B3C52"/>
    <w:multiLevelType w:val="hybridMultilevel"/>
    <w:tmpl w:val="AF2CD8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31"/>
  </w:num>
  <w:num w:numId="13">
    <w:abstractNumId w:val="13"/>
  </w:num>
  <w:num w:numId="14">
    <w:abstractNumId w:val="22"/>
  </w:num>
  <w:num w:numId="15">
    <w:abstractNumId w:val="21"/>
  </w:num>
  <w:num w:numId="16">
    <w:abstractNumId w:val="16"/>
  </w:num>
  <w:num w:numId="17">
    <w:abstractNumId w:val="11"/>
  </w:num>
  <w:num w:numId="18">
    <w:abstractNumId w:val="36"/>
  </w:num>
  <w:num w:numId="19">
    <w:abstractNumId w:val="25"/>
  </w:num>
  <w:num w:numId="20">
    <w:abstractNumId w:val="37"/>
  </w:num>
  <w:num w:numId="21">
    <w:abstractNumId w:val="40"/>
  </w:num>
  <w:num w:numId="22">
    <w:abstractNumId w:val="18"/>
  </w:num>
  <w:num w:numId="23">
    <w:abstractNumId w:val="32"/>
  </w:num>
  <w:num w:numId="24">
    <w:abstractNumId w:val="28"/>
  </w:num>
  <w:num w:numId="25">
    <w:abstractNumId w:val="19"/>
  </w:num>
  <w:num w:numId="26">
    <w:abstractNumId w:val="26"/>
  </w:num>
  <w:num w:numId="27">
    <w:abstractNumId w:val="23"/>
  </w:num>
  <w:num w:numId="28">
    <w:abstractNumId w:val="35"/>
  </w:num>
  <w:num w:numId="29">
    <w:abstractNumId w:val="27"/>
  </w:num>
  <w:num w:numId="30">
    <w:abstractNumId w:val="14"/>
  </w:num>
  <w:num w:numId="31">
    <w:abstractNumId w:val="39"/>
  </w:num>
  <w:num w:numId="32">
    <w:abstractNumId w:val="34"/>
  </w:num>
  <w:num w:numId="33">
    <w:abstractNumId w:val="29"/>
  </w:num>
  <w:num w:numId="34">
    <w:abstractNumId w:val="12"/>
  </w:num>
  <w:num w:numId="35">
    <w:abstractNumId w:val="20"/>
  </w:num>
  <w:num w:numId="36">
    <w:abstractNumId w:val="24"/>
  </w:num>
  <w:num w:numId="37">
    <w:abstractNumId w:val="30"/>
  </w:num>
  <w:num w:numId="38">
    <w:abstractNumId w:val="22"/>
  </w:num>
  <w:num w:numId="39">
    <w:abstractNumId w:val="22"/>
  </w:num>
  <w:num w:numId="40">
    <w:abstractNumId w:val="22"/>
  </w:num>
  <w:num w:numId="41">
    <w:abstractNumId w:val="38"/>
  </w:num>
  <w:num w:numId="42">
    <w:abstractNumId w:val="33"/>
  </w:num>
  <w:num w:numId="43">
    <w:abstractNumId w:val="10"/>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85"/>
    <w:rsid w:val="00000D3A"/>
    <w:rsid w:val="00003CF0"/>
    <w:rsid w:val="00013018"/>
    <w:rsid w:val="0001585E"/>
    <w:rsid w:val="00027C0A"/>
    <w:rsid w:val="00035727"/>
    <w:rsid w:val="00052655"/>
    <w:rsid w:val="000620FA"/>
    <w:rsid w:val="00080557"/>
    <w:rsid w:val="00095C44"/>
    <w:rsid w:val="000A44D9"/>
    <w:rsid w:val="000B6290"/>
    <w:rsid w:val="000D06EE"/>
    <w:rsid w:val="000E29F5"/>
    <w:rsid w:val="000F013A"/>
    <w:rsid w:val="000F3322"/>
    <w:rsid w:val="000F3789"/>
    <w:rsid w:val="00100B8E"/>
    <w:rsid w:val="00103571"/>
    <w:rsid w:val="00112357"/>
    <w:rsid w:val="001215C7"/>
    <w:rsid w:val="00140FE8"/>
    <w:rsid w:val="0015023D"/>
    <w:rsid w:val="0016521D"/>
    <w:rsid w:val="00170D9E"/>
    <w:rsid w:val="00174DF0"/>
    <w:rsid w:val="00176DF1"/>
    <w:rsid w:val="00177933"/>
    <w:rsid w:val="001B0F1A"/>
    <w:rsid w:val="001C4B4E"/>
    <w:rsid w:val="001E0286"/>
    <w:rsid w:val="001E17D3"/>
    <w:rsid w:val="001E3EF4"/>
    <w:rsid w:val="001F0F2A"/>
    <w:rsid w:val="001F1B9C"/>
    <w:rsid w:val="001F42A3"/>
    <w:rsid w:val="0021211B"/>
    <w:rsid w:val="00220F0E"/>
    <w:rsid w:val="002502B0"/>
    <w:rsid w:val="002572D5"/>
    <w:rsid w:val="00272FC3"/>
    <w:rsid w:val="00283EAF"/>
    <w:rsid w:val="00292417"/>
    <w:rsid w:val="00296E81"/>
    <w:rsid w:val="002A0932"/>
    <w:rsid w:val="002B0461"/>
    <w:rsid w:val="002E2E97"/>
    <w:rsid w:val="002E455F"/>
    <w:rsid w:val="002E4F2E"/>
    <w:rsid w:val="002E6C41"/>
    <w:rsid w:val="003010C0"/>
    <w:rsid w:val="00314D27"/>
    <w:rsid w:val="0033009B"/>
    <w:rsid w:val="00344F14"/>
    <w:rsid w:val="0034788D"/>
    <w:rsid w:val="00360BA5"/>
    <w:rsid w:val="003653F6"/>
    <w:rsid w:val="00380DCC"/>
    <w:rsid w:val="003838FC"/>
    <w:rsid w:val="0038435E"/>
    <w:rsid w:val="003A5BEC"/>
    <w:rsid w:val="003B1648"/>
    <w:rsid w:val="003B4580"/>
    <w:rsid w:val="003B5BA8"/>
    <w:rsid w:val="003B66F4"/>
    <w:rsid w:val="003D4775"/>
    <w:rsid w:val="003E14BF"/>
    <w:rsid w:val="00411B70"/>
    <w:rsid w:val="004144A2"/>
    <w:rsid w:val="00416C9D"/>
    <w:rsid w:val="004202F9"/>
    <w:rsid w:val="0042274F"/>
    <w:rsid w:val="00430D2E"/>
    <w:rsid w:val="00441CD4"/>
    <w:rsid w:val="00462CB2"/>
    <w:rsid w:val="00463AA0"/>
    <w:rsid w:val="00467531"/>
    <w:rsid w:val="004945E6"/>
    <w:rsid w:val="00495AD0"/>
    <w:rsid w:val="004A0680"/>
    <w:rsid w:val="004A28AA"/>
    <w:rsid w:val="004C4263"/>
    <w:rsid w:val="004D6F8F"/>
    <w:rsid w:val="004D7D20"/>
    <w:rsid w:val="004F72BB"/>
    <w:rsid w:val="004F7B96"/>
    <w:rsid w:val="00511D21"/>
    <w:rsid w:val="00520CA3"/>
    <w:rsid w:val="00530949"/>
    <w:rsid w:val="0053118D"/>
    <w:rsid w:val="005321B6"/>
    <w:rsid w:val="0053766A"/>
    <w:rsid w:val="00544549"/>
    <w:rsid w:val="005479A4"/>
    <w:rsid w:val="00552732"/>
    <w:rsid w:val="00556E27"/>
    <w:rsid w:val="00561D2F"/>
    <w:rsid w:val="00570BBC"/>
    <w:rsid w:val="005A29B4"/>
    <w:rsid w:val="005B4690"/>
    <w:rsid w:val="005B5FF7"/>
    <w:rsid w:val="005B7D4A"/>
    <w:rsid w:val="005C1460"/>
    <w:rsid w:val="005D3DB8"/>
    <w:rsid w:val="005D64DF"/>
    <w:rsid w:val="005E3C39"/>
    <w:rsid w:val="005E4018"/>
    <w:rsid w:val="005F7206"/>
    <w:rsid w:val="00617613"/>
    <w:rsid w:val="00621864"/>
    <w:rsid w:val="006254BF"/>
    <w:rsid w:val="00630349"/>
    <w:rsid w:val="006312CC"/>
    <w:rsid w:val="006312E0"/>
    <w:rsid w:val="00632E34"/>
    <w:rsid w:val="006367FC"/>
    <w:rsid w:val="0065257C"/>
    <w:rsid w:val="006542BD"/>
    <w:rsid w:val="006636D5"/>
    <w:rsid w:val="00683799"/>
    <w:rsid w:val="00684CAF"/>
    <w:rsid w:val="00690A19"/>
    <w:rsid w:val="0069632F"/>
    <w:rsid w:val="006B0C5B"/>
    <w:rsid w:val="006D6738"/>
    <w:rsid w:val="006E0F76"/>
    <w:rsid w:val="006E46AC"/>
    <w:rsid w:val="006F7567"/>
    <w:rsid w:val="007050ED"/>
    <w:rsid w:val="00720853"/>
    <w:rsid w:val="00730698"/>
    <w:rsid w:val="00732BCF"/>
    <w:rsid w:val="00761683"/>
    <w:rsid w:val="00796682"/>
    <w:rsid w:val="007B4AC6"/>
    <w:rsid w:val="007C3618"/>
    <w:rsid w:val="007D6F67"/>
    <w:rsid w:val="007E6849"/>
    <w:rsid w:val="007F6222"/>
    <w:rsid w:val="00800BF2"/>
    <w:rsid w:val="00825B6F"/>
    <w:rsid w:val="00833B4B"/>
    <w:rsid w:val="00835FFA"/>
    <w:rsid w:val="00871EEF"/>
    <w:rsid w:val="00874D76"/>
    <w:rsid w:val="00880993"/>
    <w:rsid w:val="00892908"/>
    <w:rsid w:val="00893540"/>
    <w:rsid w:val="00895DE0"/>
    <w:rsid w:val="008B0AF7"/>
    <w:rsid w:val="008B1321"/>
    <w:rsid w:val="008B6910"/>
    <w:rsid w:val="008D2522"/>
    <w:rsid w:val="008D3985"/>
    <w:rsid w:val="008D3A9F"/>
    <w:rsid w:val="008D4233"/>
    <w:rsid w:val="008D61F6"/>
    <w:rsid w:val="00900FD8"/>
    <w:rsid w:val="00901AFC"/>
    <w:rsid w:val="00902D27"/>
    <w:rsid w:val="009161C4"/>
    <w:rsid w:val="00925A41"/>
    <w:rsid w:val="00932C5C"/>
    <w:rsid w:val="009546FD"/>
    <w:rsid w:val="009577BF"/>
    <w:rsid w:val="00966A51"/>
    <w:rsid w:val="00974B1C"/>
    <w:rsid w:val="0099025A"/>
    <w:rsid w:val="009A766B"/>
    <w:rsid w:val="009B0030"/>
    <w:rsid w:val="009B18B4"/>
    <w:rsid w:val="009C5D48"/>
    <w:rsid w:val="009C6BDF"/>
    <w:rsid w:val="009D220A"/>
    <w:rsid w:val="009D5780"/>
    <w:rsid w:val="009D79DF"/>
    <w:rsid w:val="009F2467"/>
    <w:rsid w:val="009F4F3D"/>
    <w:rsid w:val="009F5BCC"/>
    <w:rsid w:val="009F6101"/>
    <w:rsid w:val="009F7B5C"/>
    <w:rsid w:val="00A02C21"/>
    <w:rsid w:val="00A02D37"/>
    <w:rsid w:val="00A22186"/>
    <w:rsid w:val="00A257F3"/>
    <w:rsid w:val="00A368BB"/>
    <w:rsid w:val="00A373F2"/>
    <w:rsid w:val="00A52FEB"/>
    <w:rsid w:val="00A54C2F"/>
    <w:rsid w:val="00A60727"/>
    <w:rsid w:val="00A65413"/>
    <w:rsid w:val="00A67F9A"/>
    <w:rsid w:val="00A70137"/>
    <w:rsid w:val="00A80F74"/>
    <w:rsid w:val="00A82729"/>
    <w:rsid w:val="00AA10D7"/>
    <w:rsid w:val="00AD3C46"/>
    <w:rsid w:val="00AE7EDC"/>
    <w:rsid w:val="00AF78B9"/>
    <w:rsid w:val="00B001E3"/>
    <w:rsid w:val="00B00F25"/>
    <w:rsid w:val="00B048C7"/>
    <w:rsid w:val="00B25861"/>
    <w:rsid w:val="00B25A50"/>
    <w:rsid w:val="00B25DB1"/>
    <w:rsid w:val="00B54B08"/>
    <w:rsid w:val="00B642A4"/>
    <w:rsid w:val="00B664C3"/>
    <w:rsid w:val="00B66715"/>
    <w:rsid w:val="00B807BC"/>
    <w:rsid w:val="00B81287"/>
    <w:rsid w:val="00B867C9"/>
    <w:rsid w:val="00B92F01"/>
    <w:rsid w:val="00B97C3D"/>
    <w:rsid w:val="00BB0E18"/>
    <w:rsid w:val="00BC4DD4"/>
    <w:rsid w:val="00BD2F69"/>
    <w:rsid w:val="00BF2D5F"/>
    <w:rsid w:val="00C16556"/>
    <w:rsid w:val="00C212E1"/>
    <w:rsid w:val="00C267DE"/>
    <w:rsid w:val="00C30550"/>
    <w:rsid w:val="00C34E3F"/>
    <w:rsid w:val="00C4713A"/>
    <w:rsid w:val="00C54976"/>
    <w:rsid w:val="00C615E3"/>
    <w:rsid w:val="00C6727C"/>
    <w:rsid w:val="00C71114"/>
    <w:rsid w:val="00C73669"/>
    <w:rsid w:val="00C74878"/>
    <w:rsid w:val="00C824E0"/>
    <w:rsid w:val="00C8267D"/>
    <w:rsid w:val="00C92B28"/>
    <w:rsid w:val="00CA541A"/>
    <w:rsid w:val="00CA778F"/>
    <w:rsid w:val="00CA7D54"/>
    <w:rsid w:val="00CA7E54"/>
    <w:rsid w:val="00CB44E0"/>
    <w:rsid w:val="00CB4A24"/>
    <w:rsid w:val="00CB7E61"/>
    <w:rsid w:val="00CC7BBA"/>
    <w:rsid w:val="00CD3C7E"/>
    <w:rsid w:val="00CE2F40"/>
    <w:rsid w:val="00CF05CF"/>
    <w:rsid w:val="00CF618D"/>
    <w:rsid w:val="00CF754B"/>
    <w:rsid w:val="00D11C44"/>
    <w:rsid w:val="00D13744"/>
    <w:rsid w:val="00D22D1B"/>
    <w:rsid w:val="00D37E22"/>
    <w:rsid w:val="00D44EA6"/>
    <w:rsid w:val="00D72157"/>
    <w:rsid w:val="00D772B2"/>
    <w:rsid w:val="00D77EF2"/>
    <w:rsid w:val="00D923FA"/>
    <w:rsid w:val="00DA4F15"/>
    <w:rsid w:val="00DA68B5"/>
    <w:rsid w:val="00DD0D5E"/>
    <w:rsid w:val="00DD41BF"/>
    <w:rsid w:val="00DE242C"/>
    <w:rsid w:val="00DF6AAA"/>
    <w:rsid w:val="00E07490"/>
    <w:rsid w:val="00E43329"/>
    <w:rsid w:val="00E458BB"/>
    <w:rsid w:val="00E70227"/>
    <w:rsid w:val="00E704EF"/>
    <w:rsid w:val="00E720C4"/>
    <w:rsid w:val="00E859A3"/>
    <w:rsid w:val="00E85D72"/>
    <w:rsid w:val="00E91C42"/>
    <w:rsid w:val="00E92FC0"/>
    <w:rsid w:val="00E938E3"/>
    <w:rsid w:val="00E9787C"/>
    <w:rsid w:val="00EA0B71"/>
    <w:rsid w:val="00EA2054"/>
    <w:rsid w:val="00EC268E"/>
    <w:rsid w:val="00ED2C03"/>
    <w:rsid w:val="00ED6401"/>
    <w:rsid w:val="00EE5789"/>
    <w:rsid w:val="00EF4B39"/>
    <w:rsid w:val="00F11518"/>
    <w:rsid w:val="00F173D0"/>
    <w:rsid w:val="00F33235"/>
    <w:rsid w:val="00F36316"/>
    <w:rsid w:val="00F46F68"/>
    <w:rsid w:val="00F53E32"/>
    <w:rsid w:val="00F60A34"/>
    <w:rsid w:val="00F63715"/>
    <w:rsid w:val="00F71D24"/>
    <w:rsid w:val="00F825B4"/>
    <w:rsid w:val="00F97575"/>
    <w:rsid w:val="00FA53AE"/>
    <w:rsid w:val="00FB4D42"/>
    <w:rsid w:val="00FD4464"/>
    <w:rsid w:val="00FF15F1"/>
    <w:rsid w:val="00FF21D2"/>
    <w:rsid w:val="00FF2F4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69BA8"/>
  <w15:chartTrackingRefBased/>
  <w15:docId w15:val="{279BE146-7C90-CE49-8551-275F60E9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E938E3"/>
    <w:pPr>
      <w:keepNext/>
      <w:keepLines/>
      <w:numPr>
        <w:numId w:val="14"/>
      </w:numPr>
      <w:tabs>
        <w:tab w:val="left" w:pos="340"/>
        <w:tab w:val="left" w:pos="567"/>
        <w:tab w:val="left" w:pos="794"/>
      </w:tabs>
      <w:spacing w:before="360" w:after="240" w:line="336" w:lineRule="atLeast"/>
      <w:outlineLvl w:val="0"/>
    </w:pPr>
    <w:rPr>
      <w:rFonts w:eastAsia="Times New Roman"/>
      <w:b/>
      <w:bCs/>
      <w:sz w:val="28"/>
      <w:szCs w:val="28"/>
    </w:rPr>
  </w:style>
  <w:style w:type="paragraph" w:styleId="berschrift2">
    <w:name w:val="heading 2"/>
    <w:basedOn w:val="Standard"/>
    <w:next w:val="Standard"/>
    <w:link w:val="berschrift2Zchn"/>
    <w:qFormat/>
    <w:rsid w:val="00E938E3"/>
    <w:pPr>
      <w:keepNext/>
      <w:keepLines/>
      <w:numPr>
        <w:ilvl w:val="1"/>
        <w:numId w:val="14"/>
      </w:numPr>
      <w:tabs>
        <w:tab w:val="left" w:pos="567"/>
        <w:tab w:val="left" w:pos="794"/>
      </w:tabs>
      <w:spacing w:before="360" w:after="120"/>
      <w:outlineLvl w:val="1"/>
    </w:pPr>
    <w:rPr>
      <w:rFonts w:eastAsia="Times New Roman"/>
      <w:b/>
      <w:bCs/>
      <w:sz w:val="22"/>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938E3"/>
    <w:rPr>
      <w:rFonts w:eastAsia="Times New Roman"/>
      <w:b/>
      <w:bCs/>
      <w:sz w:val="28"/>
      <w:szCs w:val="28"/>
      <w:lang w:eastAsia="en-US"/>
    </w:rPr>
  </w:style>
  <w:style w:type="character" w:customStyle="1" w:styleId="berschrift2Zchn">
    <w:name w:val="Überschrift 2 Zchn"/>
    <w:link w:val="berschrift2"/>
    <w:rsid w:val="00E938E3"/>
    <w:rPr>
      <w:rFonts w:eastAsia="Times New Roman"/>
      <w:b/>
      <w:bCs/>
      <w:sz w:val="22"/>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table" w:styleId="Gitternetztabelle1hell">
    <w:name w:val="Grid Table 1 Light"/>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verdananormal">
    <w:name w:val="verdananormal"/>
    <w:rsid w:val="00F71D24"/>
  </w:style>
  <w:style w:type="character" w:styleId="BesuchterLink">
    <w:name w:val="FollowedHyperlink"/>
    <w:uiPriority w:val="99"/>
    <w:semiHidden/>
    <w:unhideWhenUsed/>
    <w:rsid w:val="00A60727"/>
    <w:rPr>
      <w:color w:val="954F72"/>
      <w:u w:val="single"/>
    </w:rPr>
  </w:style>
  <w:style w:type="table" w:styleId="Gitternetztabelle5dunkelAkzent3">
    <w:name w:val="Grid Table 5 Dark Accent 3"/>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Gitternetztabelle4Akzent5">
    <w:name w:val="Grid Table 4 Accent 5"/>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styleId="Kommentarzeichen">
    <w:name w:val="annotation reference"/>
    <w:basedOn w:val="Absatz-Standardschriftart"/>
    <w:uiPriority w:val="99"/>
    <w:semiHidden/>
    <w:unhideWhenUsed/>
    <w:rsid w:val="00893540"/>
    <w:rPr>
      <w:sz w:val="16"/>
      <w:szCs w:val="16"/>
    </w:rPr>
  </w:style>
  <w:style w:type="paragraph" w:styleId="Kommentartext">
    <w:name w:val="annotation text"/>
    <w:basedOn w:val="Standard"/>
    <w:link w:val="KommentartextZchn"/>
    <w:uiPriority w:val="99"/>
    <w:semiHidden/>
    <w:unhideWhenUsed/>
    <w:rsid w:val="00893540"/>
    <w:pPr>
      <w:spacing w:line="240" w:lineRule="auto"/>
    </w:pPr>
    <w:rPr>
      <w:sz w:val="20"/>
    </w:rPr>
  </w:style>
  <w:style w:type="character" w:customStyle="1" w:styleId="KommentartextZchn">
    <w:name w:val="Kommentartext Zchn"/>
    <w:basedOn w:val="Absatz-Standardschriftart"/>
    <w:link w:val="Kommentartext"/>
    <w:uiPriority w:val="99"/>
    <w:semiHidden/>
    <w:rsid w:val="00893540"/>
    <w:rPr>
      <w:lang w:eastAsia="en-US"/>
    </w:rPr>
  </w:style>
  <w:style w:type="paragraph" w:styleId="Kommentarthema">
    <w:name w:val="annotation subject"/>
    <w:basedOn w:val="Kommentartext"/>
    <w:next w:val="Kommentartext"/>
    <w:link w:val="KommentarthemaZchn"/>
    <w:uiPriority w:val="99"/>
    <w:semiHidden/>
    <w:unhideWhenUsed/>
    <w:rsid w:val="00893540"/>
    <w:rPr>
      <w:b/>
      <w:bCs/>
    </w:rPr>
  </w:style>
  <w:style w:type="character" w:customStyle="1" w:styleId="KommentarthemaZchn">
    <w:name w:val="Kommentarthema Zchn"/>
    <w:basedOn w:val="KommentartextZchn"/>
    <w:link w:val="Kommentarthema"/>
    <w:uiPriority w:val="99"/>
    <w:semiHidden/>
    <w:rsid w:val="00893540"/>
    <w:rPr>
      <w:b/>
      <w:bCs/>
      <w:lang w:eastAsia="en-US"/>
    </w:rPr>
  </w:style>
  <w:style w:type="paragraph" w:styleId="Listenabsatz">
    <w:name w:val="List Paragraph"/>
    <w:basedOn w:val="Standard"/>
    <w:uiPriority w:val="34"/>
    <w:semiHidden/>
    <w:qFormat/>
    <w:rsid w:val="00B00F25"/>
    <w:pPr>
      <w:ind w:left="720"/>
      <w:contextualSpacing/>
    </w:pPr>
  </w:style>
  <w:style w:type="paragraph" w:styleId="StandardWeb">
    <w:name w:val="Normal (Web)"/>
    <w:basedOn w:val="Standard"/>
    <w:uiPriority w:val="99"/>
    <w:semiHidden/>
    <w:unhideWhenUsed/>
    <w:rsid w:val="00C8267D"/>
    <w:pPr>
      <w:spacing w:before="100" w:beforeAutospacing="1" w:after="100" w:afterAutospacing="1" w:line="240" w:lineRule="auto"/>
    </w:pPr>
    <w:rPr>
      <w:rFonts w:ascii="Times New Roman" w:eastAsia="Times New Roman" w:hAnsi="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883376">
      <w:bodyDiv w:val="1"/>
      <w:marLeft w:val="0"/>
      <w:marRight w:val="0"/>
      <w:marTop w:val="0"/>
      <w:marBottom w:val="0"/>
      <w:divBdr>
        <w:top w:val="none" w:sz="0" w:space="0" w:color="auto"/>
        <w:left w:val="none" w:sz="0" w:space="0" w:color="auto"/>
        <w:bottom w:val="none" w:sz="0" w:space="0" w:color="auto"/>
        <w:right w:val="none" w:sz="0" w:space="0" w:color="auto"/>
      </w:divBdr>
      <w:divsChild>
        <w:div w:id="1038317043">
          <w:marLeft w:val="0"/>
          <w:marRight w:val="0"/>
          <w:marTop w:val="0"/>
          <w:marBottom w:val="0"/>
          <w:divBdr>
            <w:top w:val="none" w:sz="0" w:space="0" w:color="auto"/>
            <w:left w:val="none" w:sz="0" w:space="0" w:color="auto"/>
            <w:bottom w:val="none" w:sz="0" w:space="0" w:color="auto"/>
            <w:right w:val="none" w:sz="0" w:space="0" w:color="auto"/>
          </w:divBdr>
          <w:divsChild>
            <w:div w:id="739060680">
              <w:marLeft w:val="0"/>
              <w:marRight w:val="0"/>
              <w:marTop w:val="0"/>
              <w:marBottom w:val="0"/>
              <w:divBdr>
                <w:top w:val="none" w:sz="0" w:space="0" w:color="auto"/>
                <w:left w:val="none" w:sz="0" w:space="0" w:color="auto"/>
                <w:bottom w:val="none" w:sz="0" w:space="0" w:color="auto"/>
                <w:right w:val="none" w:sz="0" w:space="0" w:color="auto"/>
              </w:divBdr>
              <w:divsChild>
                <w:div w:id="5124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76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ownloads\Template%20Anforderungsspezifik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C:\Users\Lukas\Downloads\Template Anforderungsspezifikation.dotx</Template>
  <TotalTime>0</TotalTime>
  <Pages>7</Pages>
  <Words>1719</Words>
  <Characters>10834</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12528</CharactersWithSpaces>
  <SharedDoc>false</SharedDoc>
  <HLinks>
    <vt:vector size="120" baseType="variant">
      <vt:variant>
        <vt:i4>1310775</vt:i4>
      </vt:variant>
      <vt:variant>
        <vt:i4>122</vt:i4>
      </vt:variant>
      <vt:variant>
        <vt:i4>0</vt:i4>
      </vt:variant>
      <vt:variant>
        <vt:i4>5</vt:i4>
      </vt:variant>
      <vt:variant>
        <vt:lpwstr/>
      </vt:variant>
      <vt:variant>
        <vt:lpwstr>_Toc475706652</vt:lpwstr>
      </vt:variant>
      <vt:variant>
        <vt:i4>1310775</vt:i4>
      </vt:variant>
      <vt:variant>
        <vt:i4>116</vt:i4>
      </vt:variant>
      <vt:variant>
        <vt:i4>0</vt:i4>
      </vt:variant>
      <vt:variant>
        <vt:i4>5</vt:i4>
      </vt:variant>
      <vt:variant>
        <vt:lpwstr/>
      </vt:variant>
      <vt:variant>
        <vt:lpwstr>_Toc475706651</vt:lpwstr>
      </vt:variant>
      <vt:variant>
        <vt:i4>1310775</vt:i4>
      </vt:variant>
      <vt:variant>
        <vt:i4>110</vt:i4>
      </vt:variant>
      <vt:variant>
        <vt:i4>0</vt:i4>
      </vt:variant>
      <vt:variant>
        <vt:i4>5</vt:i4>
      </vt:variant>
      <vt:variant>
        <vt:lpwstr/>
      </vt:variant>
      <vt:variant>
        <vt:lpwstr>_Toc475706650</vt:lpwstr>
      </vt:variant>
      <vt:variant>
        <vt:i4>1376311</vt:i4>
      </vt:variant>
      <vt:variant>
        <vt:i4>104</vt:i4>
      </vt:variant>
      <vt:variant>
        <vt:i4>0</vt:i4>
      </vt:variant>
      <vt:variant>
        <vt:i4>5</vt:i4>
      </vt:variant>
      <vt:variant>
        <vt:lpwstr/>
      </vt:variant>
      <vt:variant>
        <vt:lpwstr>_Toc475706649</vt:lpwstr>
      </vt:variant>
      <vt:variant>
        <vt:i4>1376311</vt:i4>
      </vt:variant>
      <vt:variant>
        <vt:i4>98</vt:i4>
      </vt:variant>
      <vt:variant>
        <vt:i4>0</vt:i4>
      </vt:variant>
      <vt:variant>
        <vt:i4>5</vt:i4>
      </vt:variant>
      <vt:variant>
        <vt:lpwstr/>
      </vt:variant>
      <vt:variant>
        <vt:lpwstr>_Toc475706648</vt:lpwstr>
      </vt:variant>
      <vt:variant>
        <vt:i4>1376311</vt:i4>
      </vt:variant>
      <vt:variant>
        <vt:i4>92</vt:i4>
      </vt:variant>
      <vt:variant>
        <vt:i4>0</vt:i4>
      </vt:variant>
      <vt:variant>
        <vt:i4>5</vt:i4>
      </vt:variant>
      <vt:variant>
        <vt:lpwstr/>
      </vt:variant>
      <vt:variant>
        <vt:lpwstr>_Toc475706647</vt:lpwstr>
      </vt:variant>
      <vt:variant>
        <vt:i4>1376311</vt:i4>
      </vt:variant>
      <vt:variant>
        <vt:i4>86</vt:i4>
      </vt:variant>
      <vt:variant>
        <vt:i4>0</vt:i4>
      </vt:variant>
      <vt:variant>
        <vt:i4>5</vt:i4>
      </vt:variant>
      <vt:variant>
        <vt:lpwstr/>
      </vt:variant>
      <vt:variant>
        <vt:lpwstr>_Toc475706646</vt:lpwstr>
      </vt:variant>
      <vt:variant>
        <vt:i4>1376311</vt:i4>
      </vt:variant>
      <vt:variant>
        <vt:i4>80</vt:i4>
      </vt:variant>
      <vt:variant>
        <vt:i4>0</vt:i4>
      </vt:variant>
      <vt:variant>
        <vt:i4>5</vt:i4>
      </vt:variant>
      <vt:variant>
        <vt:lpwstr/>
      </vt:variant>
      <vt:variant>
        <vt:lpwstr>_Toc475706645</vt:lpwstr>
      </vt:variant>
      <vt:variant>
        <vt:i4>1376311</vt:i4>
      </vt:variant>
      <vt:variant>
        <vt:i4>74</vt:i4>
      </vt:variant>
      <vt:variant>
        <vt:i4>0</vt:i4>
      </vt:variant>
      <vt:variant>
        <vt:i4>5</vt:i4>
      </vt:variant>
      <vt:variant>
        <vt:lpwstr/>
      </vt:variant>
      <vt:variant>
        <vt:lpwstr>_Toc475706644</vt:lpwstr>
      </vt:variant>
      <vt:variant>
        <vt:i4>1376311</vt:i4>
      </vt:variant>
      <vt:variant>
        <vt:i4>68</vt:i4>
      </vt:variant>
      <vt:variant>
        <vt:i4>0</vt:i4>
      </vt:variant>
      <vt:variant>
        <vt:i4>5</vt:i4>
      </vt:variant>
      <vt:variant>
        <vt:lpwstr/>
      </vt:variant>
      <vt:variant>
        <vt:lpwstr>_Toc475706643</vt:lpwstr>
      </vt:variant>
      <vt:variant>
        <vt:i4>1376311</vt:i4>
      </vt:variant>
      <vt:variant>
        <vt:i4>62</vt:i4>
      </vt:variant>
      <vt:variant>
        <vt:i4>0</vt:i4>
      </vt:variant>
      <vt:variant>
        <vt:i4>5</vt:i4>
      </vt:variant>
      <vt:variant>
        <vt:lpwstr/>
      </vt:variant>
      <vt:variant>
        <vt:lpwstr>_Toc475706642</vt:lpwstr>
      </vt:variant>
      <vt:variant>
        <vt:i4>1376311</vt:i4>
      </vt:variant>
      <vt:variant>
        <vt:i4>56</vt:i4>
      </vt:variant>
      <vt:variant>
        <vt:i4>0</vt:i4>
      </vt:variant>
      <vt:variant>
        <vt:i4>5</vt:i4>
      </vt:variant>
      <vt:variant>
        <vt:lpwstr/>
      </vt:variant>
      <vt:variant>
        <vt:lpwstr>_Toc475706641</vt:lpwstr>
      </vt:variant>
      <vt:variant>
        <vt:i4>1376311</vt:i4>
      </vt:variant>
      <vt:variant>
        <vt:i4>50</vt:i4>
      </vt:variant>
      <vt:variant>
        <vt:i4>0</vt:i4>
      </vt:variant>
      <vt:variant>
        <vt:i4>5</vt:i4>
      </vt:variant>
      <vt:variant>
        <vt:lpwstr/>
      </vt:variant>
      <vt:variant>
        <vt:lpwstr>_Toc475706640</vt:lpwstr>
      </vt:variant>
      <vt:variant>
        <vt:i4>1179703</vt:i4>
      </vt:variant>
      <vt:variant>
        <vt:i4>44</vt:i4>
      </vt:variant>
      <vt:variant>
        <vt:i4>0</vt:i4>
      </vt:variant>
      <vt:variant>
        <vt:i4>5</vt:i4>
      </vt:variant>
      <vt:variant>
        <vt:lpwstr/>
      </vt:variant>
      <vt:variant>
        <vt:lpwstr>_Toc475706639</vt:lpwstr>
      </vt:variant>
      <vt:variant>
        <vt:i4>1179703</vt:i4>
      </vt:variant>
      <vt:variant>
        <vt:i4>38</vt:i4>
      </vt:variant>
      <vt:variant>
        <vt:i4>0</vt:i4>
      </vt:variant>
      <vt:variant>
        <vt:i4>5</vt:i4>
      </vt:variant>
      <vt:variant>
        <vt:lpwstr/>
      </vt:variant>
      <vt:variant>
        <vt:lpwstr>_Toc475706638</vt:lpwstr>
      </vt:variant>
      <vt:variant>
        <vt:i4>1179703</vt:i4>
      </vt:variant>
      <vt:variant>
        <vt:i4>32</vt:i4>
      </vt:variant>
      <vt:variant>
        <vt:i4>0</vt:i4>
      </vt:variant>
      <vt:variant>
        <vt:i4>5</vt:i4>
      </vt:variant>
      <vt:variant>
        <vt:lpwstr/>
      </vt:variant>
      <vt:variant>
        <vt:lpwstr>_Toc475706637</vt:lpwstr>
      </vt:variant>
      <vt:variant>
        <vt:i4>1179703</vt:i4>
      </vt:variant>
      <vt:variant>
        <vt:i4>26</vt:i4>
      </vt:variant>
      <vt:variant>
        <vt:i4>0</vt:i4>
      </vt:variant>
      <vt:variant>
        <vt:i4>5</vt:i4>
      </vt:variant>
      <vt:variant>
        <vt:lpwstr/>
      </vt:variant>
      <vt:variant>
        <vt:lpwstr>_Toc475706636</vt:lpwstr>
      </vt:variant>
      <vt:variant>
        <vt:i4>1179703</vt:i4>
      </vt:variant>
      <vt:variant>
        <vt:i4>20</vt:i4>
      </vt:variant>
      <vt:variant>
        <vt:i4>0</vt:i4>
      </vt:variant>
      <vt:variant>
        <vt:i4>5</vt:i4>
      </vt:variant>
      <vt:variant>
        <vt:lpwstr/>
      </vt:variant>
      <vt:variant>
        <vt:lpwstr>_Toc475706635</vt:lpwstr>
      </vt:variant>
      <vt:variant>
        <vt:i4>1179703</vt:i4>
      </vt:variant>
      <vt:variant>
        <vt:i4>14</vt:i4>
      </vt:variant>
      <vt:variant>
        <vt:i4>0</vt:i4>
      </vt:variant>
      <vt:variant>
        <vt:i4>5</vt:i4>
      </vt:variant>
      <vt:variant>
        <vt:lpwstr/>
      </vt:variant>
      <vt:variant>
        <vt:lpwstr>_Toc475706634</vt:lpwstr>
      </vt:variant>
      <vt:variant>
        <vt:i4>1179703</vt:i4>
      </vt:variant>
      <vt:variant>
        <vt:i4>8</vt:i4>
      </vt:variant>
      <vt:variant>
        <vt:i4>0</vt:i4>
      </vt:variant>
      <vt:variant>
        <vt:i4>5</vt:i4>
      </vt:variant>
      <vt:variant>
        <vt:lpwstr/>
      </vt:variant>
      <vt:variant>
        <vt:lpwstr>_Toc475706633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 Yann Kristen</dc:creator>
  <cp:keywords/>
  <dc:description/>
  <cp:lastModifiedBy>Roth Yann Kristen</cp:lastModifiedBy>
  <cp:revision>11</cp:revision>
  <cp:lastPrinted>2013-07-05T08:55:00Z</cp:lastPrinted>
  <dcterms:created xsi:type="dcterms:W3CDTF">2019-09-30T19:29:00Z</dcterms:created>
  <dcterms:modified xsi:type="dcterms:W3CDTF">2019-10-02T20:07:00Z</dcterms:modified>
</cp:coreProperties>
</file>