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33290D51" w14:textId="5E11ABDA" w:rsidR="00C33329"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4568345" w:history="1">
        <w:r w:rsidR="00C33329" w:rsidRPr="00A56A5E">
          <w:rPr>
            <w:rStyle w:val="Hyperlink"/>
            <w:noProof/>
          </w:rPr>
          <w:t>1</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Zweck des Dokuments</w:t>
        </w:r>
        <w:r w:rsidR="00C33329">
          <w:rPr>
            <w:noProof/>
            <w:webHidden/>
          </w:rPr>
          <w:tab/>
        </w:r>
        <w:r w:rsidR="00C33329">
          <w:rPr>
            <w:noProof/>
            <w:webHidden/>
          </w:rPr>
          <w:fldChar w:fldCharType="begin"/>
        </w:r>
        <w:r w:rsidR="00C33329">
          <w:rPr>
            <w:noProof/>
            <w:webHidden/>
          </w:rPr>
          <w:instrText xml:space="preserve"> PAGEREF _Toc24568345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48F0AE06" w14:textId="0EB9ACAD" w:rsidR="00C33329" w:rsidRDefault="000307EB">
      <w:pPr>
        <w:pStyle w:val="Verzeichnis1"/>
        <w:rPr>
          <w:rFonts w:asciiTheme="minorHAnsi" w:eastAsiaTheme="minorEastAsia" w:hAnsiTheme="minorHAnsi" w:cstheme="minorBidi"/>
          <w:noProof/>
          <w:sz w:val="24"/>
          <w:szCs w:val="24"/>
          <w:lang w:val="de-CH" w:eastAsia="de-DE"/>
        </w:rPr>
      </w:pPr>
      <w:hyperlink w:anchor="_Toc24568346" w:history="1">
        <w:r w:rsidR="00C33329" w:rsidRPr="00A56A5E">
          <w:rPr>
            <w:rStyle w:val="Hyperlink"/>
            <w:noProof/>
          </w:rPr>
          <w:t>2</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Vision</w:t>
        </w:r>
        <w:r w:rsidR="00C33329">
          <w:rPr>
            <w:noProof/>
            <w:webHidden/>
          </w:rPr>
          <w:tab/>
        </w:r>
        <w:r w:rsidR="00C33329">
          <w:rPr>
            <w:noProof/>
            <w:webHidden/>
          </w:rPr>
          <w:fldChar w:fldCharType="begin"/>
        </w:r>
        <w:r w:rsidR="00C33329">
          <w:rPr>
            <w:noProof/>
            <w:webHidden/>
          </w:rPr>
          <w:instrText xml:space="preserve"> PAGEREF _Toc24568346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450EE9A" w14:textId="7C4C10AD" w:rsidR="00C33329" w:rsidRDefault="000307EB">
      <w:pPr>
        <w:pStyle w:val="Verzeichnis1"/>
        <w:rPr>
          <w:rFonts w:asciiTheme="minorHAnsi" w:eastAsiaTheme="minorEastAsia" w:hAnsiTheme="minorHAnsi" w:cstheme="minorBidi"/>
          <w:noProof/>
          <w:sz w:val="24"/>
          <w:szCs w:val="24"/>
          <w:lang w:val="de-CH" w:eastAsia="de-DE"/>
        </w:rPr>
      </w:pPr>
      <w:hyperlink w:anchor="_Toc24568347" w:history="1">
        <w:r w:rsidR="00C33329" w:rsidRPr="00A56A5E">
          <w:rPr>
            <w:rStyle w:val="Hyperlink"/>
            <w:noProof/>
          </w:rPr>
          <w:t>3</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Projektzielsetzung</w:t>
        </w:r>
        <w:r w:rsidR="00C33329">
          <w:rPr>
            <w:noProof/>
            <w:webHidden/>
          </w:rPr>
          <w:tab/>
        </w:r>
        <w:r w:rsidR="00C33329">
          <w:rPr>
            <w:noProof/>
            <w:webHidden/>
          </w:rPr>
          <w:fldChar w:fldCharType="begin"/>
        </w:r>
        <w:r w:rsidR="00C33329">
          <w:rPr>
            <w:noProof/>
            <w:webHidden/>
          </w:rPr>
          <w:instrText xml:space="preserve"> PAGEREF _Toc24568347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FDE5C4B" w14:textId="2F954D80" w:rsidR="00C33329" w:rsidRDefault="000307EB">
      <w:pPr>
        <w:pStyle w:val="Verzeichnis2"/>
        <w:rPr>
          <w:rFonts w:asciiTheme="minorHAnsi" w:eastAsiaTheme="minorEastAsia" w:hAnsiTheme="minorHAnsi" w:cstheme="minorBidi"/>
          <w:noProof/>
          <w:sz w:val="24"/>
          <w:szCs w:val="24"/>
          <w:lang w:eastAsia="de-DE"/>
        </w:rPr>
      </w:pPr>
      <w:hyperlink w:anchor="_Toc24568348" w:history="1">
        <w:r w:rsidR="00C33329" w:rsidRPr="00A56A5E">
          <w:rPr>
            <w:rStyle w:val="Hyperlink"/>
            <w:noProof/>
          </w:rPr>
          <w:t>3.1 Ausgangslage</w:t>
        </w:r>
        <w:r w:rsidR="00C33329">
          <w:rPr>
            <w:noProof/>
            <w:webHidden/>
          </w:rPr>
          <w:tab/>
        </w:r>
        <w:r w:rsidR="00C33329">
          <w:rPr>
            <w:noProof/>
            <w:webHidden/>
          </w:rPr>
          <w:fldChar w:fldCharType="begin"/>
        </w:r>
        <w:r w:rsidR="00C33329">
          <w:rPr>
            <w:noProof/>
            <w:webHidden/>
          </w:rPr>
          <w:instrText xml:space="preserve"> PAGEREF _Toc24568348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08774A0" w14:textId="138B3B1C" w:rsidR="00C33329" w:rsidRDefault="000307EB">
      <w:pPr>
        <w:pStyle w:val="Verzeichnis2"/>
        <w:rPr>
          <w:rFonts w:asciiTheme="minorHAnsi" w:eastAsiaTheme="minorEastAsia" w:hAnsiTheme="minorHAnsi" w:cstheme="minorBidi"/>
          <w:noProof/>
          <w:sz w:val="24"/>
          <w:szCs w:val="24"/>
          <w:lang w:eastAsia="de-DE"/>
        </w:rPr>
      </w:pPr>
      <w:hyperlink w:anchor="_Toc24568349" w:history="1">
        <w:r w:rsidR="00C33329" w:rsidRPr="00A56A5E">
          <w:rPr>
            <w:rStyle w:val="Hyperlink"/>
            <w:noProof/>
          </w:rPr>
          <w:t>3.2 Stakeholder</w:t>
        </w:r>
        <w:r w:rsidR="00C33329">
          <w:rPr>
            <w:noProof/>
            <w:webHidden/>
          </w:rPr>
          <w:tab/>
        </w:r>
        <w:r w:rsidR="00C33329">
          <w:rPr>
            <w:noProof/>
            <w:webHidden/>
          </w:rPr>
          <w:fldChar w:fldCharType="begin"/>
        </w:r>
        <w:r w:rsidR="00C33329">
          <w:rPr>
            <w:noProof/>
            <w:webHidden/>
          </w:rPr>
          <w:instrText xml:space="preserve"> PAGEREF _Toc24568349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7791ED9F" w14:textId="2F329DAA" w:rsidR="00C33329" w:rsidRDefault="000307EB">
      <w:pPr>
        <w:pStyle w:val="Verzeichnis2"/>
        <w:rPr>
          <w:rFonts w:asciiTheme="minorHAnsi" w:eastAsiaTheme="minorEastAsia" w:hAnsiTheme="minorHAnsi" w:cstheme="minorBidi"/>
          <w:noProof/>
          <w:sz w:val="24"/>
          <w:szCs w:val="24"/>
          <w:lang w:eastAsia="de-DE"/>
        </w:rPr>
      </w:pPr>
      <w:hyperlink w:anchor="_Toc24568350" w:history="1">
        <w:r w:rsidR="00C33329" w:rsidRPr="00A56A5E">
          <w:rPr>
            <w:rStyle w:val="Hyperlink"/>
            <w:noProof/>
          </w:rPr>
          <w:t>3.3 Projektziele</w:t>
        </w:r>
        <w:r w:rsidR="00C33329">
          <w:rPr>
            <w:noProof/>
            <w:webHidden/>
          </w:rPr>
          <w:tab/>
        </w:r>
        <w:r w:rsidR="00C33329">
          <w:rPr>
            <w:noProof/>
            <w:webHidden/>
          </w:rPr>
          <w:fldChar w:fldCharType="begin"/>
        </w:r>
        <w:r w:rsidR="00C33329">
          <w:rPr>
            <w:noProof/>
            <w:webHidden/>
          </w:rPr>
          <w:instrText xml:space="preserve"> PAGEREF _Toc24568350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455E240" w14:textId="46F5E4AF" w:rsidR="00C33329" w:rsidRDefault="000307EB">
      <w:pPr>
        <w:pStyle w:val="Verzeichnis2"/>
        <w:rPr>
          <w:rFonts w:asciiTheme="minorHAnsi" w:eastAsiaTheme="minorEastAsia" w:hAnsiTheme="minorHAnsi" w:cstheme="minorBidi"/>
          <w:noProof/>
          <w:sz w:val="24"/>
          <w:szCs w:val="24"/>
          <w:lang w:eastAsia="de-DE"/>
        </w:rPr>
      </w:pPr>
      <w:hyperlink w:anchor="_Toc24568351" w:history="1">
        <w:r w:rsidR="00C33329" w:rsidRPr="00A56A5E">
          <w:rPr>
            <w:rStyle w:val="Hyperlink"/>
            <w:noProof/>
          </w:rPr>
          <w:t>3.4 Weiterführende Gedanken</w:t>
        </w:r>
        <w:r w:rsidR="00C33329">
          <w:rPr>
            <w:noProof/>
            <w:webHidden/>
          </w:rPr>
          <w:tab/>
        </w:r>
        <w:r w:rsidR="00C33329">
          <w:rPr>
            <w:noProof/>
            <w:webHidden/>
          </w:rPr>
          <w:fldChar w:fldCharType="begin"/>
        </w:r>
        <w:r w:rsidR="00C33329">
          <w:rPr>
            <w:noProof/>
            <w:webHidden/>
          </w:rPr>
          <w:instrText xml:space="preserve"> PAGEREF _Toc24568351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5DD583E5" w14:textId="4CBE0ADE"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52" w:history="1">
        <w:r w:rsidR="00C33329" w:rsidRPr="00A56A5E">
          <w:rPr>
            <w:rStyle w:val="Hyperlink"/>
            <w:noProof/>
          </w:rPr>
          <w:t>3.4.1 Offene Fragen</w:t>
        </w:r>
        <w:r w:rsidR="00C33329">
          <w:rPr>
            <w:noProof/>
            <w:webHidden/>
          </w:rPr>
          <w:tab/>
        </w:r>
        <w:r w:rsidR="00C33329">
          <w:rPr>
            <w:noProof/>
            <w:webHidden/>
          </w:rPr>
          <w:fldChar w:fldCharType="begin"/>
        </w:r>
        <w:r w:rsidR="00C33329">
          <w:rPr>
            <w:noProof/>
            <w:webHidden/>
          </w:rPr>
          <w:instrText xml:space="preserve"> PAGEREF _Toc24568352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6331CF71" w14:textId="613276F5"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53" w:history="1">
        <w:r w:rsidR="00C33329" w:rsidRPr="00A56A5E">
          <w:rPr>
            <w:rStyle w:val="Hyperlink"/>
            <w:noProof/>
          </w:rPr>
          <w:t>3.4.2 Beantwortete Fragen</w:t>
        </w:r>
        <w:r w:rsidR="00C33329">
          <w:rPr>
            <w:noProof/>
            <w:webHidden/>
          </w:rPr>
          <w:tab/>
        </w:r>
        <w:r w:rsidR="00C33329">
          <w:rPr>
            <w:noProof/>
            <w:webHidden/>
          </w:rPr>
          <w:fldChar w:fldCharType="begin"/>
        </w:r>
        <w:r w:rsidR="00C33329">
          <w:rPr>
            <w:noProof/>
            <w:webHidden/>
          </w:rPr>
          <w:instrText xml:space="preserve"> PAGEREF _Toc24568353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08F0076F" w14:textId="40982C3D" w:rsidR="00C33329" w:rsidRDefault="000307EB">
      <w:pPr>
        <w:pStyle w:val="Verzeichnis1"/>
        <w:rPr>
          <w:rFonts w:asciiTheme="minorHAnsi" w:eastAsiaTheme="minorEastAsia" w:hAnsiTheme="minorHAnsi" w:cstheme="minorBidi"/>
          <w:noProof/>
          <w:sz w:val="24"/>
          <w:szCs w:val="24"/>
          <w:lang w:val="de-CH" w:eastAsia="de-DE"/>
        </w:rPr>
      </w:pPr>
      <w:hyperlink w:anchor="_Toc24568354" w:history="1">
        <w:r w:rsidR="00C33329" w:rsidRPr="00A56A5E">
          <w:rPr>
            <w:rStyle w:val="Hyperlink"/>
            <w:noProof/>
          </w:rPr>
          <w:t>4</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Systemabgrenzung</w:t>
        </w:r>
        <w:r w:rsidR="00C33329">
          <w:rPr>
            <w:noProof/>
            <w:webHidden/>
          </w:rPr>
          <w:tab/>
        </w:r>
        <w:r w:rsidR="00C33329">
          <w:rPr>
            <w:noProof/>
            <w:webHidden/>
          </w:rPr>
          <w:fldChar w:fldCharType="begin"/>
        </w:r>
        <w:r w:rsidR="00C33329">
          <w:rPr>
            <w:noProof/>
            <w:webHidden/>
          </w:rPr>
          <w:instrText xml:space="preserve"> PAGEREF _Toc24568354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7B59D795" w14:textId="1C1717EF" w:rsidR="00C33329" w:rsidRDefault="000307EB">
      <w:pPr>
        <w:pStyle w:val="Verzeichnis2"/>
        <w:rPr>
          <w:rFonts w:asciiTheme="minorHAnsi" w:eastAsiaTheme="minorEastAsia" w:hAnsiTheme="minorHAnsi" w:cstheme="minorBidi"/>
          <w:noProof/>
          <w:sz w:val="24"/>
          <w:szCs w:val="24"/>
          <w:lang w:eastAsia="de-DE"/>
        </w:rPr>
      </w:pPr>
      <w:hyperlink w:anchor="_Toc24568355" w:history="1">
        <w:r w:rsidR="00C33329" w:rsidRPr="00A56A5E">
          <w:rPr>
            <w:rStyle w:val="Hyperlink"/>
            <w:noProof/>
          </w:rPr>
          <w:t>4.1 Prozessumfeld</w:t>
        </w:r>
        <w:r w:rsidR="00C33329">
          <w:rPr>
            <w:noProof/>
            <w:webHidden/>
          </w:rPr>
          <w:tab/>
        </w:r>
        <w:r w:rsidR="00C33329">
          <w:rPr>
            <w:noProof/>
            <w:webHidden/>
          </w:rPr>
          <w:fldChar w:fldCharType="begin"/>
        </w:r>
        <w:r w:rsidR="00C33329">
          <w:rPr>
            <w:noProof/>
            <w:webHidden/>
          </w:rPr>
          <w:instrText xml:space="preserve"> PAGEREF _Toc24568355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0B05A0D" w14:textId="5346B1A6" w:rsidR="00C33329" w:rsidRDefault="000307EB">
      <w:pPr>
        <w:pStyle w:val="Verzeichnis2"/>
        <w:rPr>
          <w:rFonts w:asciiTheme="minorHAnsi" w:eastAsiaTheme="minorEastAsia" w:hAnsiTheme="minorHAnsi" w:cstheme="minorBidi"/>
          <w:noProof/>
          <w:sz w:val="24"/>
          <w:szCs w:val="24"/>
          <w:lang w:eastAsia="de-DE"/>
        </w:rPr>
      </w:pPr>
      <w:hyperlink w:anchor="_Toc24568356" w:history="1">
        <w:r w:rsidR="00C33329" w:rsidRPr="00A56A5E">
          <w:rPr>
            <w:rStyle w:val="Hyperlink"/>
            <w:noProof/>
          </w:rPr>
          <w:t>4.2 Systemumfeld</w:t>
        </w:r>
        <w:r w:rsidR="00C33329">
          <w:rPr>
            <w:noProof/>
            <w:webHidden/>
          </w:rPr>
          <w:tab/>
        </w:r>
        <w:r w:rsidR="00C33329">
          <w:rPr>
            <w:noProof/>
            <w:webHidden/>
          </w:rPr>
          <w:fldChar w:fldCharType="begin"/>
        </w:r>
        <w:r w:rsidR="00C33329">
          <w:rPr>
            <w:noProof/>
            <w:webHidden/>
          </w:rPr>
          <w:instrText xml:space="preserve"> PAGEREF _Toc24568356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87B865B" w14:textId="2044E244" w:rsidR="00C33329" w:rsidRDefault="000307EB">
      <w:pPr>
        <w:pStyle w:val="Verzeichnis2"/>
        <w:rPr>
          <w:rFonts w:asciiTheme="minorHAnsi" w:eastAsiaTheme="minorEastAsia" w:hAnsiTheme="minorHAnsi" w:cstheme="minorBidi"/>
          <w:noProof/>
          <w:sz w:val="24"/>
          <w:szCs w:val="24"/>
          <w:lang w:eastAsia="de-DE"/>
        </w:rPr>
      </w:pPr>
      <w:hyperlink w:anchor="_Toc24568357" w:history="1">
        <w:r w:rsidR="00C33329" w:rsidRPr="00A56A5E">
          <w:rPr>
            <w:rStyle w:val="Hyperlink"/>
            <w:noProof/>
          </w:rPr>
          <w:t>4.3 Nicht unterstützte Projektziele</w:t>
        </w:r>
        <w:r w:rsidR="00C33329">
          <w:rPr>
            <w:noProof/>
            <w:webHidden/>
          </w:rPr>
          <w:tab/>
        </w:r>
        <w:r w:rsidR="00C33329">
          <w:rPr>
            <w:noProof/>
            <w:webHidden/>
          </w:rPr>
          <w:fldChar w:fldCharType="begin"/>
        </w:r>
        <w:r w:rsidR="00C33329">
          <w:rPr>
            <w:noProof/>
            <w:webHidden/>
          </w:rPr>
          <w:instrText xml:space="preserve"> PAGEREF _Toc24568357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5DE1E89" w14:textId="02F46944" w:rsidR="00C33329" w:rsidRDefault="000307EB">
      <w:pPr>
        <w:pStyle w:val="Verzeichnis1"/>
        <w:rPr>
          <w:rFonts w:asciiTheme="minorHAnsi" w:eastAsiaTheme="minorEastAsia" w:hAnsiTheme="minorHAnsi" w:cstheme="minorBidi"/>
          <w:noProof/>
          <w:sz w:val="24"/>
          <w:szCs w:val="24"/>
          <w:lang w:val="de-CH" w:eastAsia="de-DE"/>
        </w:rPr>
      </w:pPr>
      <w:hyperlink w:anchor="_Toc24568358" w:history="1">
        <w:r w:rsidR="00C33329" w:rsidRPr="00A56A5E">
          <w:rPr>
            <w:rStyle w:val="Hyperlink"/>
            <w:noProof/>
          </w:rPr>
          <w:t>5</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Anforderungen</w:t>
        </w:r>
        <w:r w:rsidR="00C33329">
          <w:rPr>
            <w:noProof/>
            <w:webHidden/>
          </w:rPr>
          <w:tab/>
        </w:r>
        <w:r w:rsidR="00C33329">
          <w:rPr>
            <w:noProof/>
            <w:webHidden/>
          </w:rPr>
          <w:fldChar w:fldCharType="begin"/>
        </w:r>
        <w:r w:rsidR="00C33329">
          <w:rPr>
            <w:noProof/>
            <w:webHidden/>
          </w:rPr>
          <w:instrText xml:space="preserve"> PAGEREF _Toc24568358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75464090" w14:textId="01AE46FE" w:rsidR="00C33329" w:rsidRDefault="000307EB">
      <w:pPr>
        <w:pStyle w:val="Verzeichnis2"/>
        <w:rPr>
          <w:rFonts w:asciiTheme="minorHAnsi" w:eastAsiaTheme="minorEastAsia" w:hAnsiTheme="minorHAnsi" w:cstheme="minorBidi"/>
          <w:noProof/>
          <w:sz w:val="24"/>
          <w:szCs w:val="24"/>
          <w:lang w:eastAsia="de-DE"/>
        </w:rPr>
      </w:pPr>
      <w:hyperlink w:anchor="_Toc24568359" w:history="1">
        <w:r w:rsidR="00C33329" w:rsidRPr="00A56A5E">
          <w:rPr>
            <w:rStyle w:val="Hyperlink"/>
            <w:noProof/>
          </w:rPr>
          <w:t>5.1 Quellen und Vorgehen</w:t>
        </w:r>
        <w:r w:rsidR="00C33329">
          <w:rPr>
            <w:noProof/>
            <w:webHidden/>
          </w:rPr>
          <w:tab/>
        </w:r>
        <w:r w:rsidR="00C33329">
          <w:rPr>
            <w:noProof/>
            <w:webHidden/>
          </w:rPr>
          <w:fldChar w:fldCharType="begin"/>
        </w:r>
        <w:r w:rsidR="00C33329">
          <w:rPr>
            <w:noProof/>
            <w:webHidden/>
          </w:rPr>
          <w:instrText xml:space="preserve"> PAGEREF _Toc24568359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2327C981" w14:textId="321D5CFD"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60" w:history="1">
        <w:r w:rsidR="00C33329" w:rsidRPr="00A56A5E">
          <w:rPr>
            <w:rStyle w:val="Hyperlink"/>
            <w:noProof/>
          </w:rPr>
          <w:t>5.1.1 Quellen</w:t>
        </w:r>
        <w:r w:rsidR="00C33329">
          <w:rPr>
            <w:noProof/>
            <w:webHidden/>
          </w:rPr>
          <w:tab/>
        </w:r>
        <w:r w:rsidR="00C33329">
          <w:rPr>
            <w:noProof/>
            <w:webHidden/>
          </w:rPr>
          <w:fldChar w:fldCharType="begin"/>
        </w:r>
        <w:r w:rsidR="00C33329">
          <w:rPr>
            <w:noProof/>
            <w:webHidden/>
          </w:rPr>
          <w:instrText xml:space="preserve"> PAGEREF _Toc24568360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86A10A3" w14:textId="7E200757"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61" w:history="1">
        <w:r w:rsidR="00C33329" w:rsidRPr="00A56A5E">
          <w:rPr>
            <w:rStyle w:val="Hyperlink"/>
            <w:noProof/>
          </w:rPr>
          <w:t>5.1.2 Vorgehen</w:t>
        </w:r>
        <w:r w:rsidR="00C33329">
          <w:rPr>
            <w:noProof/>
            <w:webHidden/>
          </w:rPr>
          <w:tab/>
        </w:r>
        <w:r w:rsidR="00C33329">
          <w:rPr>
            <w:noProof/>
            <w:webHidden/>
          </w:rPr>
          <w:fldChar w:fldCharType="begin"/>
        </w:r>
        <w:r w:rsidR="00C33329">
          <w:rPr>
            <w:noProof/>
            <w:webHidden/>
          </w:rPr>
          <w:instrText xml:space="preserve"> PAGEREF _Toc24568361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280D0E97" w14:textId="3E7FCB2A" w:rsidR="00C33329" w:rsidRDefault="000307EB">
      <w:pPr>
        <w:pStyle w:val="Verzeichnis2"/>
        <w:rPr>
          <w:rFonts w:asciiTheme="minorHAnsi" w:eastAsiaTheme="minorEastAsia" w:hAnsiTheme="minorHAnsi" w:cstheme="minorBidi"/>
          <w:noProof/>
          <w:sz w:val="24"/>
          <w:szCs w:val="24"/>
          <w:lang w:eastAsia="de-DE"/>
        </w:rPr>
      </w:pPr>
      <w:hyperlink w:anchor="_Toc24568362" w:history="1">
        <w:r w:rsidR="00C33329" w:rsidRPr="00A56A5E">
          <w:rPr>
            <w:rStyle w:val="Hyperlink"/>
            <w:noProof/>
          </w:rPr>
          <w:t>5.2 Funktionale Anforderungen</w:t>
        </w:r>
        <w:r w:rsidR="00C33329">
          <w:rPr>
            <w:noProof/>
            <w:webHidden/>
          </w:rPr>
          <w:tab/>
        </w:r>
        <w:r w:rsidR="00C33329">
          <w:rPr>
            <w:noProof/>
            <w:webHidden/>
          </w:rPr>
          <w:fldChar w:fldCharType="begin"/>
        </w:r>
        <w:r w:rsidR="00C33329">
          <w:rPr>
            <w:noProof/>
            <w:webHidden/>
          </w:rPr>
          <w:instrText xml:space="preserve"> PAGEREF _Toc24568362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17F57460" w14:textId="2994D2B0"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63" w:history="1">
        <w:r w:rsidR="00C33329" w:rsidRPr="00A56A5E">
          <w:rPr>
            <w:rStyle w:val="Hyperlink"/>
            <w:noProof/>
          </w:rPr>
          <w:t>5.2.1 Use Cases</w:t>
        </w:r>
        <w:r w:rsidR="00C33329">
          <w:rPr>
            <w:noProof/>
            <w:webHidden/>
          </w:rPr>
          <w:tab/>
        </w:r>
        <w:r w:rsidR="00C33329">
          <w:rPr>
            <w:noProof/>
            <w:webHidden/>
          </w:rPr>
          <w:fldChar w:fldCharType="begin"/>
        </w:r>
        <w:r w:rsidR="00C33329">
          <w:rPr>
            <w:noProof/>
            <w:webHidden/>
          </w:rPr>
          <w:instrText xml:space="preserve"> PAGEREF _Toc24568363 \h </w:instrText>
        </w:r>
        <w:r w:rsidR="00C33329">
          <w:rPr>
            <w:noProof/>
            <w:webHidden/>
          </w:rPr>
        </w:r>
        <w:r w:rsidR="00C33329">
          <w:rPr>
            <w:noProof/>
            <w:webHidden/>
          </w:rPr>
          <w:fldChar w:fldCharType="separate"/>
        </w:r>
        <w:r w:rsidR="00C33329">
          <w:rPr>
            <w:noProof/>
            <w:webHidden/>
          </w:rPr>
          <w:t>7</w:t>
        </w:r>
        <w:r w:rsidR="00C33329">
          <w:rPr>
            <w:noProof/>
            <w:webHidden/>
          </w:rPr>
          <w:fldChar w:fldCharType="end"/>
        </w:r>
      </w:hyperlink>
    </w:p>
    <w:p w14:paraId="3E7E3F39" w14:textId="45FFDF3E"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64" w:history="1">
        <w:r w:rsidR="00C33329" w:rsidRPr="00A56A5E">
          <w:rPr>
            <w:rStyle w:val="Hyperlink"/>
            <w:noProof/>
          </w:rPr>
          <w:t>5.2.2 Admin Use Cases</w:t>
        </w:r>
        <w:r w:rsidR="00C33329">
          <w:rPr>
            <w:noProof/>
            <w:webHidden/>
          </w:rPr>
          <w:tab/>
        </w:r>
        <w:r w:rsidR="00C33329">
          <w:rPr>
            <w:noProof/>
            <w:webHidden/>
          </w:rPr>
          <w:fldChar w:fldCharType="begin"/>
        </w:r>
        <w:r w:rsidR="00C33329">
          <w:rPr>
            <w:noProof/>
            <w:webHidden/>
          </w:rPr>
          <w:instrText xml:space="preserve"> PAGEREF _Toc24568364 \h </w:instrText>
        </w:r>
        <w:r w:rsidR="00C33329">
          <w:rPr>
            <w:noProof/>
            <w:webHidden/>
          </w:rPr>
        </w:r>
        <w:r w:rsidR="00C33329">
          <w:rPr>
            <w:noProof/>
            <w:webHidden/>
          </w:rPr>
          <w:fldChar w:fldCharType="separate"/>
        </w:r>
        <w:r w:rsidR="00C33329">
          <w:rPr>
            <w:noProof/>
            <w:webHidden/>
          </w:rPr>
          <w:t>13</w:t>
        </w:r>
        <w:r w:rsidR="00C33329">
          <w:rPr>
            <w:noProof/>
            <w:webHidden/>
          </w:rPr>
          <w:fldChar w:fldCharType="end"/>
        </w:r>
      </w:hyperlink>
    </w:p>
    <w:p w14:paraId="0C4C37F7" w14:textId="119A0646" w:rsidR="00C33329" w:rsidRDefault="000307EB">
      <w:pPr>
        <w:pStyle w:val="Verzeichnis2"/>
        <w:rPr>
          <w:rFonts w:asciiTheme="minorHAnsi" w:eastAsiaTheme="minorEastAsia" w:hAnsiTheme="minorHAnsi" w:cstheme="minorBidi"/>
          <w:noProof/>
          <w:sz w:val="24"/>
          <w:szCs w:val="24"/>
          <w:lang w:eastAsia="de-DE"/>
        </w:rPr>
      </w:pPr>
      <w:hyperlink w:anchor="_Toc24568365" w:history="1">
        <w:r w:rsidR="00C33329" w:rsidRPr="00A56A5E">
          <w:rPr>
            <w:rStyle w:val="Hyperlink"/>
            <w:noProof/>
          </w:rPr>
          <w:t>5.3 Qualitätsanforderungen</w:t>
        </w:r>
        <w:r w:rsidR="00C33329">
          <w:rPr>
            <w:noProof/>
            <w:webHidden/>
          </w:rPr>
          <w:tab/>
        </w:r>
        <w:r w:rsidR="00C33329">
          <w:rPr>
            <w:noProof/>
            <w:webHidden/>
          </w:rPr>
          <w:fldChar w:fldCharType="begin"/>
        </w:r>
        <w:r w:rsidR="00C33329">
          <w:rPr>
            <w:noProof/>
            <w:webHidden/>
          </w:rPr>
          <w:instrText xml:space="preserve"> PAGEREF _Toc24568365 \h </w:instrText>
        </w:r>
        <w:r w:rsidR="00C33329">
          <w:rPr>
            <w:noProof/>
            <w:webHidden/>
          </w:rPr>
        </w:r>
        <w:r w:rsidR="00C33329">
          <w:rPr>
            <w:noProof/>
            <w:webHidden/>
          </w:rPr>
          <w:fldChar w:fldCharType="separate"/>
        </w:r>
        <w:r w:rsidR="00C33329">
          <w:rPr>
            <w:noProof/>
            <w:webHidden/>
          </w:rPr>
          <w:t>16</w:t>
        </w:r>
        <w:r w:rsidR="00C33329">
          <w:rPr>
            <w:noProof/>
            <w:webHidden/>
          </w:rPr>
          <w:fldChar w:fldCharType="end"/>
        </w:r>
      </w:hyperlink>
    </w:p>
    <w:p w14:paraId="630BB26E" w14:textId="430FEA68" w:rsidR="00C33329" w:rsidRDefault="000307EB">
      <w:pPr>
        <w:pStyle w:val="Verzeichnis2"/>
        <w:rPr>
          <w:rFonts w:asciiTheme="minorHAnsi" w:eastAsiaTheme="minorEastAsia" w:hAnsiTheme="minorHAnsi" w:cstheme="minorBidi"/>
          <w:noProof/>
          <w:sz w:val="24"/>
          <w:szCs w:val="24"/>
          <w:lang w:eastAsia="de-DE"/>
        </w:rPr>
      </w:pPr>
      <w:hyperlink w:anchor="_Toc24568366" w:history="1">
        <w:r w:rsidR="00C33329" w:rsidRPr="00A56A5E">
          <w:rPr>
            <w:rStyle w:val="Hyperlink"/>
            <w:noProof/>
          </w:rPr>
          <w:t>5.4 Randbedingungen</w:t>
        </w:r>
        <w:r w:rsidR="00C33329">
          <w:rPr>
            <w:noProof/>
            <w:webHidden/>
          </w:rPr>
          <w:tab/>
        </w:r>
        <w:r w:rsidR="00C33329">
          <w:rPr>
            <w:noProof/>
            <w:webHidden/>
          </w:rPr>
          <w:fldChar w:fldCharType="begin"/>
        </w:r>
        <w:r w:rsidR="00C33329">
          <w:rPr>
            <w:noProof/>
            <w:webHidden/>
          </w:rPr>
          <w:instrText xml:space="preserve"> PAGEREF _Toc24568366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52C90C89" w14:textId="6C80684D" w:rsidR="00C33329" w:rsidRDefault="000307EB">
      <w:pPr>
        <w:pStyle w:val="Verzeichnis2"/>
        <w:rPr>
          <w:rFonts w:asciiTheme="minorHAnsi" w:eastAsiaTheme="minorEastAsia" w:hAnsiTheme="minorHAnsi" w:cstheme="minorBidi"/>
          <w:noProof/>
          <w:sz w:val="24"/>
          <w:szCs w:val="24"/>
          <w:lang w:eastAsia="de-DE"/>
        </w:rPr>
      </w:pPr>
      <w:hyperlink w:anchor="_Toc24568367" w:history="1">
        <w:r w:rsidR="00C33329" w:rsidRPr="00A56A5E">
          <w:rPr>
            <w:rStyle w:val="Hyperlink"/>
            <w:noProof/>
          </w:rPr>
          <w:t>5.5 Datenmodell</w:t>
        </w:r>
        <w:r w:rsidR="00C33329">
          <w:rPr>
            <w:noProof/>
            <w:webHidden/>
          </w:rPr>
          <w:tab/>
        </w:r>
        <w:r w:rsidR="00C33329">
          <w:rPr>
            <w:noProof/>
            <w:webHidden/>
          </w:rPr>
          <w:fldChar w:fldCharType="begin"/>
        </w:r>
        <w:r w:rsidR="00C33329">
          <w:rPr>
            <w:noProof/>
            <w:webHidden/>
          </w:rPr>
          <w:instrText xml:space="preserve"> PAGEREF _Toc24568367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05F2D72A" w14:textId="75869E79" w:rsidR="00C33329" w:rsidRDefault="000307EB">
      <w:pPr>
        <w:pStyle w:val="Verzeichnis2"/>
        <w:rPr>
          <w:rFonts w:asciiTheme="minorHAnsi" w:eastAsiaTheme="minorEastAsia" w:hAnsiTheme="minorHAnsi" w:cstheme="minorBidi"/>
          <w:noProof/>
          <w:sz w:val="24"/>
          <w:szCs w:val="24"/>
          <w:lang w:eastAsia="de-DE"/>
        </w:rPr>
      </w:pPr>
      <w:hyperlink w:anchor="_Toc24568368" w:history="1">
        <w:r w:rsidR="00C33329" w:rsidRPr="00A56A5E">
          <w:rPr>
            <w:rStyle w:val="Hyperlink"/>
            <w:noProof/>
          </w:rPr>
          <w:t>5.6 Business Objekte</w:t>
        </w:r>
        <w:r w:rsidR="00C33329">
          <w:rPr>
            <w:noProof/>
            <w:webHidden/>
          </w:rPr>
          <w:tab/>
        </w:r>
        <w:r w:rsidR="00C33329">
          <w:rPr>
            <w:noProof/>
            <w:webHidden/>
          </w:rPr>
          <w:fldChar w:fldCharType="begin"/>
        </w:r>
        <w:r w:rsidR="00C33329">
          <w:rPr>
            <w:noProof/>
            <w:webHidden/>
          </w:rPr>
          <w:instrText xml:space="preserve"> PAGEREF _Toc24568368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50350F3E" w14:textId="0141640B" w:rsidR="00C33329" w:rsidRDefault="000307EB">
      <w:pPr>
        <w:pStyle w:val="Verzeichnis1"/>
        <w:rPr>
          <w:rFonts w:asciiTheme="minorHAnsi" w:eastAsiaTheme="minorEastAsia" w:hAnsiTheme="minorHAnsi" w:cstheme="minorBidi"/>
          <w:noProof/>
          <w:sz w:val="24"/>
          <w:szCs w:val="24"/>
          <w:lang w:val="de-CH" w:eastAsia="de-DE"/>
        </w:rPr>
      </w:pPr>
      <w:hyperlink w:anchor="_Toc24568369" w:history="1">
        <w:r w:rsidR="00C33329" w:rsidRPr="00A56A5E">
          <w:rPr>
            <w:rStyle w:val="Hyperlink"/>
            <w:noProof/>
          </w:rPr>
          <w:t>6</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Glossar</w:t>
        </w:r>
        <w:r w:rsidR="00C33329">
          <w:rPr>
            <w:noProof/>
            <w:webHidden/>
          </w:rPr>
          <w:tab/>
        </w:r>
        <w:r w:rsidR="00C33329">
          <w:rPr>
            <w:noProof/>
            <w:webHidden/>
          </w:rPr>
          <w:fldChar w:fldCharType="begin"/>
        </w:r>
        <w:r w:rsidR="00C33329">
          <w:rPr>
            <w:noProof/>
            <w:webHidden/>
          </w:rPr>
          <w:instrText xml:space="preserve"> PAGEREF _Toc24568369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1E96A514" w14:textId="44DAD221" w:rsidR="00C33329" w:rsidRDefault="000307EB">
      <w:pPr>
        <w:pStyle w:val="Verzeichnis1"/>
        <w:rPr>
          <w:rFonts w:asciiTheme="minorHAnsi" w:eastAsiaTheme="minorEastAsia" w:hAnsiTheme="minorHAnsi" w:cstheme="minorBidi"/>
          <w:noProof/>
          <w:sz w:val="24"/>
          <w:szCs w:val="24"/>
          <w:lang w:val="de-CH" w:eastAsia="de-DE"/>
        </w:rPr>
      </w:pPr>
      <w:hyperlink w:anchor="_Toc24568370" w:history="1">
        <w:r w:rsidR="00C33329" w:rsidRPr="00A56A5E">
          <w:rPr>
            <w:rStyle w:val="Hyperlink"/>
            <w:noProof/>
          </w:rPr>
          <w:t>7</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Anhang</w:t>
        </w:r>
        <w:r w:rsidR="00C33329">
          <w:rPr>
            <w:noProof/>
            <w:webHidden/>
          </w:rPr>
          <w:tab/>
        </w:r>
        <w:r w:rsidR="00C33329">
          <w:rPr>
            <w:noProof/>
            <w:webHidden/>
          </w:rPr>
          <w:fldChar w:fldCharType="begin"/>
        </w:r>
        <w:r w:rsidR="00C33329">
          <w:rPr>
            <w:noProof/>
            <w:webHidden/>
          </w:rPr>
          <w:instrText xml:space="preserve"> PAGEREF _Toc24568370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447A4CB" w14:textId="7BEF78FD" w:rsidR="00C33329" w:rsidRDefault="000307EB">
      <w:pPr>
        <w:pStyle w:val="Verzeichnis2"/>
        <w:rPr>
          <w:rFonts w:asciiTheme="minorHAnsi" w:eastAsiaTheme="minorEastAsia" w:hAnsiTheme="minorHAnsi" w:cstheme="minorBidi"/>
          <w:noProof/>
          <w:sz w:val="24"/>
          <w:szCs w:val="24"/>
          <w:lang w:eastAsia="de-DE"/>
        </w:rPr>
      </w:pPr>
      <w:hyperlink w:anchor="_Toc24568371" w:history="1">
        <w:r w:rsidR="00C33329" w:rsidRPr="00A56A5E">
          <w:rPr>
            <w:rStyle w:val="Hyperlink"/>
            <w:noProof/>
          </w:rPr>
          <w:t>7.1 Abstimmung der Anforderungen</w:t>
        </w:r>
        <w:r w:rsidR="00C33329">
          <w:rPr>
            <w:noProof/>
            <w:webHidden/>
          </w:rPr>
          <w:tab/>
        </w:r>
        <w:r w:rsidR="00C33329">
          <w:rPr>
            <w:noProof/>
            <w:webHidden/>
          </w:rPr>
          <w:fldChar w:fldCharType="begin"/>
        </w:r>
        <w:r w:rsidR="00C33329">
          <w:rPr>
            <w:noProof/>
            <w:webHidden/>
          </w:rPr>
          <w:instrText xml:space="preserve"> PAGEREF _Toc24568371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B89BFE3" w14:textId="462DA80B"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72" w:history="1">
        <w:r w:rsidR="00C33329" w:rsidRPr="00A56A5E">
          <w:rPr>
            <w:rStyle w:val="Hyperlink"/>
            <w:noProof/>
          </w:rPr>
          <w:t>7.1.1 Anbindung an BLS-Zugservice-Abfrage</w:t>
        </w:r>
        <w:r w:rsidR="00C33329">
          <w:rPr>
            <w:noProof/>
            <w:webHidden/>
          </w:rPr>
          <w:tab/>
        </w:r>
        <w:r w:rsidR="00C33329">
          <w:rPr>
            <w:noProof/>
            <w:webHidden/>
          </w:rPr>
          <w:fldChar w:fldCharType="begin"/>
        </w:r>
        <w:r w:rsidR="00C33329">
          <w:rPr>
            <w:noProof/>
            <w:webHidden/>
          </w:rPr>
          <w:instrText xml:space="preserve"> PAGEREF _Toc24568372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E932D87" w14:textId="4D6342B0" w:rsidR="00C33329" w:rsidRDefault="000307EB">
      <w:pPr>
        <w:pStyle w:val="Verzeichnis3"/>
        <w:tabs>
          <w:tab w:val="right" w:pos="9457"/>
        </w:tabs>
        <w:rPr>
          <w:rFonts w:asciiTheme="minorHAnsi" w:eastAsiaTheme="minorEastAsia" w:hAnsiTheme="minorHAnsi" w:cstheme="minorBidi"/>
          <w:noProof/>
          <w:sz w:val="24"/>
          <w:szCs w:val="24"/>
          <w:lang w:eastAsia="de-DE"/>
        </w:rPr>
      </w:pPr>
      <w:hyperlink w:anchor="_Toc24568373" w:history="1">
        <w:r w:rsidR="00C33329" w:rsidRPr="00A56A5E">
          <w:rPr>
            <w:rStyle w:val="Hyperlink"/>
            <w:noProof/>
          </w:rPr>
          <w:t>7.1.2 Geolocation Services</w:t>
        </w:r>
        <w:r w:rsidR="00C33329">
          <w:rPr>
            <w:noProof/>
            <w:webHidden/>
          </w:rPr>
          <w:tab/>
        </w:r>
        <w:r w:rsidR="00C33329">
          <w:rPr>
            <w:noProof/>
            <w:webHidden/>
          </w:rPr>
          <w:fldChar w:fldCharType="begin"/>
        </w:r>
        <w:r w:rsidR="00C33329">
          <w:rPr>
            <w:noProof/>
            <w:webHidden/>
          </w:rPr>
          <w:instrText xml:space="preserve"> PAGEREF _Toc24568373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3F464126" w14:textId="214BFB1C" w:rsidR="00C33329" w:rsidRDefault="000307EB">
      <w:pPr>
        <w:pStyle w:val="Verzeichnis2"/>
        <w:rPr>
          <w:rFonts w:asciiTheme="minorHAnsi" w:eastAsiaTheme="minorEastAsia" w:hAnsiTheme="minorHAnsi" w:cstheme="minorBidi"/>
          <w:noProof/>
          <w:sz w:val="24"/>
          <w:szCs w:val="24"/>
          <w:lang w:eastAsia="de-DE"/>
        </w:rPr>
      </w:pPr>
      <w:hyperlink w:anchor="_Toc24568374" w:history="1">
        <w:r w:rsidR="00C33329" w:rsidRPr="00A56A5E">
          <w:rPr>
            <w:rStyle w:val="Hyperlink"/>
            <w:noProof/>
          </w:rPr>
          <w:t>7.2 Definition of Ready – Checklist</w:t>
        </w:r>
        <w:r w:rsidR="00C33329">
          <w:rPr>
            <w:noProof/>
            <w:webHidden/>
          </w:rPr>
          <w:tab/>
        </w:r>
        <w:r w:rsidR="00C33329">
          <w:rPr>
            <w:noProof/>
            <w:webHidden/>
          </w:rPr>
          <w:fldChar w:fldCharType="begin"/>
        </w:r>
        <w:r w:rsidR="00C33329">
          <w:rPr>
            <w:noProof/>
            <w:webHidden/>
          </w:rPr>
          <w:instrText xml:space="preserve"> PAGEREF _Toc24568374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53E35FC" w14:textId="07A69CC5" w:rsidR="00C33329" w:rsidRDefault="000307EB">
      <w:pPr>
        <w:pStyle w:val="Verzeichnis1"/>
        <w:rPr>
          <w:rFonts w:asciiTheme="minorHAnsi" w:eastAsiaTheme="minorEastAsia" w:hAnsiTheme="minorHAnsi" w:cstheme="minorBidi"/>
          <w:noProof/>
          <w:sz w:val="24"/>
          <w:szCs w:val="24"/>
          <w:lang w:val="de-CH" w:eastAsia="de-DE"/>
        </w:rPr>
      </w:pPr>
      <w:hyperlink w:anchor="_Toc24568375" w:history="1">
        <w:r w:rsidR="00C33329" w:rsidRPr="00A56A5E">
          <w:rPr>
            <w:rStyle w:val="Hyperlink"/>
            <w:noProof/>
          </w:rPr>
          <w:t>8</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Versionskontrolle</w:t>
        </w:r>
        <w:r w:rsidR="00C33329">
          <w:rPr>
            <w:noProof/>
            <w:webHidden/>
          </w:rPr>
          <w:tab/>
        </w:r>
        <w:r w:rsidR="00C33329">
          <w:rPr>
            <w:noProof/>
            <w:webHidden/>
          </w:rPr>
          <w:fldChar w:fldCharType="begin"/>
        </w:r>
        <w:r w:rsidR="00C33329">
          <w:rPr>
            <w:noProof/>
            <w:webHidden/>
          </w:rPr>
          <w:instrText xml:space="preserve"> PAGEREF _Toc24568375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7B07028" w14:textId="3EA9BC98"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4568345"/>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4568346"/>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4568347"/>
      <w:r>
        <w:t>Projektziel</w:t>
      </w:r>
      <w:r w:rsidR="00835FFA">
        <w:t>setzung</w:t>
      </w:r>
      <w:bookmarkEnd w:id="4"/>
    </w:p>
    <w:p w14:paraId="14839F2F" w14:textId="77777777" w:rsidR="00835FFA" w:rsidRDefault="00835FFA" w:rsidP="00835FFA">
      <w:pPr>
        <w:pStyle w:val="berschrift2"/>
      </w:pPr>
      <w:bookmarkStart w:id="5" w:name="_Toc24568348"/>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4568349"/>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4568350"/>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4568351"/>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4568352"/>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4568353"/>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4568354"/>
      <w:r w:rsidRPr="00C95F11">
        <w:t>Systemabgrenzung</w:t>
      </w:r>
      <w:bookmarkEnd w:id="11"/>
    </w:p>
    <w:p w14:paraId="6F8A0776" w14:textId="77777777" w:rsidR="002E455F" w:rsidRPr="00C95F11" w:rsidRDefault="002E455F" w:rsidP="002E455F">
      <w:pPr>
        <w:pStyle w:val="berschrift2"/>
      </w:pPr>
      <w:bookmarkStart w:id="12" w:name="_Toc24568355"/>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4568356"/>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4568357"/>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4568358"/>
      <w:r w:rsidRPr="00D55C42">
        <w:t>Anforderungen</w:t>
      </w:r>
      <w:bookmarkEnd w:id="16"/>
    </w:p>
    <w:p w14:paraId="334EDA0C" w14:textId="1B010697" w:rsidR="00C615E3" w:rsidRPr="00CF50A5" w:rsidRDefault="00BC4DD4" w:rsidP="00BC4DD4">
      <w:pPr>
        <w:pStyle w:val="berschrift2"/>
      </w:pPr>
      <w:bookmarkStart w:id="17" w:name="_Toc24568359"/>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4568360"/>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r w:rsidRPr="00AB46DA">
        <w:t>TrenItalia</w:t>
      </w:r>
      <w:proofErr w:type="spellEnd"/>
      <w:r w:rsidRPr="00AB46DA">
        <w:t>,…</w:t>
      </w:r>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4568361"/>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4568362"/>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4568363"/>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738245B9" w14:textId="005AF698" w:rsidR="00CD3D14" w:rsidRDefault="00CD3D14" w:rsidP="00B00F25">
      <w:r w:rsidRPr="00C33329">
        <w:rPr>
          <w:i/>
          <w:iCs/>
        </w:rPr>
        <w:t xml:space="preserve">Zu erfüllende Bedingung für die </w:t>
      </w:r>
      <w:proofErr w:type="spellStart"/>
      <w:r w:rsidRPr="00C33329">
        <w:rPr>
          <w:i/>
          <w:iCs/>
        </w:rPr>
        <w:t>Notification</w:t>
      </w:r>
      <w:proofErr w:type="spellEnd"/>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2" w:name="_Toc24568364"/>
      <w:r w:rsidRPr="006544CD">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4568365"/>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4568366"/>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Magnolia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0E7755AC" w14:textId="6D0A90BC" w:rsidR="000307EB" w:rsidRPr="000307EB" w:rsidRDefault="000307EB" w:rsidP="000307EB">
      <w:pPr>
        <w:pStyle w:val="berschrift2"/>
      </w:pPr>
      <w:bookmarkStart w:id="25" w:name="_Toc24568367"/>
      <w:r>
        <w:lastRenderedPageBreak/>
        <w:t>Technischer Lösungsansatz</w:t>
      </w:r>
    </w:p>
    <w:p w14:paraId="18175CC1" w14:textId="3C608085" w:rsidR="000307EB" w:rsidRDefault="000307EB" w:rsidP="000307EB">
      <w:r w:rsidRPr="000307EB">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77777777" w:rsidR="00F67C9C" w:rsidRDefault="00F67C9C" w:rsidP="00F67C9C">
      <w:r>
        <w:t>Serverseitig werden die Daten im JCR von Magnolia verwaltet, der Admin kann im Backend Zugservices erfassen und das Magnolia CMS stellt eine REST API Schnittstelle für Zugserviceabfragen und Reservationen zur Verfügung. Die von der REST API Schnittstelle gelieferten Daten erfolgen im JSON Format.</w:t>
      </w:r>
    </w:p>
    <w:p w14:paraId="556379C5" w14:textId="77777777" w:rsidR="00F67C9C" w:rsidRDefault="00F67C9C" w:rsidP="00F67C9C"/>
    <w:p w14:paraId="6EE6E99C" w14:textId="644357B3" w:rsidR="006B4840" w:rsidRDefault="00F67C9C" w:rsidP="00F67C9C">
      <w:r>
        <w:t xml:space="preserve">Browser- / Frontendseitig wird eine Singlepage Applikation erstellt, bei der in der ersten Abfrage die Seitenstruktur geholt wird. Alle weiteren Schritte werden mittels JSON Daten vom </w:t>
      </w:r>
      <w:proofErr w:type="spellStart"/>
      <w:r>
        <w:t>Javascript</w:t>
      </w:r>
      <w:proofErr w:type="spellEnd"/>
      <w:r>
        <w:t xml:space="preserve"> Framework </w:t>
      </w:r>
      <w:proofErr w:type="spellStart"/>
      <w:r>
        <w:t>VueJS</w:t>
      </w:r>
      <w:proofErr w:type="spellEnd"/>
      <w:r>
        <w:t xml:space="preserve"> durchgeführt.</w:t>
      </w:r>
    </w:p>
    <w:p w14:paraId="307AE0A4" w14:textId="77777777" w:rsidR="000307EB" w:rsidRPr="000307EB" w:rsidRDefault="000307EB" w:rsidP="000307EB"/>
    <w:p w14:paraId="31BAFB3D" w14:textId="5BECCAE8" w:rsidR="007050ED" w:rsidRPr="00D6005E" w:rsidRDefault="00925A41" w:rsidP="00925A41">
      <w:pPr>
        <w:pStyle w:val="berschrift2"/>
      </w:pPr>
      <w:r w:rsidRPr="00D6005E">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0">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lastRenderedPageBreak/>
        <w:t xml:space="preserve"> </w:t>
      </w:r>
      <w:bookmarkStart w:id="26" w:name="_Toc24568368"/>
      <w:r w:rsidR="00527577" w:rsidRPr="00527577">
        <w:t>Business Obje</w:t>
      </w:r>
      <w:r w:rsidR="00CF7109">
        <w:t>kte</w:t>
      </w:r>
      <w:bookmarkEnd w:id="26"/>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7" w:name="_Toc24568369"/>
      <w:r w:rsidRPr="00B00F25">
        <w:t>Glossar</w:t>
      </w:r>
      <w:bookmarkEnd w:id="27"/>
    </w:p>
    <w:p w14:paraId="17035AD6" w14:textId="6B07ECAC" w:rsidR="00B00F25" w:rsidRDefault="00B00F25" w:rsidP="00896623">
      <w:pPr>
        <w:ind w:left="1701" w:hanging="1701"/>
      </w:pPr>
      <w:r w:rsidRPr="00B00F25">
        <w:t>BLS</w:t>
      </w:r>
      <w:r w:rsidR="00EA0B71">
        <w:tab/>
        <w:t>Bern</w:t>
      </w:r>
      <w:r w:rsidR="001802AD">
        <w:t>-</w:t>
      </w:r>
      <w:r w:rsidR="00EA0B71">
        <w:t>Lötschberg</w:t>
      </w:r>
      <w:r w:rsidR="001802AD">
        <w:t>-</w:t>
      </w:r>
      <w:r w:rsidR="00EA0B71">
        <w:t>Simplon: Schweizerische Bahngesellschaft, mehrheitlich im Kanton Bern tätig.</w:t>
      </w:r>
    </w:p>
    <w:p w14:paraId="2A0F6CF6" w14:textId="2F453738" w:rsidR="00896623" w:rsidRDefault="00896623" w:rsidP="00896623">
      <w:pPr>
        <w:ind w:left="1701" w:hanging="1701"/>
      </w:pPr>
      <w:r w:rsidRPr="00896623">
        <w:t>Magnolia CMS</w:t>
      </w:r>
      <w:r w:rsidRPr="00896623">
        <w:tab/>
      </w:r>
      <w:proofErr w:type="spellStart"/>
      <w:r w:rsidRPr="00896623">
        <w:t>CMS</w:t>
      </w:r>
      <w:proofErr w:type="spellEnd"/>
      <w:r w:rsidRPr="00896623">
        <w:t>, Java basiert, weitere Infos</w:t>
      </w:r>
      <w:r>
        <w:t xml:space="preserve">: </w:t>
      </w:r>
      <w:hyperlink r:id="rId31"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r>
      <w:proofErr w:type="spellStart"/>
      <w:r w:rsidRPr="000307EB">
        <w:rPr>
          <w:lang w:val="en-US"/>
        </w:rPr>
        <w:t>Identifikation</w:t>
      </w:r>
      <w:proofErr w:type="spellEnd"/>
    </w:p>
    <w:p w14:paraId="6DDAE598" w14:textId="23C0CFED" w:rsidR="00CD3D14" w:rsidRDefault="00CD3D14" w:rsidP="00896623">
      <w:pPr>
        <w:ind w:left="1701" w:hanging="1701"/>
        <w:rPr>
          <w:lang w:val="en-US"/>
        </w:rPr>
      </w:pPr>
      <w:r w:rsidRPr="000307EB">
        <w:rPr>
          <w:lang w:val="en-US"/>
        </w:rPr>
        <w:t>POC</w:t>
      </w:r>
      <w:r w:rsidRPr="000307EB">
        <w:rPr>
          <w:lang w:val="en-US"/>
        </w:rPr>
        <w:tab/>
        <w:t>Proof Of Concept</w:t>
      </w:r>
    </w:p>
    <w:p w14:paraId="36F569D3" w14:textId="3630F5C9" w:rsidR="00D3290F" w:rsidRPr="000307EB" w:rsidRDefault="00D3290F" w:rsidP="00896623">
      <w:pPr>
        <w:ind w:left="1701" w:hanging="1701"/>
        <w:rPr>
          <w:lang w:val="en-US"/>
        </w:rPr>
      </w:pPr>
      <w:r>
        <w:rPr>
          <w:lang w:val="en-US"/>
        </w:rPr>
        <w:t>JCR</w:t>
      </w:r>
      <w:r>
        <w:rPr>
          <w:lang w:val="en-US"/>
        </w:rPr>
        <w:tab/>
        <w:t>Java Content Repository</w:t>
      </w:r>
    </w:p>
    <w:p w14:paraId="1BAF7450" w14:textId="77777777" w:rsidR="00925A41" w:rsidRPr="000307EB" w:rsidRDefault="00925A41" w:rsidP="00896623">
      <w:pPr>
        <w:ind w:left="1701" w:hanging="1701"/>
        <w:rPr>
          <w:highlight w:val="yellow"/>
          <w:lang w:val="en-US"/>
        </w:rPr>
      </w:pPr>
    </w:p>
    <w:p w14:paraId="350DD6B6" w14:textId="77777777" w:rsidR="00511D21" w:rsidRPr="000307EB" w:rsidRDefault="00511D21" w:rsidP="00511D21">
      <w:pPr>
        <w:rPr>
          <w:highlight w:val="yellow"/>
          <w:lang w:val="en-US"/>
        </w:rPr>
      </w:pPr>
    </w:p>
    <w:p w14:paraId="6AFF4488" w14:textId="77777777" w:rsidR="00511D21" w:rsidRPr="00A507DD" w:rsidRDefault="00511D21" w:rsidP="00511D21">
      <w:pPr>
        <w:pStyle w:val="berschrift1"/>
      </w:pPr>
      <w:bookmarkStart w:id="28" w:name="_Toc24568370"/>
      <w:r w:rsidRPr="00A507DD">
        <w:t>Anhang</w:t>
      </w:r>
      <w:bookmarkEnd w:id="28"/>
    </w:p>
    <w:p w14:paraId="5DF4F90F" w14:textId="77777777" w:rsidR="00511D21" w:rsidRPr="00A507DD" w:rsidRDefault="00BC4DD4" w:rsidP="00BC4DD4">
      <w:pPr>
        <w:pStyle w:val="berschrift2"/>
      </w:pPr>
      <w:bookmarkStart w:id="29" w:name="_Toc24568371"/>
      <w:r w:rsidRPr="00A507DD">
        <w:t>Abstimmung der Anforderungen</w:t>
      </w:r>
      <w:bookmarkEnd w:id="29"/>
    </w:p>
    <w:p w14:paraId="16263773" w14:textId="5329E77B" w:rsidR="00A507DD" w:rsidRDefault="00A507DD" w:rsidP="00A507DD">
      <w:pPr>
        <w:pStyle w:val="berschrift3"/>
      </w:pPr>
      <w:bookmarkStart w:id="30" w:name="_Toc24568372"/>
      <w:r>
        <w:t>Anbindung an BLS-Zugservice-Abfrage</w:t>
      </w:r>
      <w:bookmarkEnd w:id="30"/>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1" w:name="_Toc24568373"/>
      <w:r>
        <w:t>Geolocation Services</w:t>
      </w:r>
      <w:bookmarkEnd w:id="31"/>
    </w:p>
    <w:p w14:paraId="07C92AEC" w14:textId="6A6F42B1" w:rsidR="00C33329" w:rsidRPr="00C33329" w:rsidRDefault="00C33329" w:rsidP="00C33329">
      <w:r>
        <w:t xml:space="preserve">Die Geo-Ortung des mobilen Gerätes zwecks </w:t>
      </w:r>
      <w:proofErr w:type="spellStart"/>
      <w:r>
        <w:t>Notification</w:t>
      </w:r>
      <w:proofErr w:type="spellEnd"/>
      <w:r>
        <w:t xml:space="preserve">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2" w:name="_Toc24568374"/>
      <w:r w:rsidRPr="00A507DD">
        <w:t xml:space="preserve">Definition </w:t>
      </w:r>
      <w:proofErr w:type="spellStart"/>
      <w:r w:rsidRPr="00A507DD">
        <w:t>of</w:t>
      </w:r>
      <w:proofErr w:type="spellEnd"/>
      <w:r w:rsidRPr="00A507DD">
        <w:t xml:space="preserve"> Ready </w:t>
      </w:r>
      <w:r w:rsidR="004A0680" w:rsidRPr="00A507DD">
        <w:t>–</w:t>
      </w:r>
      <w:r w:rsidRPr="00A507DD">
        <w:t xml:space="preserve"> Checklist</w:t>
      </w:r>
      <w:bookmarkEnd w:id="32"/>
    </w:p>
    <w:p w14:paraId="3BD4CFE0" w14:textId="2FE01A15" w:rsidR="004A0680" w:rsidRPr="004A0680" w:rsidRDefault="00A507DD" w:rsidP="004A0680">
      <w:r>
        <w:t xml:space="preserve">Da das Projekt ein </w:t>
      </w:r>
      <w:proofErr w:type="spellStart"/>
      <w:r>
        <w:t>proof</w:t>
      </w:r>
      <w:proofErr w:type="spellEnd"/>
      <w:r>
        <w:t xml:space="preserve"> </w:t>
      </w:r>
      <w:proofErr w:type="spellStart"/>
      <w:r>
        <w:t>of</w:t>
      </w:r>
      <w:proofErr w:type="spellEnd"/>
      <w:r>
        <w:t xml:space="preserve"> </w:t>
      </w:r>
      <w:proofErr w:type="spellStart"/>
      <w:r>
        <w:t>concept</w:t>
      </w:r>
      <w:proofErr w:type="spellEnd"/>
      <w:r>
        <w:t xml:space="preserve"> (POC) darstellt</w:t>
      </w:r>
      <w:r w:rsidR="00C33329">
        <w:t xml:space="preserve"> und die Umsysteme / das Backend auch von uns erstellt werden</w:t>
      </w:r>
      <w:r>
        <w:t xml:space="preserve">, ist es komplett unabhängig von externen Bedingungen. </w:t>
      </w:r>
    </w:p>
    <w:p w14:paraId="39B4CDB8" w14:textId="77777777" w:rsidR="00F67C9C" w:rsidRPr="005E3C39" w:rsidRDefault="00F67C9C" w:rsidP="00511D21">
      <w:bookmarkStart w:id="33" w:name="_GoBack"/>
      <w:bookmarkEnd w:id="33"/>
    </w:p>
    <w:p w14:paraId="67476F71" w14:textId="77777777" w:rsidR="006D6738" w:rsidRPr="005E3C39" w:rsidRDefault="00511D21" w:rsidP="00511D21">
      <w:pPr>
        <w:pStyle w:val="berschrift1"/>
      </w:pPr>
      <w:bookmarkStart w:id="34" w:name="_Toc24568375"/>
      <w:r w:rsidRPr="005E3C39">
        <w:lastRenderedPageBreak/>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Peer review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4D66A" w14:textId="77777777" w:rsidR="00336BB9" w:rsidRDefault="00336BB9" w:rsidP="006312E0">
      <w:pPr>
        <w:spacing w:line="240" w:lineRule="auto"/>
      </w:pPr>
      <w:r>
        <w:separator/>
      </w:r>
    </w:p>
  </w:endnote>
  <w:endnote w:type="continuationSeparator" w:id="0">
    <w:p w14:paraId="50DDAD00" w14:textId="77777777" w:rsidR="00336BB9" w:rsidRDefault="00336BB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0307EB" w:rsidRPr="00052655" w:rsidRDefault="000307EB"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0307EB" w:rsidRPr="003B1648" w:rsidRDefault="000307E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0307EB" w:rsidRPr="003B1648" w:rsidRDefault="000307E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B7060" w14:textId="77777777" w:rsidR="00336BB9" w:rsidRDefault="00336BB9" w:rsidP="006312E0">
      <w:pPr>
        <w:spacing w:line="240" w:lineRule="auto"/>
      </w:pPr>
    </w:p>
  </w:footnote>
  <w:footnote w:type="continuationSeparator" w:id="0">
    <w:p w14:paraId="5D9DF815" w14:textId="77777777" w:rsidR="00336BB9" w:rsidRDefault="00336BB9"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0307EB" w:rsidRPr="001F1B9C" w:rsidRDefault="000307EB"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0307EB" w:rsidRDefault="000307EB"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B4840"/>
    <w:rsid w:val="006C293F"/>
    <w:rsid w:val="006C356E"/>
    <w:rsid w:val="006C3D7A"/>
    <w:rsid w:val="006D6738"/>
    <w:rsid w:val="006E0F76"/>
    <w:rsid w:val="006E46AC"/>
    <w:rsid w:val="006E7997"/>
    <w:rsid w:val="006F16DC"/>
    <w:rsid w:val="006F7567"/>
    <w:rsid w:val="007050ED"/>
    <w:rsid w:val="00715156"/>
    <w:rsid w:val="00720853"/>
    <w:rsid w:val="00730698"/>
    <w:rsid w:val="00732BCF"/>
    <w:rsid w:val="00735963"/>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A6D"/>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hyperlink" Target="https://www.magnolia-cm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4AF29-6D2C-4D2F-A976-446D8DEFC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20</Pages>
  <Words>4245</Words>
  <Characters>26748</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30932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102</cp:revision>
  <cp:lastPrinted>2013-07-05T08:55:00Z</cp:lastPrinted>
  <dcterms:created xsi:type="dcterms:W3CDTF">2019-09-30T19:29:00Z</dcterms:created>
  <dcterms:modified xsi:type="dcterms:W3CDTF">2019-11-13T20:48:00Z</dcterms:modified>
</cp:coreProperties>
</file>