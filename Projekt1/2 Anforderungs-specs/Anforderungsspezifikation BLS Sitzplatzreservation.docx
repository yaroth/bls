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4F0CC8CA" w14:textId="51E69BF7" w:rsidR="00D6005E" w:rsidRDefault="00901AFC">
      <w:pPr>
        <w:pStyle w:val="Verzeichnis1"/>
        <w:rPr>
          <w:rFonts w:asciiTheme="minorHAnsi" w:eastAsiaTheme="minorEastAsia" w:hAnsiTheme="minorHAnsi" w:cstheme="minorBidi"/>
          <w:noProof/>
          <w:sz w:val="22"/>
          <w:szCs w:val="22"/>
          <w:lang w:val="de-CH" w:eastAsia="ja-JP"/>
        </w:rPr>
      </w:pPr>
      <w:r>
        <w:fldChar w:fldCharType="begin"/>
      </w:r>
      <w:r>
        <w:instrText xml:space="preserve"> TOC \o "1-1" \h \z \t "Überschrift 2;2;Überschrift 3;3;Überschrift 4;4;Überschrift 5;5" </w:instrText>
      </w:r>
      <w:r>
        <w:fldChar w:fldCharType="separate"/>
      </w:r>
      <w:hyperlink w:anchor="_Toc22159647" w:history="1">
        <w:r w:rsidR="00D6005E" w:rsidRPr="00AA1B31">
          <w:rPr>
            <w:rStyle w:val="Hyperlink"/>
            <w:noProof/>
          </w:rPr>
          <w:t>1</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Zweck des Dokuments</w:t>
        </w:r>
        <w:r w:rsidR="00D6005E">
          <w:rPr>
            <w:noProof/>
            <w:webHidden/>
          </w:rPr>
          <w:tab/>
        </w:r>
        <w:r w:rsidR="00D6005E">
          <w:rPr>
            <w:noProof/>
            <w:webHidden/>
          </w:rPr>
          <w:fldChar w:fldCharType="begin"/>
        </w:r>
        <w:r w:rsidR="00D6005E">
          <w:rPr>
            <w:noProof/>
            <w:webHidden/>
          </w:rPr>
          <w:instrText xml:space="preserve"> PAGEREF _Toc22159647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87FDFF3" w14:textId="65BC53B9" w:rsidR="00D6005E" w:rsidRDefault="00F818E3">
      <w:pPr>
        <w:pStyle w:val="Verzeichnis1"/>
        <w:rPr>
          <w:rFonts w:asciiTheme="minorHAnsi" w:eastAsiaTheme="minorEastAsia" w:hAnsiTheme="minorHAnsi" w:cstheme="minorBidi"/>
          <w:noProof/>
          <w:sz w:val="22"/>
          <w:szCs w:val="22"/>
          <w:lang w:val="de-CH" w:eastAsia="ja-JP"/>
        </w:rPr>
      </w:pPr>
      <w:hyperlink w:anchor="_Toc22159648" w:history="1">
        <w:r w:rsidR="00D6005E" w:rsidRPr="00AA1B31">
          <w:rPr>
            <w:rStyle w:val="Hyperlink"/>
            <w:noProof/>
          </w:rPr>
          <w:t>2</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Vision</w:t>
        </w:r>
        <w:r w:rsidR="00D6005E">
          <w:rPr>
            <w:noProof/>
            <w:webHidden/>
          </w:rPr>
          <w:tab/>
        </w:r>
        <w:r w:rsidR="00D6005E">
          <w:rPr>
            <w:noProof/>
            <w:webHidden/>
          </w:rPr>
          <w:fldChar w:fldCharType="begin"/>
        </w:r>
        <w:r w:rsidR="00D6005E">
          <w:rPr>
            <w:noProof/>
            <w:webHidden/>
          </w:rPr>
          <w:instrText xml:space="preserve"> PAGEREF _Toc22159648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CBF3CB4" w14:textId="189CB13F" w:rsidR="00D6005E" w:rsidRDefault="00F818E3">
      <w:pPr>
        <w:pStyle w:val="Verzeichnis1"/>
        <w:rPr>
          <w:rFonts w:asciiTheme="minorHAnsi" w:eastAsiaTheme="minorEastAsia" w:hAnsiTheme="minorHAnsi" w:cstheme="minorBidi"/>
          <w:noProof/>
          <w:sz w:val="22"/>
          <w:szCs w:val="22"/>
          <w:lang w:val="de-CH" w:eastAsia="ja-JP"/>
        </w:rPr>
      </w:pPr>
      <w:hyperlink w:anchor="_Toc22159649" w:history="1">
        <w:r w:rsidR="00D6005E" w:rsidRPr="00AA1B31">
          <w:rPr>
            <w:rStyle w:val="Hyperlink"/>
            <w:noProof/>
          </w:rPr>
          <w:t>3</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Projektzielsetzung</w:t>
        </w:r>
        <w:r w:rsidR="00D6005E">
          <w:rPr>
            <w:noProof/>
            <w:webHidden/>
          </w:rPr>
          <w:tab/>
        </w:r>
        <w:r w:rsidR="00D6005E">
          <w:rPr>
            <w:noProof/>
            <w:webHidden/>
          </w:rPr>
          <w:fldChar w:fldCharType="begin"/>
        </w:r>
        <w:r w:rsidR="00D6005E">
          <w:rPr>
            <w:noProof/>
            <w:webHidden/>
          </w:rPr>
          <w:instrText xml:space="preserve"> PAGEREF _Toc22159649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F888D8B" w14:textId="04D01286" w:rsidR="00D6005E" w:rsidRDefault="00F818E3">
      <w:pPr>
        <w:pStyle w:val="Verzeichnis2"/>
        <w:rPr>
          <w:rFonts w:asciiTheme="minorHAnsi" w:eastAsiaTheme="minorEastAsia" w:hAnsiTheme="minorHAnsi" w:cstheme="minorBidi"/>
          <w:noProof/>
          <w:sz w:val="22"/>
          <w:szCs w:val="22"/>
          <w:lang w:eastAsia="ja-JP"/>
        </w:rPr>
      </w:pPr>
      <w:hyperlink w:anchor="_Toc22159650" w:history="1">
        <w:r w:rsidR="00D6005E" w:rsidRPr="00AA1B31">
          <w:rPr>
            <w:rStyle w:val="Hyperlink"/>
            <w:noProof/>
          </w:rPr>
          <w:t>3.1 Ausgangslage</w:t>
        </w:r>
        <w:r w:rsidR="00D6005E">
          <w:rPr>
            <w:noProof/>
            <w:webHidden/>
          </w:rPr>
          <w:tab/>
        </w:r>
        <w:r w:rsidR="00D6005E">
          <w:rPr>
            <w:noProof/>
            <w:webHidden/>
          </w:rPr>
          <w:fldChar w:fldCharType="begin"/>
        </w:r>
        <w:r w:rsidR="00D6005E">
          <w:rPr>
            <w:noProof/>
            <w:webHidden/>
          </w:rPr>
          <w:instrText xml:space="preserve"> PAGEREF _Toc22159650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4AB0AA0" w14:textId="4A86DE90" w:rsidR="00D6005E" w:rsidRDefault="00F818E3">
      <w:pPr>
        <w:pStyle w:val="Verzeichnis2"/>
        <w:rPr>
          <w:rFonts w:asciiTheme="minorHAnsi" w:eastAsiaTheme="minorEastAsia" w:hAnsiTheme="minorHAnsi" w:cstheme="minorBidi"/>
          <w:noProof/>
          <w:sz w:val="22"/>
          <w:szCs w:val="22"/>
          <w:lang w:eastAsia="ja-JP"/>
        </w:rPr>
      </w:pPr>
      <w:hyperlink w:anchor="_Toc22159651" w:history="1">
        <w:r w:rsidR="00D6005E" w:rsidRPr="00AA1B31">
          <w:rPr>
            <w:rStyle w:val="Hyperlink"/>
            <w:noProof/>
          </w:rPr>
          <w:t>3.2 Stakeholder</w:t>
        </w:r>
        <w:r w:rsidR="00D6005E">
          <w:rPr>
            <w:noProof/>
            <w:webHidden/>
          </w:rPr>
          <w:tab/>
        </w:r>
        <w:r w:rsidR="00D6005E">
          <w:rPr>
            <w:noProof/>
            <w:webHidden/>
          </w:rPr>
          <w:fldChar w:fldCharType="begin"/>
        </w:r>
        <w:r w:rsidR="00D6005E">
          <w:rPr>
            <w:noProof/>
            <w:webHidden/>
          </w:rPr>
          <w:instrText xml:space="preserve"> PAGEREF _Toc22159651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0C38328" w14:textId="251666D5" w:rsidR="00D6005E" w:rsidRDefault="00F818E3">
      <w:pPr>
        <w:pStyle w:val="Verzeichnis2"/>
        <w:rPr>
          <w:rFonts w:asciiTheme="minorHAnsi" w:eastAsiaTheme="minorEastAsia" w:hAnsiTheme="minorHAnsi" w:cstheme="minorBidi"/>
          <w:noProof/>
          <w:sz w:val="22"/>
          <w:szCs w:val="22"/>
          <w:lang w:eastAsia="ja-JP"/>
        </w:rPr>
      </w:pPr>
      <w:hyperlink w:anchor="_Toc22159652" w:history="1">
        <w:r w:rsidR="00D6005E" w:rsidRPr="00AA1B31">
          <w:rPr>
            <w:rStyle w:val="Hyperlink"/>
            <w:noProof/>
          </w:rPr>
          <w:t>3.3 Projektziele</w:t>
        </w:r>
        <w:r w:rsidR="00D6005E">
          <w:rPr>
            <w:noProof/>
            <w:webHidden/>
          </w:rPr>
          <w:tab/>
        </w:r>
        <w:r w:rsidR="00D6005E">
          <w:rPr>
            <w:noProof/>
            <w:webHidden/>
          </w:rPr>
          <w:fldChar w:fldCharType="begin"/>
        </w:r>
        <w:r w:rsidR="00D6005E">
          <w:rPr>
            <w:noProof/>
            <w:webHidden/>
          </w:rPr>
          <w:instrText xml:space="preserve"> PAGEREF _Toc22159652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78B3FA4" w14:textId="4FF7E4F7" w:rsidR="00D6005E" w:rsidRDefault="00F818E3">
      <w:pPr>
        <w:pStyle w:val="Verzeichnis2"/>
        <w:rPr>
          <w:rFonts w:asciiTheme="minorHAnsi" w:eastAsiaTheme="minorEastAsia" w:hAnsiTheme="minorHAnsi" w:cstheme="minorBidi"/>
          <w:noProof/>
          <w:sz w:val="22"/>
          <w:szCs w:val="22"/>
          <w:lang w:eastAsia="ja-JP"/>
        </w:rPr>
      </w:pPr>
      <w:hyperlink w:anchor="_Toc22159653" w:history="1">
        <w:r w:rsidR="00D6005E" w:rsidRPr="00AA1B31">
          <w:rPr>
            <w:rStyle w:val="Hyperlink"/>
            <w:noProof/>
          </w:rPr>
          <w:t>3.4 Weiterführende Gedanken</w:t>
        </w:r>
        <w:r w:rsidR="00D6005E">
          <w:rPr>
            <w:noProof/>
            <w:webHidden/>
          </w:rPr>
          <w:tab/>
        </w:r>
        <w:r w:rsidR="00D6005E">
          <w:rPr>
            <w:noProof/>
            <w:webHidden/>
          </w:rPr>
          <w:fldChar w:fldCharType="begin"/>
        </w:r>
        <w:r w:rsidR="00D6005E">
          <w:rPr>
            <w:noProof/>
            <w:webHidden/>
          </w:rPr>
          <w:instrText xml:space="preserve"> PAGEREF _Toc22159653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4155390" w14:textId="1CCC027D"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54" w:history="1">
        <w:r w:rsidR="00D6005E" w:rsidRPr="00AA1B31">
          <w:rPr>
            <w:rStyle w:val="Hyperlink"/>
            <w:noProof/>
          </w:rPr>
          <w:t>3.4.1 Offene Fragen</w:t>
        </w:r>
        <w:r w:rsidR="00D6005E">
          <w:rPr>
            <w:noProof/>
            <w:webHidden/>
          </w:rPr>
          <w:tab/>
        </w:r>
        <w:r w:rsidR="00D6005E">
          <w:rPr>
            <w:noProof/>
            <w:webHidden/>
          </w:rPr>
          <w:fldChar w:fldCharType="begin"/>
        </w:r>
        <w:r w:rsidR="00D6005E">
          <w:rPr>
            <w:noProof/>
            <w:webHidden/>
          </w:rPr>
          <w:instrText xml:space="preserve"> PAGEREF _Toc22159654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133A51C" w14:textId="7F2AD1A7"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55" w:history="1">
        <w:r w:rsidR="00D6005E" w:rsidRPr="00AA1B31">
          <w:rPr>
            <w:rStyle w:val="Hyperlink"/>
            <w:noProof/>
          </w:rPr>
          <w:t>3.4.2 Beantwortete Fragen</w:t>
        </w:r>
        <w:r w:rsidR="00D6005E">
          <w:rPr>
            <w:noProof/>
            <w:webHidden/>
          </w:rPr>
          <w:tab/>
        </w:r>
        <w:r w:rsidR="00D6005E">
          <w:rPr>
            <w:noProof/>
            <w:webHidden/>
          </w:rPr>
          <w:fldChar w:fldCharType="begin"/>
        </w:r>
        <w:r w:rsidR="00D6005E">
          <w:rPr>
            <w:noProof/>
            <w:webHidden/>
          </w:rPr>
          <w:instrText xml:space="preserve"> PAGEREF _Toc22159655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65520F4B" w14:textId="776F680C" w:rsidR="00D6005E" w:rsidRDefault="00F818E3">
      <w:pPr>
        <w:pStyle w:val="Verzeichnis1"/>
        <w:rPr>
          <w:rFonts w:asciiTheme="minorHAnsi" w:eastAsiaTheme="minorEastAsia" w:hAnsiTheme="minorHAnsi" w:cstheme="minorBidi"/>
          <w:noProof/>
          <w:sz w:val="22"/>
          <w:szCs w:val="22"/>
          <w:lang w:val="de-CH" w:eastAsia="ja-JP"/>
        </w:rPr>
      </w:pPr>
      <w:hyperlink w:anchor="_Toc22159656" w:history="1">
        <w:r w:rsidR="00D6005E" w:rsidRPr="00AA1B31">
          <w:rPr>
            <w:rStyle w:val="Hyperlink"/>
            <w:noProof/>
          </w:rPr>
          <w:t>4</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Systemabgrenzung</w:t>
        </w:r>
        <w:r w:rsidR="00D6005E">
          <w:rPr>
            <w:noProof/>
            <w:webHidden/>
          </w:rPr>
          <w:tab/>
        </w:r>
        <w:r w:rsidR="00D6005E">
          <w:rPr>
            <w:noProof/>
            <w:webHidden/>
          </w:rPr>
          <w:fldChar w:fldCharType="begin"/>
        </w:r>
        <w:r w:rsidR="00D6005E">
          <w:rPr>
            <w:noProof/>
            <w:webHidden/>
          </w:rPr>
          <w:instrText xml:space="preserve"> PAGEREF _Toc22159656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8218E49" w14:textId="3EA4FB4E" w:rsidR="00D6005E" w:rsidRDefault="00F818E3">
      <w:pPr>
        <w:pStyle w:val="Verzeichnis2"/>
        <w:rPr>
          <w:rFonts w:asciiTheme="minorHAnsi" w:eastAsiaTheme="minorEastAsia" w:hAnsiTheme="minorHAnsi" w:cstheme="minorBidi"/>
          <w:noProof/>
          <w:sz w:val="22"/>
          <w:szCs w:val="22"/>
          <w:lang w:eastAsia="ja-JP"/>
        </w:rPr>
      </w:pPr>
      <w:hyperlink w:anchor="_Toc22159657" w:history="1">
        <w:r w:rsidR="00D6005E" w:rsidRPr="00AA1B31">
          <w:rPr>
            <w:rStyle w:val="Hyperlink"/>
            <w:noProof/>
          </w:rPr>
          <w:t>4.1 Prozessumfeld</w:t>
        </w:r>
        <w:r w:rsidR="00D6005E">
          <w:rPr>
            <w:noProof/>
            <w:webHidden/>
          </w:rPr>
          <w:tab/>
        </w:r>
        <w:r w:rsidR="00D6005E">
          <w:rPr>
            <w:noProof/>
            <w:webHidden/>
          </w:rPr>
          <w:fldChar w:fldCharType="begin"/>
        </w:r>
        <w:r w:rsidR="00D6005E">
          <w:rPr>
            <w:noProof/>
            <w:webHidden/>
          </w:rPr>
          <w:instrText xml:space="preserve"> PAGEREF _Toc22159657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5A5C386C" w14:textId="75072E3D" w:rsidR="00D6005E" w:rsidRDefault="00F818E3">
      <w:pPr>
        <w:pStyle w:val="Verzeichnis2"/>
        <w:rPr>
          <w:rFonts w:asciiTheme="minorHAnsi" w:eastAsiaTheme="minorEastAsia" w:hAnsiTheme="minorHAnsi" w:cstheme="minorBidi"/>
          <w:noProof/>
          <w:sz w:val="22"/>
          <w:szCs w:val="22"/>
          <w:lang w:eastAsia="ja-JP"/>
        </w:rPr>
      </w:pPr>
      <w:hyperlink w:anchor="_Toc22159658" w:history="1">
        <w:r w:rsidR="00D6005E" w:rsidRPr="00AA1B31">
          <w:rPr>
            <w:rStyle w:val="Hyperlink"/>
            <w:noProof/>
          </w:rPr>
          <w:t>4.2 Systemumfeld</w:t>
        </w:r>
        <w:r w:rsidR="00D6005E">
          <w:rPr>
            <w:noProof/>
            <w:webHidden/>
          </w:rPr>
          <w:tab/>
        </w:r>
        <w:r w:rsidR="00D6005E">
          <w:rPr>
            <w:noProof/>
            <w:webHidden/>
          </w:rPr>
          <w:fldChar w:fldCharType="begin"/>
        </w:r>
        <w:r w:rsidR="00D6005E">
          <w:rPr>
            <w:noProof/>
            <w:webHidden/>
          </w:rPr>
          <w:instrText xml:space="preserve"> PAGEREF _Toc22159658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EED6007" w14:textId="2F45465F" w:rsidR="00D6005E" w:rsidRDefault="00F818E3">
      <w:pPr>
        <w:pStyle w:val="Verzeichnis2"/>
        <w:rPr>
          <w:rFonts w:asciiTheme="minorHAnsi" w:eastAsiaTheme="minorEastAsia" w:hAnsiTheme="minorHAnsi" w:cstheme="minorBidi"/>
          <w:noProof/>
          <w:sz w:val="22"/>
          <w:szCs w:val="22"/>
          <w:lang w:eastAsia="ja-JP"/>
        </w:rPr>
      </w:pPr>
      <w:hyperlink w:anchor="_Toc22159659" w:history="1">
        <w:r w:rsidR="00D6005E" w:rsidRPr="00AA1B31">
          <w:rPr>
            <w:rStyle w:val="Hyperlink"/>
            <w:noProof/>
          </w:rPr>
          <w:t>4.3 Nicht unterstützte Projektziele</w:t>
        </w:r>
        <w:r w:rsidR="00D6005E">
          <w:rPr>
            <w:noProof/>
            <w:webHidden/>
          </w:rPr>
          <w:tab/>
        </w:r>
        <w:r w:rsidR="00D6005E">
          <w:rPr>
            <w:noProof/>
            <w:webHidden/>
          </w:rPr>
          <w:fldChar w:fldCharType="begin"/>
        </w:r>
        <w:r w:rsidR="00D6005E">
          <w:rPr>
            <w:noProof/>
            <w:webHidden/>
          </w:rPr>
          <w:instrText xml:space="preserve"> PAGEREF _Toc22159659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389A963" w14:textId="31546031" w:rsidR="00D6005E" w:rsidRDefault="00F818E3">
      <w:pPr>
        <w:pStyle w:val="Verzeichnis1"/>
        <w:rPr>
          <w:rFonts w:asciiTheme="minorHAnsi" w:eastAsiaTheme="minorEastAsia" w:hAnsiTheme="minorHAnsi" w:cstheme="minorBidi"/>
          <w:noProof/>
          <w:sz w:val="22"/>
          <w:szCs w:val="22"/>
          <w:lang w:val="de-CH" w:eastAsia="ja-JP"/>
        </w:rPr>
      </w:pPr>
      <w:hyperlink w:anchor="_Toc22159660" w:history="1">
        <w:r w:rsidR="00D6005E" w:rsidRPr="00AA1B31">
          <w:rPr>
            <w:rStyle w:val="Hyperlink"/>
            <w:noProof/>
          </w:rPr>
          <w:t>5</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Anforderungen</w:t>
        </w:r>
        <w:r w:rsidR="00D6005E">
          <w:rPr>
            <w:noProof/>
            <w:webHidden/>
          </w:rPr>
          <w:tab/>
        </w:r>
        <w:r w:rsidR="00D6005E">
          <w:rPr>
            <w:noProof/>
            <w:webHidden/>
          </w:rPr>
          <w:fldChar w:fldCharType="begin"/>
        </w:r>
        <w:r w:rsidR="00D6005E">
          <w:rPr>
            <w:noProof/>
            <w:webHidden/>
          </w:rPr>
          <w:instrText xml:space="preserve"> PAGEREF _Toc22159660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3340153" w14:textId="47D88C35" w:rsidR="00D6005E" w:rsidRDefault="00F818E3">
      <w:pPr>
        <w:pStyle w:val="Verzeichnis2"/>
        <w:rPr>
          <w:rFonts w:asciiTheme="minorHAnsi" w:eastAsiaTheme="minorEastAsia" w:hAnsiTheme="minorHAnsi" w:cstheme="minorBidi"/>
          <w:noProof/>
          <w:sz w:val="22"/>
          <w:szCs w:val="22"/>
          <w:lang w:eastAsia="ja-JP"/>
        </w:rPr>
      </w:pPr>
      <w:hyperlink w:anchor="_Toc22159661" w:history="1">
        <w:r w:rsidR="00D6005E" w:rsidRPr="00AA1B31">
          <w:rPr>
            <w:rStyle w:val="Hyperlink"/>
            <w:noProof/>
          </w:rPr>
          <w:t>5.1 Quellen und Vorgehen</w:t>
        </w:r>
        <w:r w:rsidR="00D6005E">
          <w:rPr>
            <w:noProof/>
            <w:webHidden/>
          </w:rPr>
          <w:tab/>
        </w:r>
        <w:r w:rsidR="00D6005E">
          <w:rPr>
            <w:noProof/>
            <w:webHidden/>
          </w:rPr>
          <w:fldChar w:fldCharType="begin"/>
        </w:r>
        <w:r w:rsidR="00D6005E">
          <w:rPr>
            <w:noProof/>
            <w:webHidden/>
          </w:rPr>
          <w:instrText xml:space="preserve"> PAGEREF _Toc22159661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D239623" w14:textId="1980FB59"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62" w:history="1">
        <w:r w:rsidR="00D6005E" w:rsidRPr="00AA1B31">
          <w:rPr>
            <w:rStyle w:val="Hyperlink"/>
            <w:noProof/>
          </w:rPr>
          <w:t>5.1.1 Quellen</w:t>
        </w:r>
        <w:r w:rsidR="00D6005E">
          <w:rPr>
            <w:noProof/>
            <w:webHidden/>
          </w:rPr>
          <w:tab/>
        </w:r>
        <w:r w:rsidR="00D6005E">
          <w:rPr>
            <w:noProof/>
            <w:webHidden/>
          </w:rPr>
          <w:fldChar w:fldCharType="begin"/>
        </w:r>
        <w:r w:rsidR="00D6005E">
          <w:rPr>
            <w:noProof/>
            <w:webHidden/>
          </w:rPr>
          <w:instrText xml:space="preserve"> PAGEREF _Toc22159662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79436D0A" w14:textId="659BAFBB"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63" w:history="1">
        <w:r w:rsidR="00D6005E" w:rsidRPr="00AA1B31">
          <w:rPr>
            <w:rStyle w:val="Hyperlink"/>
            <w:noProof/>
          </w:rPr>
          <w:t>5.1.2 Vorgehen</w:t>
        </w:r>
        <w:r w:rsidR="00D6005E">
          <w:rPr>
            <w:noProof/>
            <w:webHidden/>
          </w:rPr>
          <w:tab/>
        </w:r>
        <w:r w:rsidR="00D6005E">
          <w:rPr>
            <w:noProof/>
            <w:webHidden/>
          </w:rPr>
          <w:fldChar w:fldCharType="begin"/>
        </w:r>
        <w:r w:rsidR="00D6005E">
          <w:rPr>
            <w:noProof/>
            <w:webHidden/>
          </w:rPr>
          <w:instrText xml:space="preserve"> PAGEREF _Toc22159663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ABB1EE8" w14:textId="412AA4DD" w:rsidR="00D6005E" w:rsidRDefault="00F818E3">
      <w:pPr>
        <w:pStyle w:val="Verzeichnis2"/>
        <w:rPr>
          <w:rFonts w:asciiTheme="minorHAnsi" w:eastAsiaTheme="minorEastAsia" w:hAnsiTheme="minorHAnsi" w:cstheme="minorBidi"/>
          <w:noProof/>
          <w:sz w:val="22"/>
          <w:szCs w:val="22"/>
          <w:lang w:eastAsia="ja-JP"/>
        </w:rPr>
      </w:pPr>
      <w:hyperlink w:anchor="_Toc22159664" w:history="1">
        <w:r w:rsidR="00D6005E" w:rsidRPr="00AA1B31">
          <w:rPr>
            <w:rStyle w:val="Hyperlink"/>
            <w:noProof/>
          </w:rPr>
          <w:t>5.2 Funktionale Anforderungen</w:t>
        </w:r>
        <w:r w:rsidR="00D6005E">
          <w:rPr>
            <w:noProof/>
            <w:webHidden/>
          </w:rPr>
          <w:tab/>
        </w:r>
        <w:r w:rsidR="00D6005E">
          <w:rPr>
            <w:noProof/>
            <w:webHidden/>
          </w:rPr>
          <w:fldChar w:fldCharType="begin"/>
        </w:r>
        <w:r w:rsidR="00D6005E">
          <w:rPr>
            <w:noProof/>
            <w:webHidden/>
          </w:rPr>
          <w:instrText xml:space="preserve"> PAGEREF _Toc22159664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679D70F0" w14:textId="12B9ED67"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65" w:history="1">
        <w:r w:rsidR="00D6005E" w:rsidRPr="00AA1B31">
          <w:rPr>
            <w:rStyle w:val="Hyperlink"/>
            <w:noProof/>
          </w:rPr>
          <w:t>5.2.1 Use Cases</w:t>
        </w:r>
        <w:r w:rsidR="00D6005E">
          <w:rPr>
            <w:noProof/>
            <w:webHidden/>
          </w:rPr>
          <w:tab/>
        </w:r>
        <w:r w:rsidR="00D6005E">
          <w:rPr>
            <w:noProof/>
            <w:webHidden/>
          </w:rPr>
          <w:fldChar w:fldCharType="begin"/>
        </w:r>
        <w:r w:rsidR="00D6005E">
          <w:rPr>
            <w:noProof/>
            <w:webHidden/>
          </w:rPr>
          <w:instrText xml:space="preserve"> PAGEREF _Toc22159665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1E028C0B" w14:textId="6CAA7281"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66" w:history="1">
        <w:r w:rsidR="00D6005E" w:rsidRPr="00AA1B31">
          <w:rPr>
            <w:rStyle w:val="Hyperlink"/>
            <w:noProof/>
          </w:rPr>
          <w:t>Admin Use Cases</w:t>
        </w:r>
        <w:r w:rsidR="00D6005E">
          <w:rPr>
            <w:noProof/>
            <w:webHidden/>
          </w:rPr>
          <w:tab/>
        </w:r>
        <w:r w:rsidR="00D6005E">
          <w:rPr>
            <w:noProof/>
            <w:webHidden/>
          </w:rPr>
          <w:fldChar w:fldCharType="begin"/>
        </w:r>
        <w:r w:rsidR="00D6005E">
          <w:rPr>
            <w:noProof/>
            <w:webHidden/>
          </w:rPr>
          <w:instrText xml:space="preserve"> PAGEREF _Toc22159666 \h </w:instrText>
        </w:r>
        <w:r w:rsidR="00D6005E">
          <w:rPr>
            <w:noProof/>
            <w:webHidden/>
          </w:rPr>
        </w:r>
        <w:r w:rsidR="00D6005E">
          <w:rPr>
            <w:noProof/>
            <w:webHidden/>
          </w:rPr>
          <w:fldChar w:fldCharType="separate"/>
        </w:r>
        <w:r w:rsidR="00D6005E">
          <w:rPr>
            <w:noProof/>
            <w:webHidden/>
          </w:rPr>
          <w:t>9</w:t>
        </w:r>
        <w:r w:rsidR="00D6005E">
          <w:rPr>
            <w:noProof/>
            <w:webHidden/>
          </w:rPr>
          <w:fldChar w:fldCharType="end"/>
        </w:r>
      </w:hyperlink>
    </w:p>
    <w:p w14:paraId="62C34834" w14:textId="3BCDC30E" w:rsidR="00D6005E" w:rsidRDefault="00F818E3">
      <w:pPr>
        <w:pStyle w:val="Verzeichnis3"/>
        <w:tabs>
          <w:tab w:val="right" w:pos="9457"/>
        </w:tabs>
        <w:rPr>
          <w:rFonts w:asciiTheme="minorHAnsi" w:eastAsiaTheme="minorEastAsia" w:hAnsiTheme="minorHAnsi" w:cstheme="minorBidi"/>
          <w:noProof/>
          <w:sz w:val="22"/>
          <w:szCs w:val="22"/>
          <w:lang w:eastAsia="ja-JP"/>
        </w:rPr>
      </w:pPr>
      <w:hyperlink w:anchor="_Toc22159667" w:history="1">
        <w:r w:rsidR="00D6005E" w:rsidRPr="00AA1B31">
          <w:rPr>
            <w:rStyle w:val="Hyperlink"/>
            <w:noProof/>
            <w:highlight w:val="yellow"/>
          </w:rPr>
          <w:t>5.2.2 Detaillierte Anforderungen</w:t>
        </w:r>
        <w:r w:rsidR="00D6005E">
          <w:rPr>
            <w:noProof/>
            <w:webHidden/>
          </w:rPr>
          <w:tab/>
        </w:r>
        <w:r w:rsidR="00D6005E">
          <w:rPr>
            <w:noProof/>
            <w:webHidden/>
          </w:rPr>
          <w:fldChar w:fldCharType="begin"/>
        </w:r>
        <w:r w:rsidR="00D6005E">
          <w:rPr>
            <w:noProof/>
            <w:webHidden/>
          </w:rPr>
          <w:instrText xml:space="preserve"> PAGEREF _Toc22159667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8B5D44B" w14:textId="6D4BD405" w:rsidR="00D6005E" w:rsidRDefault="00F818E3">
      <w:pPr>
        <w:pStyle w:val="Verzeichnis2"/>
        <w:rPr>
          <w:rFonts w:asciiTheme="minorHAnsi" w:eastAsiaTheme="minorEastAsia" w:hAnsiTheme="minorHAnsi" w:cstheme="minorBidi"/>
          <w:noProof/>
          <w:sz w:val="22"/>
          <w:szCs w:val="22"/>
          <w:lang w:eastAsia="ja-JP"/>
        </w:rPr>
      </w:pPr>
      <w:hyperlink w:anchor="_Toc22159668" w:history="1">
        <w:r w:rsidR="00D6005E" w:rsidRPr="00AA1B31">
          <w:rPr>
            <w:rStyle w:val="Hyperlink"/>
            <w:noProof/>
            <w:highlight w:val="yellow"/>
          </w:rPr>
          <w:t>5.3 Qualitätsanforderungen</w:t>
        </w:r>
        <w:r w:rsidR="00D6005E">
          <w:rPr>
            <w:noProof/>
            <w:webHidden/>
          </w:rPr>
          <w:tab/>
        </w:r>
        <w:r w:rsidR="00D6005E">
          <w:rPr>
            <w:noProof/>
            <w:webHidden/>
          </w:rPr>
          <w:fldChar w:fldCharType="begin"/>
        </w:r>
        <w:r w:rsidR="00D6005E">
          <w:rPr>
            <w:noProof/>
            <w:webHidden/>
          </w:rPr>
          <w:instrText xml:space="preserve"> PAGEREF _Toc22159668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29E468A" w14:textId="2B03C30A" w:rsidR="00D6005E" w:rsidRDefault="00F818E3">
      <w:pPr>
        <w:pStyle w:val="Verzeichnis2"/>
        <w:rPr>
          <w:rFonts w:asciiTheme="minorHAnsi" w:eastAsiaTheme="minorEastAsia" w:hAnsiTheme="minorHAnsi" w:cstheme="minorBidi"/>
          <w:noProof/>
          <w:sz w:val="22"/>
          <w:szCs w:val="22"/>
          <w:lang w:eastAsia="ja-JP"/>
        </w:rPr>
      </w:pPr>
      <w:hyperlink w:anchor="_Toc22159669" w:history="1">
        <w:r w:rsidR="00D6005E" w:rsidRPr="00AA1B31">
          <w:rPr>
            <w:rStyle w:val="Hyperlink"/>
            <w:noProof/>
            <w:highlight w:val="yellow"/>
          </w:rPr>
          <w:t>5.4 Randbedingungen</w:t>
        </w:r>
        <w:r w:rsidR="00D6005E">
          <w:rPr>
            <w:noProof/>
            <w:webHidden/>
          </w:rPr>
          <w:tab/>
        </w:r>
        <w:r w:rsidR="00D6005E">
          <w:rPr>
            <w:noProof/>
            <w:webHidden/>
          </w:rPr>
          <w:fldChar w:fldCharType="begin"/>
        </w:r>
        <w:r w:rsidR="00D6005E">
          <w:rPr>
            <w:noProof/>
            <w:webHidden/>
          </w:rPr>
          <w:instrText xml:space="preserve"> PAGEREF _Toc22159669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3D0521BB" w14:textId="59B9B91D" w:rsidR="00D6005E" w:rsidRDefault="00F818E3">
      <w:pPr>
        <w:pStyle w:val="Verzeichnis2"/>
        <w:rPr>
          <w:rFonts w:asciiTheme="minorHAnsi" w:eastAsiaTheme="minorEastAsia" w:hAnsiTheme="minorHAnsi" w:cstheme="minorBidi"/>
          <w:noProof/>
          <w:sz w:val="22"/>
          <w:szCs w:val="22"/>
          <w:lang w:eastAsia="ja-JP"/>
        </w:rPr>
      </w:pPr>
      <w:hyperlink w:anchor="_Toc22159670" w:history="1">
        <w:r w:rsidR="00D6005E" w:rsidRPr="00AA1B31">
          <w:rPr>
            <w:rStyle w:val="Hyperlink"/>
            <w:noProof/>
          </w:rPr>
          <w:t>5.5 Datenmodell</w:t>
        </w:r>
        <w:r w:rsidR="00D6005E">
          <w:rPr>
            <w:noProof/>
            <w:webHidden/>
          </w:rPr>
          <w:tab/>
        </w:r>
        <w:r w:rsidR="00D6005E">
          <w:rPr>
            <w:noProof/>
            <w:webHidden/>
          </w:rPr>
          <w:fldChar w:fldCharType="begin"/>
        </w:r>
        <w:r w:rsidR="00D6005E">
          <w:rPr>
            <w:noProof/>
            <w:webHidden/>
          </w:rPr>
          <w:instrText xml:space="preserve"> PAGEREF _Toc22159670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08EBD7AE" w14:textId="353CBA05" w:rsidR="00D6005E" w:rsidRDefault="00F818E3">
      <w:pPr>
        <w:pStyle w:val="Verzeichnis2"/>
        <w:rPr>
          <w:rFonts w:asciiTheme="minorHAnsi" w:eastAsiaTheme="minorEastAsia" w:hAnsiTheme="minorHAnsi" w:cstheme="minorBidi"/>
          <w:noProof/>
          <w:sz w:val="22"/>
          <w:szCs w:val="22"/>
          <w:lang w:eastAsia="ja-JP"/>
        </w:rPr>
      </w:pPr>
      <w:hyperlink w:anchor="_Toc22159671" w:history="1">
        <w:r w:rsidR="00D6005E" w:rsidRPr="00AA1B31">
          <w:rPr>
            <w:rStyle w:val="Hyperlink"/>
            <w:noProof/>
          </w:rPr>
          <w:t>5.6 Business Objekte</w:t>
        </w:r>
        <w:r w:rsidR="00D6005E">
          <w:rPr>
            <w:noProof/>
            <w:webHidden/>
          </w:rPr>
          <w:tab/>
        </w:r>
        <w:r w:rsidR="00D6005E">
          <w:rPr>
            <w:noProof/>
            <w:webHidden/>
          </w:rPr>
          <w:fldChar w:fldCharType="begin"/>
        </w:r>
        <w:r w:rsidR="00D6005E">
          <w:rPr>
            <w:noProof/>
            <w:webHidden/>
          </w:rPr>
          <w:instrText xml:space="preserve"> PAGEREF _Toc22159671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5ABDF265" w14:textId="2E98B42E" w:rsidR="00D6005E" w:rsidRDefault="00F818E3">
      <w:pPr>
        <w:pStyle w:val="Verzeichnis1"/>
        <w:rPr>
          <w:rFonts w:asciiTheme="minorHAnsi" w:eastAsiaTheme="minorEastAsia" w:hAnsiTheme="minorHAnsi" w:cstheme="minorBidi"/>
          <w:noProof/>
          <w:sz w:val="22"/>
          <w:szCs w:val="22"/>
          <w:lang w:val="de-CH" w:eastAsia="ja-JP"/>
        </w:rPr>
      </w:pPr>
      <w:hyperlink w:anchor="_Toc22159672" w:history="1">
        <w:r w:rsidR="00D6005E" w:rsidRPr="00AA1B31">
          <w:rPr>
            <w:rStyle w:val="Hyperlink"/>
            <w:noProof/>
          </w:rPr>
          <w:t>6</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Glossar</w:t>
        </w:r>
        <w:r w:rsidR="00D6005E">
          <w:rPr>
            <w:noProof/>
            <w:webHidden/>
          </w:rPr>
          <w:tab/>
        </w:r>
        <w:r w:rsidR="00D6005E">
          <w:rPr>
            <w:noProof/>
            <w:webHidden/>
          </w:rPr>
          <w:fldChar w:fldCharType="begin"/>
        </w:r>
        <w:r w:rsidR="00D6005E">
          <w:rPr>
            <w:noProof/>
            <w:webHidden/>
          </w:rPr>
          <w:instrText xml:space="preserve"> PAGEREF _Toc22159672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4408F1C5" w14:textId="0878ED4E" w:rsidR="00D6005E" w:rsidRDefault="00F818E3">
      <w:pPr>
        <w:pStyle w:val="Verzeichnis1"/>
        <w:rPr>
          <w:rFonts w:asciiTheme="minorHAnsi" w:eastAsiaTheme="minorEastAsia" w:hAnsiTheme="minorHAnsi" w:cstheme="minorBidi"/>
          <w:noProof/>
          <w:sz w:val="22"/>
          <w:szCs w:val="22"/>
          <w:lang w:val="de-CH" w:eastAsia="ja-JP"/>
        </w:rPr>
      </w:pPr>
      <w:hyperlink w:anchor="_Toc22159673" w:history="1">
        <w:r w:rsidR="00D6005E" w:rsidRPr="00AA1B31">
          <w:rPr>
            <w:rStyle w:val="Hyperlink"/>
            <w:noProof/>
            <w:highlight w:val="yellow"/>
          </w:rPr>
          <w:t>7</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Literaturverzeichnis</w:t>
        </w:r>
        <w:r w:rsidR="00D6005E">
          <w:rPr>
            <w:noProof/>
            <w:webHidden/>
          </w:rPr>
          <w:tab/>
        </w:r>
        <w:r w:rsidR="00D6005E">
          <w:rPr>
            <w:noProof/>
            <w:webHidden/>
          </w:rPr>
          <w:fldChar w:fldCharType="begin"/>
        </w:r>
        <w:r w:rsidR="00D6005E">
          <w:rPr>
            <w:noProof/>
            <w:webHidden/>
          </w:rPr>
          <w:instrText xml:space="preserve"> PAGEREF _Toc22159673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262FEDAE" w14:textId="02D33287" w:rsidR="00D6005E" w:rsidRDefault="00F818E3">
      <w:pPr>
        <w:pStyle w:val="Verzeichnis1"/>
        <w:rPr>
          <w:rFonts w:asciiTheme="minorHAnsi" w:eastAsiaTheme="minorEastAsia" w:hAnsiTheme="minorHAnsi" w:cstheme="minorBidi"/>
          <w:noProof/>
          <w:sz w:val="22"/>
          <w:szCs w:val="22"/>
          <w:lang w:val="de-CH" w:eastAsia="ja-JP"/>
        </w:rPr>
      </w:pPr>
      <w:hyperlink w:anchor="_Toc22159674" w:history="1">
        <w:r w:rsidR="00D6005E" w:rsidRPr="00AA1B31">
          <w:rPr>
            <w:rStyle w:val="Hyperlink"/>
            <w:noProof/>
            <w:highlight w:val="yellow"/>
          </w:rPr>
          <w:t>8</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Anhang</w:t>
        </w:r>
        <w:r w:rsidR="00D6005E">
          <w:rPr>
            <w:noProof/>
            <w:webHidden/>
          </w:rPr>
          <w:tab/>
        </w:r>
        <w:r w:rsidR="00D6005E">
          <w:rPr>
            <w:noProof/>
            <w:webHidden/>
          </w:rPr>
          <w:fldChar w:fldCharType="begin"/>
        </w:r>
        <w:r w:rsidR="00D6005E">
          <w:rPr>
            <w:noProof/>
            <w:webHidden/>
          </w:rPr>
          <w:instrText xml:space="preserve"> PAGEREF _Toc22159674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E0142" w14:textId="6E1A4C9B" w:rsidR="00D6005E" w:rsidRDefault="00F818E3">
      <w:pPr>
        <w:pStyle w:val="Verzeichnis2"/>
        <w:rPr>
          <w:rFonts w:asciiTheme="minorHAnsi" w:eastAsiaTheme="minorEastAsia" w:hAnsiTheme="minorHAnsi" w:cstheme="minorBidi"/>
          <w:noProof/>
          <w:sz w:val="22"/>
          <w:szCs w:val="22"/>
          <w:lang w:eastAsia="ja-JP"/>
        </w:rPr>
      </w:pPr>
      <w:hyperlink w:anchor="_Toc22159675" w:history="1">
        <w:r w:rsidR="00D6005E" w:rsidRPr="00AA1B31">
          <w:rPr>
            <w:rStyle w:val="Hyperlink"/>
            <w:noProof/>
            <w:highlight w:val="yellow"/>
          </w:rPr>
          <w:t>8.1 Abstimmung der Anforderungen</w:t>
        </w:r>
        <w:r w:rsidR="00D6005E">
          <w:rPr>
            <w:noProof/>
            <w:webHidden/>
          </w:rPr>
          <w:tab/>
        </w:r>
        <w:r w:rsidR="00D6005E">
          <w:rPr>
            <w:noProof/>
            <w:webHidden/>
          </w:rPr>
          <w:fldChar w:fldCharType="begin"/>
        </w:r>
        <w:r w:rsidR="00D6005E">
          <w:rPr>
            <w:noProof/>
            <w:webHidden/>
          </w:rPr>
          <w:instrText xml:space="preserve"> PAGEREF _Toc22159675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6F42FAAB" w14:textId="31F6DF74" w:rsidR="00D6005E" w:rsidRDefault="00F818E3">
      <w:pPr>
        <w:pStyle w:val="Verzeichnis2"/>
        <w:rPr>
          <w:rFonts w:asciiTheme="minorHAnsi" w:eastAsiaTheme="minorEastAsia" w:hAnsiTheme="minorHAnsi" w:cstheme="minorBidi"/>
          <w:noProof/>
          <w:sz w:val="22"/>
          <w:szCs w:val="22"/>
          <w:lang w:eastAsia="ja-JP"/>
        </w:rPr>
      </w:pPr>
      <w:hyperlink w:anchor="_Toc22159676" w:history="1">
        <w:r w:rsidR="00D6005E" w:rsidRPr="00AA1B31">
          <w:rPr>
            <w:rStyle w:val="Hyperlink"/>
            <w:noProof/>
            <w:highlight w:val="yellow"/>
          </w:rPr>
          <w:t>8.2 Definition of Ready – Checklist</w:t>
        </w:r>
        <w:r w:rsidR="00D6005E">
          <w:rPr>
            <w:noProof/>
            <w:webHidden/>
          </w:rPr>
          <w:tab/>
        </w:r>
        <w:r w:rsidR="00D6005E">
          <w:rPr>
            <w:noProof/>
            <w:webHidden/>
          </w:rPr>
          <w:fldChar w:fldCharType="begin"/>
        </w:r>
        <w:r w:rsidR="00D6005E">
          <w:rPr>
            <w:noProof/>
            <w:webHidden/>
          </w:rPr>
          <w:instrText xml:space="preserve"> PAGEREF _Toc22159676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77976D13" w14:textId="308850AB" w:rsidR="00D6005E" w:rsidRDefault="00F818E3">
      <w:pPr>
        <w:pStyle w:val="Verzeichnis1"/>
        <w:rPr>
          <w:rFonts w:asciiTheme="minorHAnsi" w:eastAsiaTheme="minorEastAsia" w:hAnsiTheme="minorHAnsi" w:cstheme="minorBidi"/>
          <w:noProof/>
          <w:sz w:val="22"/>
          <w:szCs w:val="22"/>
          <w:lang w:val="de-CH" w:eastAsia="ja-JP"/>
        </w:rPr>
      </w:pPr>
      <w:hyperlink w:anchor="_Toc22159677" w:history="1">
        <w:r w:rsidR="00D6005E" w:rsidRPr="00AA1B31">
          <w:rPr>
            <w:rStyle w:val="Hyperlink"/>
            <w:noProof/>
          </w:rPr>
          <w:t>9</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Versionskontrolle</w:t>
        </w:r>
        <w:r w:rsidR="00D6005E">
          <w:rPr>
            <w:noProof/>
            <w:webHidden/>
          </w:rPr>
          <w:tab/>
        </w:r>
        <w:r w:rsidR="00D6005E">
          <w:rPr>
            <w:noProof/>
            <w:webHidden/>
          </w:rPr>
          <w:fldChar w:fldCharType="begin"/>
        </w:r>
        <w:r w:rsidR="00D6005E">
          <w:rPr>
            <w:noProof/>
            <w:webHidden/>
          </w:rPr>
          <w:instrText xml:space="preserve"> PAGEREF _Toc22159677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07028" w14:textId="4EB69F5E"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159647"/>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159648"/>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159649"/>
      <w:r>
        <w:t>Projektziel</w:t>
      </w:r>
      <w:r w:rsidR="00835FFA">
        <w:t>setzung</w:t>
      </w:r>
      <w:bookmarkEnd w:id="4"/>
    </w:p>
    <w:p w14:paraId="14839F2F" w14:textId="77777777" w:rsidR="00835FFA" w:rsidRDefault="00835FFA" w:rsidP="00835FFA">
      <w:pPr>
        <w:pStyle w:val="berschrift2"/>
      </w:pPr>
      <w:bookmarkStart w:id="5" w:name="_Toc22159650"/>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159651"/>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159652"/>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159653"/>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159654"/>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159655"/>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159656"/>
      <w:r w:rsidRPr="00C95F11">
        <w:t>Systemabgrenzung</w:t>
      </w:r>
      <w:bookmarkEnd w:id="11"/>
    </w:p>
    <w:p w14:paraId="6F8A0776" w14:textId="77777777" w:rsidR="002E455F" w:rsidRPr="00C95F11" w:rsidRDefault="002E455F" w:rsidP="002E455F">
      <w:pPr>
        <w:pStyle w:val="berschrift2"/>
      </w:pPr>
      <w:bookmarkStart w:id="12" w:name="_Toc22159657"/>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159658"/>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w:t>
      </w:r>
      <w:proofErr w:type="spellStart"/>
      <w:r>
        <w:t>Umsystem</w:t>
      </w:r>
      <w:proofErr w:type="spellEnd"/>
      <w:r>
        <w:t xml:space="preserve">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159659"/>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159660"/>
      <w:r w:rsidRPr="00D55C42">
        <w:t>Anforderungen</w:t>
      </w:r>
      <w:bookmarkEnd w:id="16"/>
    </w:p>
    <w:p w14:paraId="334EDA0C" w14:textId="1B010697" w:rsidR="00C615E3" w:rsidRPr="00CF50A5" w:rsidRDefault="00BC4DD4" w:rsidP="00BC4DD4">
      <w:pPr>
        <w:pStyle w:val="berschrift2"/>
      </w:pPr>
      <w:bookmarkStart w:id="17" w:name="_Toc22159661"/>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159662"/>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159663"/>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 xml:space="preserve">Was ist ein </w:t>
      </w:r>
      <w:proofErr w:type="spellStart"/>
      <w:r>
        <w:t>No</w:t>
      </w:r>
      <w:proofErr w:type="spellEnd"/>
      <w:r>
        <w:t>-Go?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159664"/>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49457BD" w:rsidR="004616D8" w:rsidRDefault="00636328" w:rsidP="004616D8">
      <w:r w:rsidRPr="00636328">
        <w:rPr>
          <w:noProof/>
        </w:rPr>
        <w:drawing>
          <wp:inline distT="0" distB="0" distL="0" distR="0" wp14:anchorId="19F6B751" wp14:editId="28E3671C">
            <wp:extent cx="5702300" cy="46482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2300" cy="4648200"/>
                    </a:xfrm>
                    <a:prstGeom prst="rect">
                      <a:avLst/>
                    </a:prstGeom>
                  </pic:spPr>
                </pic:pic>
              </a:graphicData>
            </a:graphic>
          </wp:inline>
        </w:drawing>
      </w:r>
    </w:p>
    <w:p w14:paraId="2D47F431" w14:textId="3E311241" w:rsidR="004616D8" w:rsidRDefault="004616D8" w:rsidP="004616D8"/>
    <w:p w14:paraId="7B962605" w14:textId="78E297A2" w:rsidR="004616D8" w:rsidRDefault="004616D8" w:rsidP="004616D8">
      <w:r>
        <w:t>Es geht hierbei nur darum, herauszufiltern, für welche Fälle wie viele und wie komplexe Schritte zu einer Sitzplatzreservation führen.</w:t>
      </w:r>
      <w:r w:rsidR="006E7997">
        <w:t xml:space="preserve"> Die Anzahl Schritte sind vom </w:t>
      </w:r>
      <w:proofErr w:type="spellStart"/>
      <w:r w:rsidR="006E7997">
        <w:t>Billettyp</w:t>
      </w:r>
      <w:proofErr w:type="spellEnd"/>
      <w:r w:rsidR="006E7997">
        <w:t xml:space="preserve"> abhängig: ein Papierticket benötigt mehr Reservationsschritte als ein digitales Sparticket, das an einen Zugservice gebunden ist.</w:t>
      </w:r>
    </w:p>
    <w:p w14:paraId="4938A43D" w14:textId="150E65C2" w:rsidR="004616D8" w:rsidRDefault="004616D8" w:rsidP="004616D8">
      <w:r>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582D20AC" w:rsidR="004616D8" w:rsidRDefault="004616D8" w:rsidP="004616D8">
      <w:r>
        <w:lastRenderedPageBreak/>
        <w:t>Der komplizierteste Ablauf ist derjenige mit einem Papierticket. Hier muss die Reisende zuerst den gewünschten Zugservice mit Hilfe von Abfahrts-, Ankunftsort und -zeiten ermitteln, dann einen Sitzplatz wählen und diesen reservieren. Es sind mindestens 6 Eingaben notwendig!</w:t>
      </w:r>
    </w:p>
    <w:p w14:paraId="35BAB05C" w14:textId="77777777" w:rsidR="004616D8" w:rsidRDefault="004616D8" w:rsidP="004616D8"/>
    <w:p w14:paraId="28B2F34B" w14:textId="77777777" w:rsidR="004616D8" w:rsidRPr="004616D8" w:rsidRDefault="004616D8" w:rsidP="004616D8"/>
    <w:p w14:paraId="23DCCF37" w14:textId="45924E3A" w:rsidR="00000D3A" w:rsidRDefault="00000D3A" w:rsidP="00000D3A">
      <w:pPr>
        <w:pStyle w:val="berschrift3"/>
      </w:pPr>
      <w:bookmarkStart w:id="21" w:name="_Toc22159665"/>
      <w:r w:rsidRPr="00B00F25">
        <w:t>Use Cases</w:t>
      </w:r>
      <w:bookmarkEnd w:id="21"/>
    </w:p>
    <w:p w14:paraId="18CFE662" w14:textId="77777777" w:rsidR="00B00F25" w:rsidRPr="00B00F25" w:rsidRDefault="00B00F25" w:rsidP="00B00F25"/>
    <w:p w14:paraId="6E36DD76" w14:textId="77777777" w:rsidR="00B00F25" w:rsidRDefault="00B00F25" w:rsidP="00B00F25">
      <w:r w:rsidRPr="007B7B21">
        <w:rPr>
          <w:u w:val="single"/>
        </w:rPr>
        <w:t xml:space="preserve">Use </w:t>
      </w:r>
      <w:r>
        <w:rPr>
          <w:u w:val="single"/>
        </w:rPr>
        <w:t>C</w:t>
      </w:r>
      <w:r w:rsidRPr="007B7B21">
        <w:rPr>
          <w:u w:val="single"/>
        </w:rPr>
        <w:t>ase 1</w:t>
      </w:r>
      <w:r>
        <w:t>: Ticket lange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1589F187" w:rsidR="00B00F25" w:rsidRDefault="00B00F25" w:rsidP="00B00F25">
      <w:r w:rsidRPr="00C8267D">
        <w:rPr>
          <w:i/>
          <w:iCs/>
        </w:rPr>
        <w:t>Handlung</w:t>
      </w:r>
      <w:r>
        <w:t>: Später entscheidet er sich, einen Sitzplatz zu reservieren. Er verwendet die Applikation, gibt seine Fahrstrecke und den Zeitpunkt an und wählt den Sitzplatz anhand der ihm angezeigten Möglichkeiten in den aktuellen Wagons. Er bezahlt für die Reservation und erhält eine Bestätigung.</w:t>
      </w:r>
    </w:p>
    <w:p w14:paraId="68038016" w14:textId="77777777" w:rsidR="00085F8E" w:rsidRDefault="00085F8E"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07ECDD38" w14:textId="1E78DAA3" w:rsidR="00B00F25" w:rsidRDefault="00B00F25" w:rsidP="00B00F25">
      <w:r w:rsidRPr="007B7B21">
        <w:rPr>
          <w:u w:val="single"/>
        </w:rPr>
        <w:t xml:space="preserve">Use </w:t>
      </w:r>
      <w:r>
        <w:rPr>
          <w:u w:val="single"/>
        </w:rPr>
        <w:t>C</w:t>
      </w:r>
      <w:r w:rsidRPr="007B7B21">
        <w:rPr>
          <w:u w:val="single"/>
        </w:rPr>
        <w:t>ase 2:</w:t>
      </w:r>
      <w:r>
        <w:t xml:space="preserve"> Ticket eben gekauft - viele Leute - Sitzplatz reservieren</w:t>
      </w:r>
    </w:p>
    <w:p w14:paraId="24EF6757" w14:textId="77777777" w:rsidR="00B00F25" w:rsidRDefault="00B00F25" w:rsidP="00B00F25">
      <w:r w:rsidRPr="00C8267D">
        <w:rPr>
          <w:i/>
          <w:iCs/>
        </w:rPr>
        <w:t>Ausgangslage</w:t>
      </w:r>
      <w:r>
        <w:t>: Der Fahrgast hat vor einigen Minuten sein Fahrticket für die Strecke Bern-Interlaken gekauft.</w:t>
      </w:r>
    </w:p>
    <w:p w14:paraId="0F5C3EB6" w14:textId="6A8CA990" w:rsidR="00B00F25" w:rsidRDefault="00B00F25" w:rsidP="00B00F25">
      <w:r w:rsidRPr="00C8267D">
        <w:rPr>
          <w:i/>
          <w:iCs/>
        </w:rPr>
        <w:t>Handlung</w:t>
      </w:r>
      <w:r>
        <w:t>: Später am Perron fällt ihm ein, dass der Zug für diese Strecke sehr voll sein wird. Er entscheidet sich kurzer Hand einen Sitzplatz zu reservieren. Mit der Applikation im Smartphone gibt er seine Fahrt an und sieht welche Plätze noch frei sind, reserviert einen Sitzplatz und bezahlt. Er erhält eine Bestätigung der Reservation.</w:t>
      </w:r>
    </w:p>
    <w:p w14:paraId="3151FACA" w14:textId="443D4604" w:rsidR="00085F8E" w:rsidRDefault="00085F8E" w:rsidP="00B00F25"/>
    <w:p w14:paraId="7DB3CDE2" w14:textId="16D651F2" w:rsidR="008F0847" w:rsidRDefault="008F0847" w:rsidP="00B00F25">
      <w:r>
        <w:t>Gleicher Bestell</w:t>
      </w:r>
      <w:r w:rsidR="00275D55">
        <w:t>a</w:t>
      </w:r>
      <w:r>
        <w:t>blauf wie in Use Case 1.</w:t>
      </w:r>
      <w:r w:rsidR="00275D55">
        <w:t xml:space="preserve"> (Darstellungen 1-6)</w:t>
      </w:r>
    </w:p>
    <w:p w14:paraId="0BA00940" w14:textId="77777777" w:rsidR="00B00F25" w:rsidRDefault="00B00F25" w:rsidP="00B00F25"/>
    <w:p w14:paraId="06E5AE4E" w14:textId="77777777" w:rsidR="00275D55" w:rsidRDefault="00275D55" w:rsidP="00B00F25">
      <w:pPr>
        <w:rPr>
          <w:u w:val="single"/>
        </w:rPr>
      </w:pPr>
    </w:p>
    <w:p w14:paraId="62097543" w14:textId="77777777" w:rsidR="00275D55" w:rsidRDefault="00275D55" w:rsidP="00B00F25">
      <w:pPr>
        <w:rPr>
          <w:u w:val="single"/>
        </w:rPr>
      </w:pPr>
    </w:p>
    <w:p w14:paraId="1D5CEA16" w14:textId="74D810D6" w:rsidR="00275D55" w:rsidRDefault="00275D55" w:rsidP="00B00F25">
      <w:pPr>
        <w:rPr>
          <w:u w:val="single"/>
        </w:rPr>
      </w:pPr>
    </w:p>
    <w:p w14:paraId="158F8C48" w14:textId="1FE488B2" w:rsidR="00B00F25" w:rsidRDefault="00B00F25" w:rsidP="00B00F25">
      <w:r w:rsidRPr="007B7B21">
        <w:rPr>
          <w:u w:val="single"/>
        </w:rPr>
        <w:lastRenderedPageBreak/>
        <w:t xml:space="preserve">Use </w:t>
      </w:r>
      <w:r>
        <w:rPr>
          <w:u w:val="single"/>
        </w:rPr>
        <w:t>C</w:t>
      </w:r>
      <w:r w:rsidRPr="007B7B21">
        <w:rPr>
          <w:u w:val="single"/>
        </w:rPr>
        <w:t>ase 3:</w:t>
      </w:r>
      <w:r>
        <w:t xml:space="preserve"> Abo - </w:t>
      </w:r>
      <w:proofErr w:type="spellStart"/>
      <w:r>
        <w:t>geolocation</w:t>
      </w:r>
      <w:proofErr w:type="spellEnd"/>
      <w:r>
        <w:t>-basierter Reservation-Vorschlag durch Applikation</w:t>
      </w:r>
    </w:p>
    <w:p w14:paraId="3F056A31" w14:textId="77777777" w:rsidR="00B00F25" w:rsidRDefault="00B00F25" w:rsidP="00B00F25">
      <w:r w:rsidRPr="00C8267D">
        <w:rPr>
          <w:i/>
          <w:iCs/>
        </w:rPr>
        <w:t>Ausgangslage</w:t>
      </w:r>
      <w:r>
        <w:t>: Der Fahrgast besitzt ein Strecken-Abo für seinen Arbeitsweg.</w:t>
      </w:r>
    </w:p>
    <w:p w14:paraId="4DC7B0F1" w14:textId="030BE194" w:rsidR="00B00F25" w:rsidRDefault="00B00F25" w:rsidP="00B00F25">
      <w:r w:rsidRPr="00C8267D">
        <w:rPr>
          <w:i/>
          <w:iCs/>
        </w:rPr>
        <w:t>Handlung</w:t>
      </w:r>
      <w:r>
        <w:t>: Er möchte im Zug auf seinem Laptop noch arbeiten, weiss aber nicht, ob es noch freie (Arbeits-)Sitzplätze gibt. Auf dem Perron fragt die Applikation, ob er eine Sitzplatzreservation vornehmen will. Er öffnet die Applikation und reserviert einen Sitzplatz, bezahlt und erhält eine Bestätigung.</w:t>
      </w:r>
    </w:p>
    <w:p w14:paraId="79D9A2BC" w14:textId="2D44FA71" w:rsidR="00275D55" w:rsidRDefault="00275D55" w:rsidP="00B00F25"/>
    <w:p w14:paraId="4A487A12" w14:textId="2F5A4AD4" w:rsidR="00275D55" w:rsidRDefault="00275D55" w:rsidP="00B00F25">
      <w:r>
        <w:t xml:space="preserve">Anhand einer </w:t>
      </w:r>
      <w:proofErr w:type="spellStart"/>
      <w:r>
        <w:t>Notification</w:t>
      </w:r>
      <w:proofErr w:type="spellEnd"/>
      <w:r>
        <w:t xml:space="preserve"> erhält der User eine Benachrichtigung.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1EB74A3F" w14:textId="5EFE80C0" w:rsidR="00275D55" w:rsidRDefault="00275D55" w:rsidP="00B00F25"/>
    <w:p w14:paraId="00DBF0E9" w14:textId="77777777" w:rsidR="00B00F25" w:rsidRDefault="00B00F25" w:rsidP="00B00F25"/>
    <w:p w14:paraId="10B5C894" w14:textId="77777777" w:rsidR="00B00F25" w:rsidRDefault="00B00F25" w:rsidP="00B00F25">
      <w:r w:rsidRPr="007B7B21">
        <w:rPr>
          <w:u w:val="single"/>
        </w:rPr>
        <w:t xml:space="preserve">Use </w:t>
      </w:r>
      <w:r>
        <w:rPr>
          <w:u w:val="single"/>
        </w:rPr>
        <w:t>C</w:t>
      </w:r>
      <w:r w:rsidRPr="007B7B21">
        <w:rPr>
          <w:u w:val="single"/>
        </w:rPr>
        <w:t>ase 4:</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053AFD50" w:rsidR="00B00F25" w:rsidRDefault="00B00F25" w:rsidP="00B00F25">
      <w:r w:rsidRPr="00C8267D">
        <w:rPr>
          <w:i/>
          <w:iCs/>
        </w:rPr>
        <w:t>Handlung</w:t>
      </w:r>
      <w:r>
        <w:t>: sie sucht mit der Applikation einen nicht reservierten Sitzplatz (jetzt oder ab einer späteren Haltestelle) und bucht diesen.</w:t>
      </w:r>
    </w:p>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7777777" w:rsidR="00B00F25" w:rsidRDefault="00B00F25" w:rsidP="00B00F25"/>
    <w:p w14:paraId="5ACA4BEB" w14:textId="77777777" w:rsidR="00B00F25" w:rsidRDefault="00B00F25" w:rsidP="00B00F25">
      <w:r w:rsidRPr="00723CAE">
        <w:rPr>
          <w:u w:val="single"/>
        </w:rPr>
        <w:t xml:space="preserve">Use </w:t>
      </w:r>
      <w:r>
        <w:rPr>
          <w:u w:val="single"/>
        </w:rPr>
        <w:t>C</w:t>
      </w:r>
      <w:r w:rsidRPr="00723CAE">
        <w:rPr>
          <w:u w:val="single"/>
        </w:rPr>
        <w:t>ase 5:</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17821E1B"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9E5491">
      <w:pPr>
        <w:pStyle w:val="berschrift3"/>
        <w:numPr>
          <w:ilvl w:val="0"/>
          <w:numId w:val="0"/>
        </w:numPr>
      </w:pPr>
      <w:bookmarkStart w:id="22" w:name="_Toc22159666"/>
      <w:r w:rsidRPr="006544CD">
        <w:lastRenderedPageBreak/>
        <w:t>Admin Use Cases</w:t>
      </w:r>
      <w:bookmarkEnd w:id="22"/>
    </w:p>
    <w:p w14:paraId="6D81D3AB" w14:textId="07B48A6B"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p>
    <w:p w14:paraId="342ED6B5" w14:textId="77777777" w:rsidR="009E5491" w:rsidRDefault="009E5491" w:rsidP="006544CD"/>
    <w:p w14:paraId="3831B38C" w14:textId="474D7941"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023193CD" w14:textId="63D48B29" w:rsidR="004D0C8A" w:rsidRDefault="004D0C8A" w:rsidP="006544CD">
      <w:r>
        <w:rPr>
          <w:noProof/>
        </w:rPr>
        <w:drawing>
          <wp:inline distT="0" distB="0" distL="0" distR="0" wp14:anchorId="7D829E67" wp14:editId="58BAB070">
            <wp:extent cx="6011545" cy="601154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6011545" cy="6011545"/>
                    </a:xfrm>
                    <a:prstGeom prst="rect">
                      <a:avLst/>
                    </a:prstGeom>
                  </pic:spPr>
                </pic:pic>
              </a:graphicData>
            </a:graphic>
          </wp:inline>
        </w:drawing>
      </w:r>
    </w:p>
    <w:p w14:paraId="03443588" w14:textId="77777777" w:rsidR="004D0C8A" w:rsidRPr="00C95F11" w:rsidRDefault="004D0C8A" w:rsidP="006544CD"/>
    <w:p w14:paraId="52BC196C" w14:textId="6AC664DE" w:rsidR="00C95F11" w:rsidRDefault="00C95F11" w:rsidP="006544CD">
      <w:r w:rsidRPr="00C95F11">
        <w:rPr>
          <w:u w:val="single"/>
        </w:rPr>
        <w:t>Admin Use Case 2</w:t>
      </w:r>
      <w:r w:rsidRPr="00C95F11">
        <w:t>: Sitzplan erstellen (einen kompletten Sitzplan erstellen, der einem Wagen</w:t>
      </w:r>
      <w:r>
        <w:t xml:space="preserve"> zugeordnet werden kann</w:t>
      </w:r>
      <w:r w:rsidRPr="00C95F11">
        <w:t>)</w:t>
      </w:r>
    </w:p>
    <w:p w14:paraId="581876E9" w14:textId="6EDF29AA" w:rsidR="004D0C8A" w:rsidRDefault="004D0C8A" w:rsidP="006544CD">
      <w:r>
        <w:t xml:space="preserve">GUI: Sitzpläne sind </w:t>
      </w:r>
      <w:proofErr w:type="spellStart"/>
      <w:r>
        <w:t>hardcoded</w:t>
      </w:r>
      <w:proofErr w:type="spellEnd"/>
      <w:r>
        <w:t>.</w:t>
      </w:r>
    </w:p>
    <w:p w14:paraId="024E4903" w14:textId="77777777" w:rsidR="004D0C8A" w:rsidRPr="00C95F11" w:rsidRDefault="004D0C8A" w:rsidP="006544CD"/>
    <w:p w14:paraId="1A21A4E8" w14:textId="77777777" w:rsidR="009E5491" w:rsidRDefault="009E5491">
      <w:pPr>
        <w:spacing w:line="240" w:lineRule="auto"/>
        <w:rPr>
          <w:u w:val="single"/>
        </w:rPr>
      </w:pPr>
      <w:r>
        <w:rPr>
          <w:u w:val="single"/>
        </w:rPr>
        <w:br w:type="page"/>
      </w:r>
    </w:p>
    <w:p w14:paraId="5B8F45FD" w14:textId="03EF9B33" w:rsidR="00C95F11" w:rsidRDefault="00C95F11" w:rsidP="006544CD">
      <w:r w:rsidRPr="009D6588">
        <w:rPr>
          <w:u w:val="single"/>
        </w:rPr>
        <w:lastRenderedPageBreak/>
        <w:t>Admin Use Case 3</w:t>
      </w:r>
      <w:r w:rsidRPr="009D6588">
        <w:t>: Sitzplan einem Wagen zuordnen</w:t>
      </w:r>
    </w:p>
    <w:p w14:paraId="4593B7D6" w14:textId="709ECCBD" w:rsidR="004D0C8A" w:rsidRDefault="004D0C8A" w:rsidP="006544CD">
      <w:r>
        <w:rPr>
          <w:noProof/>
        </w:rPr>
        <w:drawing>
          <wp:inline distT="0" distB="0" distL="0" distR="0" wp14:anchorId="1721553D" wp14:editId="2AEB5276">
            <wp:extent cx="6011545" cy="2174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1545" cy="2174875"/>
                    </a:xfrm>
                    <a:prstGeom prst="rect">
                      <a:avLst/>
                    </a:prstGeom>
                  </pic:spPr>
                </pic:pic>
              </a:graphicData>
            </a:graphic>
          </wp:inline>
        </w:drawing>
      </w:r>
    </w:p>
    <w:p w14:paraId="5FD917DD" w14:textId="77777777" w:rsidR="004D0C8A" w:rsidRPr="009D6588" w:rsidRDefault="004D0C8A" w:rsidP="006544CD">
      <w:pPr>
        <w:rPr>
          <w:u w:val="single"/>
        </w:rPr>
      </w:pPr>
    </w:p>
    <w:p w14:paraId="2EBA6CD9" w14:textId="76EA22A9" w:rsidR="006544CD" w:rsidRDefault="006544CD" w:rsidP="006544CD">
      <w:r w:rsidRPr="00C95F11">
        <w:rPr>
          <w:u w:val="single"/>
        </w:rPr>
        <w:t xml:space="preserve">Admin Use Case </w:t>
      </w:r>
      <w:r w:rsidR="00C95F11" w:rsidRPr="00C95F11">
        <w:rPr>
          <w:u w:val="single"/>
        </w:rPr>
        <w:t>4</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9F358F9" w14:textId="1A7CCD8A" w:rsidR="004D0C8A" w:rsidRDefault="00FB0752" w:rsidP="006544CD">
      <w:r>
        <w:rPr>
          <w:noProof/>
        </w:rPr>
        <w:drawing>
          <wp:inline distT="0" distB="0" distL="0" distR="0" wp14:anchorId="40E5F522" wp14:editId="02DA5CB0">
            <wp:extent cx="6011545" cy="19761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1545" cy="1976120"/>
                    </a:xfrm>
                    <a:prstGeom prst="rect">
                      <a:avLst/>
                    </a:prstGeom>
                  </pic:spPr>
                </pic:pic>
              </a:graphicData>
            </a:graphic>
          </wp:inline>
        </w:drawing>
      </w:r>
    </w:p>
    <w:p w14:paraId="188834FE" w14:textId="77777777" w:rsidR="004D0C8A" w:rsidRDefault="004D0C8A" w:rsidP="006544CD"/>
    <w:p w14:paraId="71A8CF59" w14:textId="650D3DAF" w:rsidR="00C95F11" w:rsidRDefault="00C95F11" w:rsidP="006544CD">
      <w:r w:rsidRPr="006544CD">
        <w:rPr>
          <w:u w:val="single"/>
        </w:rPr>
        <w:t xml:space="preserve">Admin Use Case </w:t>
      </w:r>
      <w:r w:rsidR="00AB15C8">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77777777" w:rsidR="00253AED" w:rsidRDefault="00253AED">
      <w:pPr>
        <w:spacing w:line="240" w:lineRule="auto"/>
        <w:rPr>
          <w:u w:val="single"/>
        </w:rPr>
      </w:pPr>
      <w:r>
        <w:rPr>
          <w:u w:val="single"/>
        </w:rPr>
        <w:br w:type="page"/>
      </w:r>
    </w:p>
    <w:p w14:paraId="6EE35216" w14:textId="4804560A" w:rsidR="006544CD" w:rsidRDefault="006544CD" w:rsidP="006544CD">
      <w:r w:rsidRPr="00C95F11">
        <w:rPr>
          <w:u w:val="single"/>
        </w:rPr>
        <w:lastRenderedPageBreak/>
        <w:t xml:space="preserve">Admin Use Case </w:t>
      </w:r>
      <w:r w:rsidR="00AB15C8">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34BB9106" w:rsidR="004D0C8A" w:rsidRDefault="006544CD" w:rsidP="006544CD">
      <w:r w:rsidRPr="006544CD">
        <w:rPr>
          <w:u w:val="single"/>
        </w:rPr>
        <w:t xml:space="preserve">Admin Use Case </w:t>
      </w:r>
      <w:r w:rsidR="00AB15C8">
        <w:rPr>
          <w:u w:val="single"/>
        </w:rPr>
        <w:t>7</w:t>
      </w:r>
      <w:r w:rsidRPr="006544CD">
        <w:t>: in bestehendem Zugservice schon reservierte Sitzplätze simulieren.</w:t>
      </w:r>
      <w:r w:rsidR="00253AED">
        <w:t xml:space="preserve"> </w:t>
      </w:r>
    </w:p>
    <w:p w14:paraId="1AB76D05" w14:textId="6FE9BDBB" w:rsidR="00AC0D26" w:rsidRDefault="00AC0D26" w:rsidP="006544CD">
      <w:r>
        <w:rPr>
          <w:noProof/>
        </w:rPr>
        <w:drawing>
          <wp:inline distT="0" distB="0" distL="0" distR="0" wp14:anchorId="7520A9D0" wp14:editId="3C051977">
            <wp:extent cx="6011545" cy="56832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5683250"/>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368353A0" w14:textId="2B410CDC" w:rsidR="00AB15C8" w:rsidRPr="006544CD" w:rsidRDefault="00AB15C8" w:rsidP="006544CD">
      <w:r w:rsidRPr="006544CD">
        <w:rPr>
          <w:u w:val="single"/>
        </w:rPr>
        <w:lastRenderedPageBreak/>
        <w:t xml:space="preserve">Admin Use Case </w:t>
      </w:r>
      <w:r>
        <w:rPr>
          <w:u w:val="single"/>
        </w:rPr>
        <w:t>8</w:t>
      </w:r>
      <w:r>
        <w:t>: Verspätung bei einem Zugservice simulieren.</w:t>
      </w:r>
    </w:p>
    <w:p w14:paraId="690637A3" w14:textId="42D10291" w:rsidR="00000D3A" w:rsidRDefault="004D0C8A" w:rsidP="00000D3A">
      <w:pPr>
        <w:rPr>
          <w:highlight w:val="yellow"/>
        </w:rPr>
      </w:pPr>
      <w:r>
        <w:rPr>
          <w:noProof/>
        </w:rPr>
        <w:drawing>
          <wp:inline distT="0" distB="0" distL="0" distR="0" wp14:anchorId="675C5422" wp14:editId="09E69D24">
            <wp:extent cx="6011545" cy="32848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1545" cy="3284855"/>
                    </a:xfrm>
                    <a:prstGeom prst="rect">
                      <a:avLst/>
                    </a:prstGeom>
                  </pic:spPr>
                </pic:pic>
              </a:graphicData>
            </a:graphic>
          </wp:inline>
        </w:drawing>
      </w:r>
    </w:p>
    <w:p w14:paraId="37980B27" w14:textId="5EF0B414" w:rsidR="004D0C8A" w:rsidRDefault="004D0C8A" w:rsidP="00000D3A">
      <w:pPr>
        <w:rPr>
          <w:highlight w:val="yellow"/>
        </w:rPr>
      </w:pPr>
    </w:p>
    <w:p w14:paraId="53394618" w14:textId="77777777" w:rsidR="004D0C8A" w:rsidRPr="006544CD" w:rsidRDefault="004D0C8A" w:rsidP="00000D3A">
      <w:pPr>
        <w:rPr>
          <w:highlight w:val="yellow"/>
        </w:rPr>
      </w:pPr>
    </w:p>
    <w:p w14:paraId="6A192946" w14:textId="77777777" w:rsidR="00880993" w:rsidRPr="00015FF5" w:rsidRDefault="00880993" w:rsidP="00880993">
      <w:pPr>
        <w:pStyle w:val="berschrift2"/>
      </w:pPr>
      <w:bookmarkStart w:id="23" w:name="_Toc22159668"/>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2D7EAB4E" w:rsidR="00AC13F5" w:rsidRDefault="00AC13F5" w:rsidP="00CB4A24">
            <w:r>
              <w:t>Alle Benutzer können die Applikation gleichzeitig verwenden</w:t>
            </w:r>
            <w:r w:rsidR="00DA363D">
              <w:t xml:space="preserve">. </w:t>
            </w:r>
            <w:proofErr w:type="gramStart"/>
            <w:r w:rsidR="00DA363D">
              <w:t>Die maximale gleichzeitig abrufende Benutze</w:t>
            </w:r>
            <w:r w:rsidR="004150C1">
              <w:t>r</w:t>
            </w:r>
            <w:proofErr w:type="gramEnd"/>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77777777" w:rsidR="004150C1" w:rsidRDefault="00E003E4" w:rsidP="00CB4A24">
            <w:r>
              <w:t xml:space="preserve">Die Applikation soll </w:t>
            </w:r>
            <w:r w:rsidR="00F818E3">
              <w:t>99.99% der Zeit</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w:t>
            </w:r>
            <w:proofErr w:type="spellStart"/>
            <w:r w:rsidR="00F818E3">
              <w:t>Snowden</w:t>
            </w:r>
            <w:proofErr w:type="spellEnd"/>
            <w:r w:rsidR="00F818E3">
              <w:t xml:space="preserve">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lastRenderedPageBreak/>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0E1BEDB9" w:rsidR="00F818E3" w:rsidRPr="00497C53" w:rsidRDefault="00F818E3" w:rsidP="00CB4A24">
            <w:r>
              <w:t>Es sollen zu einem gegebenen Zeitpunkt nur die nutzbaren Informationen sichtbar sein.</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360E3729" w14:textId="607B7951" w:rsidR="00FF2B08" w:rsidRPr="00FF2B08" w:rsidRDefault="00FF2B08" w:rsidP="00CB4A24">
            <w:r>
              <w:t>Die Applikation hat ein angenehmes, visuelles Design, das den Benutzer positiv anspricht.</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3EB0F8AB" w14:textId="77777777" w:rsidR="00A60727" w:rsidRPr="000F3322" w:rsidRDefault="00A60727" w:rsidP="00FB4D42">
      <w:pPr>
        <w:rPr>
          <w:highlight w:val="yellow"/>
        </w:rPr>
      </w:pPr>
    </w:p>
    <w:p w14:paraId="2640878C" w14:textId="77777777" w:rsidR="009A766B" w:rsidRPr="0099676B" w:rsidRDefault="00880993" w:rsidP="00CB4A24">
      <w:pPr>
        <w:pStyle w:val="berschrift2"/>
      </w:pPr>
      <w:bookmarkStart w:id="24" w:name="_Toc22159669"/>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E23021">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E23021"/>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E23021">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E23021">
            <w:r>
              <w:t xml:space="preserve">Abschluss: 22.1.2019 statt. Alle </w:t>
            </w:r>
            <w:proofErr w:type="spellStart"/>
            <w:r>
              <w:t>deliverables</w:t>
            </w:r>
            <w:proofErr w:type="spellEnd"/>
            <w:r>
              <w:t xml:space="preserve"> zu diesem Zeitpunkt.</w:t>
            </w:r>
          </w:p>
        </w:tc>
      </w:tr>
    </w:tbl>
    <w:p w14:paraId="216B702C" w14:textId="77777777" w:rsidR="007050ED" w:rsidRPr="000F3322" w:rsidRDefault="007050ED">
      <w:pPr>
        <w:rPr>
          <w:highlight w:val="yellow"/>
        </w:rPr>
      </w:pPr>
      <w:bookmarkStart w:id="25" w:name="_GoBack"/>
      <w:bookmarkEnd w:id="25"/>
    </w:p>
    <w:p w14:paraId="31BAFB3D" w14:textId="77777777" w:rsidR="007050ED" w:rsidRPr="00D6005E" w:rsidRDefault="00925A41" w:rsidP="00925A41">
      <w:pPr>
        <w:pStyle w:val="berschrift2"/>
      </w:pPr>
      <w:bookmarkStart w:id="26" w:name="_Toc22159670"/>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77777777" w:rsidR="00DD7AF1" w:rsidRPr="000F5CFC" w:rsidRDefault="00DD7AF1" w:rsidP="00925A41"/>
    <w:p w14:paraId="0D80DCDB" w14:textId="085CE304" w:rsidR="00925A41" w:rsidRPr="000F3322" w:rsidRDefault="000F5CFC" w:rsidP="00925A41">
      <w:pPr>
        <w:rPr>
          <w:highlight w:val="yellow"/>
        </w:rPr>
      </w:pPr>
      <w:r>
        <w:rPr>
          <w:noProof/>
        </w:rPr>
        <w:lastRenderedPageBreak/>
        <w:drawing>
          <wp:inline distT="0" distB="0" distL="0" distR="0" wp14:anchorId="6E7DB564" wp14:editId="2DB2D06B">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8">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23A56473" w14:textId="52F92614" w:rsidR="006D6738" w:rsidRDefault="00FB4D42" w:rsidP="00527577">
      <w:pPr>
        <w:pStyle w:val="berschrift2"/>
      </w:pPr>
      <w:r w:rsidRPr="00527577">
        <w:t xml:space="preserve"> </w:t>
      </w:r>
      <w:bookmarkStart w:id="27" w:name="_Toc22159671"/>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 xml:space="preserve">Nummer, 220V-Anschluss, 1./2. </w:t>
            </w:r>
            <w:proofErr w:type="gramStart"/>
            <w:r>
              <w:t>Klasse,…</w:t>
            </w:r>
            <w:proofErr w:type="gramEnd"/>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159672"/>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proofErr w:type="spellStart"/>
      <w:r w:rsidR="00EA0B71">
        <w:t>Lötschberg</w:t>
      </w:r>
      <w:proofErr w:type="spellEnd"/>
      <w:r w:rsidR="001802AD">
        <w:t>-</w:t>
      </w:r>
      <w:proofErr w:type="spellStart"/>
      <w:r w:rsidR="00EA0B71">
        <w:t>Simplon</w:t>
      </w:r>
      <w:proofErr w:type="spellEnd"/>
      <w:r w:rsidR="00EA0B71">
        <w:t>: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159673"/>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lastRenderedPageBreak/>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159674"/>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159675"/>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159676"/>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159677"/>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1EEBF" w14:textId="77777777" w:rsidR="008E411E" w:rsidRDefault="008E411E" w:rsidP="006312E0">
      <w:pPr>
        <w:spacing w:line="240" w:lineRule="auto"/>
      </w:pPr>
      <w:r>
        <w:separator/>
      </w:r>
    </w:p>
  </w:endnote>
  <w:endnote w:type="continuationSeparator" w:id="0">
    <w:p w14:paraId="5DA396FA" w14:textId="77777777" w:rsidR="008E411E" w:rsidRDefault="008E411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F818E3" w:rsidRPr="00052655" w:rsidRDefault="00F818E3"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F818E3" w:rsidRPr="003B1648" w:rsidRDefault="00F818E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" o:allowoverlap="f" stroked="f">
              <v:textbox inset="0,0,0,0">
                <w:txbxContent>
                  <w:p w14:paraId="7BEEC1E6" w14:textId="77777777" w:rsidR="00F818E3" w:rsidRPr="003B1648" w:rsidRDefault="00F818E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3D4888" w14:textId="77777777" w:rsidR="008E411E" w:rsidRDefault="008E411E" w:rsidP="006312E0">
      <w:pPr>
        <w:spacing w:line="240" w:lineRule="auto"/>
      </w:pPr>
    </w:p>
  </w:footnote>
  <w:footnote w:type="continuationSeparator" w:id="0">
    <w:p w14:paraId="7CAE885B" w14:textId="77777777" w:rsidR="008E411E" w:rsidRDefault="008E411E"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F818E3" w:rsidRPr="001F1B9C" w:rsidRDefault="00F818E3"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F818E3" w:rsidRDefault="00F818E3"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CA1405C"/>
    <w:multiLevelType w:val="hybridMultilevel"/>
    <w:tmpl w:val="00D8B8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1"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3"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12"/>
  </w:num>
  <w:num w:numId="8">
    <w:abstractNumId w:val="13"/>
  </w:num>
  <w:num w:numId="9">
    <w:abstractNumId w:val="7"/>
  </w:num>
  <w:num w:numId="10">
    <w:abstractNumId w:val="11"/>
  </w:num>
  <w:num w:numId="11">
    <w:abstractNumId w:val="5"/>
  </w:num>
  <w:num w:numId="12">
    <w:abstractNumId w:val="9"/>
  </w:num>
  <w:num w:numId="13">
    <w:abstractNumId w:val="15"/>
  </w:num>
  <w:num w:numId="14">
    <w:abstractNumId w:val="8"/>
  </w:num>
  <w:num w:numId="15">
    <w:abstractNumId w:val="6"/>
  </w:num>
  <w:num w:numId="1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95C44"/>
    <w:rsid w:val="000A44D9"/>
    <w:rsid w:val="000B6290"/>
    <w:rsid w:val="000D06EE"/>
    <w:rsid w:val="000E29F5"/>
    <w:rsid w:val="000F013A"/>
    <w:rsid w:val="000F3322"/>
    <w:rsid w:val="000F3789"/>
    <w:rsid w:val="000F545E"/>
    <w:rsid w:val="000F5CFC"/>
    <w:rsid w:val="00100B8E"/>
    <w:rsid w:val="0010357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502B0"/>
    <w:rsid w:val="00253AED"/>
    <w:rsid w:val="002572D5"/>
    <w:rsid w:val="00272FC3"/>
    <w:rsid w:val="00275D55"/>
    <w:rsid w:val="00283EAF"/>
    <w:rsid w:val="00292417"/>
    <w:rsid w:val="00296E81"/>
    <w:rsid w:val="002A0932"/>
    <w:rsid w:val="002B0461"/>
    <w:rsid w:val="002D4280"/>
    <w:rsid w:val="002E2C6D"/>
    <w:rsid w:val="002E2E97"/>
    <w:rsid w:val="002E455F"/>
    <w:rsid w:val="002E4F2E"/>
    <w:rsid w:val="002E6C41"/>
    <w:rsid w:val="003010C0"/>
    <w:rsid w:val="00314D27"/>
    <w:rsid w:val="0033009B"/>
    <w:rsid w:val="00344F14"/>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B0C5B"/>
    <w:rsid w:val="006C3D7A"/>
    <w:rsid w:val="006D6738"/>
    <w:rsid w:val="006E0F76"/>
    <w:rsid w:val="006E46AC"/>
    <w:rsid w:val="006E7997"/>
    <w:rsid w:val="006F7567"/>
    <w:rsid w:val="007050ED"/>
    <w:rsid w:val="00720853"/>
    <w:rsid w:val="00730698"/>
    <w:rsid w:val="00732BCF"/>
    <w:rsid w:val="00741DBC"/>
    <w:rsid w:val="00761683"/>
    <w:rsid w:val="00796682"/>
    <w:rsid w:val="007A562F"/>
    <w:rsid w:val="007B320E"/>
    <w:rsid w:val="007B4AC6"/>
    <w:rsid w:val="007C3618"/>
    <w:rsid w:val="007D6F67"/>
    <w:rsid w:val="007E6849"/>
    <w:rsid w:val="007F07B4"/>
    <w:rsid w:val="007F6222"/>
    <w:rsid w:val="00800BF2"/>
    <w:rsid w:val="00825B6F"/>
    <w:rsid w:val="00833B4B"/>
    <w:rsid w:val="00835FFA"/>
    <w:rsid w:val="00871EEF"/>
    <w:rsid w:val="00874D76"/>
    <w:rsid w:val="00880993"/>
    <w:rsid w:val="0088547E"/>
    <w:rsid w:val="00892908"/>
    <w:rsid w:val="00893540"/>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368BB"/>
    <w:rsid w:val="00A373F2"/>
    <w:rsid w:val="00A52FEB"/>
    <w:rsid w:val="00A54C2F"/>
    <w:rsid w:val="00A60727"/>
    <w:rsid w:val="00A61CD7"/>
    <w:rsid w:val="00A65413"/>
    <w:rsid w:val="00A67F9A"/>
    <w:rsid w:val="00A70137"/>
    <w:rsid w:val="00A73002"/>
    <w:rsid w:val="00A80F74"/>
    <w:rsid w:val="00A82729"/>
    <w:rsid w:val="00AA10D7"/>
    <w:rsid w:val="00AB15C8"/>
    <w:rsid w:val="00AB46DA"/>
    <w:rsid w:val="00AC0D26"/>
    <w:rsid w:val="00AC13F5"/>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11C44"/>
    <w:rsid w:val="00D13744"/>
    <w:rsid w:val="00D22D1B"/>
    <w:rsid w:val="00D37E22"/>
    <w:rsid w:val="00D44EA6"/>
    <w:rsid w:val="00D459E5"/>
    <w:rsid w:val="00D55C42"/>
    <w:rsid w:val="00D6005E"/>
    <w:rsid w:val="00D72157"/>
    <w:rsid w:val="00D772B2"/>
    <w:rsid w:val="00D77EF2"/>
    <w:rsid w:val="00D923FA"/>
    <w:rsid w:val="00D92A0E"/>
    <w:rsid w:val="00DA363D"/>
    <w:rsid w:val="00DA4F15"/>
    <w:rsid w:val="00DA68B5"/>
    <w:rsid w:val="00DB1102"/>
    <w:rsid w:val="00DB694B"/>
    <w:rsid w:val="00DD0D5E"/>
    <w:rsid w:val="00DD269F"/>
    <w:rsid w:val="00DD41BF"/>
    <w:rsid w:val="00DD7AF1"/>
    <w:rsid w:val="00DE242C"/>
    <w:rsid w:val="00DF6AAA"/>
    <w:rsid w:val="00E003E4"/>
    <w:rsid w:val="00E07490"/>
    <w:rsid w:val="00E43329"/>
    <w:rsid w:val="00E458BB"/>
    <w:rsid w:val="00E60FEF"/>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33235"/>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96B7A-15B0-904B-8F3E-BCFE35E97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16</Pages>
  <Words>2671</Words>
  <Characters>16828</Characters>
  <Application>Microsoft Office Word</Application>
  <DocSecurity>0</DocSecurity>
  <Lines>140</Lines>
  <Paragraphs>38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19461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61</cp:revision>
  <cp:lastPrinted>2013-07-05T08:55:00Z</cp:lastPrinted>
  <dcterms:created xsi:type="dcterms:W3CDTF">2019-09-30T19:29:00Z</dcterms:created>
  <dcterms:modified xsi:type="dcterms:W3CDTF">2019-10-21T16:33:00Z</dcterms:modified>
</cp:coreProperties>
</file>