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iff" ContentType="image/tiff"/>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8392" w:type="dxa"/>
        <w:tblLayout w:type="fixed"/>
        <w:tblCellMar>
          <w:left w:w="0" w:type="dxa"/>
          <w:right w:w="0" w:type="dxa"/>
        </w:tblCellMar>
        <w:tblLook w:val="01E0" w:firstRow="1" w:lastRow="1" w:firstColumn="1" w:lastColumn="1" w:noHBand="0" w:noVBand="0"/>
      </w:tblPr>
      <w:tblGrid>
        <w:gridCol w:w="8392"/>
      </w:tblGrid>
      <w:tr w:rsidR="005479A4" w:rsidRPr="005E3C39" w14:paraId="6A4B70B3" w14:textId="77777777" w:rsidTr="00A54C2F">
        <w:trPr>
          <w:trHeight w:hRule="exact" w:val="5670"/>
        </w:trPr>
        <w:tc>
          <w:tcPr>
            <w:tcW w:w="8530" w:type="dxa"/>
            <w:tcBorders>
              <w:top w:val="single" w:sz="48" w:space="0" w:color="697D91"/>
              <w:bottom w:val="single" w:sz="48" w:space="0" w:color="697D91"/>
            </w:tcBorders>
            <w:shd w:val="clear" w:color="auto" w:fill="auto"/>
          </w:tcPr>
          <w:p w14:paraId="258494C1" w14:textId="624E0732" w:rsidR="005479A4" w:rsidRPr="005E3C39" w:rsidRDefault="006E0F76" w:rsidP="009F5BCC">
            <w:pPr>
              <w:pStyle w:val="Titel"/>
              <w:rPr>
                <w:noProof/>
              </w:rPr>
            </w:pPr>
            <w:bookmarkStart w:id="0" w:name="_Hlk22153542"/>
            <w:bookmarkEnd w:id="0"/>
            <w:r>
              <w:rPr>
                <w:noProof/>
              </w:rPr>
              <w:drawing>
                <wp:inline distT="0" distB="0" distL="0" distR="0" wp14:anchorId="271D8113" wp14:editId="31ED7D9C">
                  <wp:extent cx="5327650" cy="3554541"/>
                  <wp:effectExtent l="0" t="0" r="0" b="1905"/>
                  <wp:docPr id="2"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latzhalter"/>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5327650" cy="3554541"/>
                          </a:xfrm>
                          <a:prstGeom prst="rect">
                            <a:avLst/>
                          </a:prstGeom>
                          <a:noFill/>
                          <a:ln>
                            <a:noFill/>
                          </a:ln>
                        </pic:spPr>
                      </pic:pic>
                    </a:graphicData>
                  </a:graphic>
                </wp:inline>
              </w:drawing>
            </w:r>
          </w:p>
        </w:tc>
      </w:tr>
      <w:tr w:rsidR="009F5BCC" w:rsidRPr="005E3C39" w14:paraId="61705034" w14:textId="77777777" w:rsidTr="00A54C2F">
        <w:trPr>
          <w:trHeight w:hRule="exact" w:val="6226"/>
        </w:trPr>
        <w:tc>
          <w:tcPr>
            <w:tcW w:w="8530" w:type="dxa"/>
            <w:tcBorders>
              <w:top w:val="single" w:sz="48" w:space="0" w:color="697D91"/>
            </w:tcBorders>
            <w:shd w:val="clear" w:color="auto" w:fill="auto"/>
            <w:tcMar>
              <w:top w:w="284" w:type="dxa"/>
            </w:tcMar>
          </w:tcPr>
          <w:p w14:paraId="6B2F72E5" w14:textId="77777777" w:rsidR="009F5BCC" w:rsidRPr="005E3C39" w:rsidRDefault="00CF754B" w:rsidP="009F5BCC">
            <w:pPr>
              <w:pStyle w:val="Titel"/>
            </w:pPr>
            <w:r>
              <w:t>Anforderungsspezifikation</w:t>
            </w:r>
            <w:r w:rsidR="00BB0E18">
              <w:t xml:space="preserve"> </w:t>
            </w:r>
            <w:r w:rsidR="009F4F3D">
              <w:t>BLS Sitzplatzreservation</w:t>
            </w:r>
          </w:p>
          <w:p w14:paraId="16579C4D" w14:textId="77777777" w:rsidR="009F5BCC" w:rsidRPr="005E3C39" w:rsidRDefault="009F5BCC" w:rsidP="009F5BCC">
            <w:pPr>
              <w:pStyle w:val="Untertitel"/>
            </w:pPr>
          </w:p>
          <w:p w14:paraId="3A13F909" w14:textId="77777777" w:rsidR="009F5BCC" w:rsidRDefault="009F5BCC" w:rsidP="009F5BCC">
            <w:pPr>
              <w:rPr>
                <w:b/>
              </w:rPr>
            </w:pPr>
          </w:p>
          <w:p w14:paraId="2B45978D" w14:textId="77777777" w:rsidR="00C92B28" w:rsidRDefault="00C92B28" w:rsidP="009F5BCC">
            <w:pPr>
              <w:rPr>
                <w:b/>
              </w:rPr>
            </w:pPr>
          </w:p>
          <w:p w14:paraId="27D3C86D" w14:textId="77777777" w:rsidR="00C92B28" w:rsidRDefault="00C92B28" w:rsidP="009F5BCC">
            <w:pPr>
              <w:rPr>
                <w:b/>
              </w:rPr>
            </w:pPr>
            <w:r>
              <w:rPr>
                <w:b/>
              </w:rPr>
              <w:t>Projektteam</w:t>
            </w:r>
          </w:p>
          <w:p w14:paraId="02BCCD07" w14:textId="77777777" w:rsidR="00C92B28" w:rsidRDefault="00C92B28" w:rsidP="009F5BCC">
            <w:pPr>
              <w:rPr>
                <w:b/>
              </w:rPr>
            </w:pPr>
          </w:p>
          <w:p w14:paraId="20122757" w14:textId="77777777" w:rsidR="00C92B28" w:rsidRDefault="009F4F3D" w:rsidP="009F5BCC">
            <w:pPr>
              <w:rPr>
                <w:b/>
              </w:rPr>
            </w:pPr>
            <w:r>
              <w:rPr>
                <w:b/>
              </w:rPr>
              <w:t>Yann Roth</w:t>
            </w:r>
          </w:p>
          <w:p w14:paraId="737BE502" w14:textId="77777777" w:rsidR="00C92B28" w:rsidRDefault="009F4F3D" w:rsidP="009F5BCC">
            <w:pPr>
              <w:rPr>
                <w:b/>
              </w:rPr>
            </w:pPr>
            <w:r>
              <w:rPr>
                <w:b/>
              </w:rPr>
              <w:t>Aleksandar Andrejic</w:t>
            </w:r>
          </w:p>
          <w:p w14:paraId="730D7B9A" w14:textId="77777777" w:rsidR="00C92B28" w:rsidRPr="005E3C39" w:rsidRDefault="00C92B28" w:rsidP="009F5BCC">
            <w:pPr>
              <w:rPr>
                <w:b/>
              </w:rPr>
            </w:pPr>
          </w:p>
          <w:p w14:paraId="674BC924" w14:textId="7333266F" w:rsidR="009F4F3D" w:rsidRPr="005E3C39" w:rsidRDefault="009F4F3D" w:rsidP="009F5BCC">
            <w:pPr>
              <w:rPr>
                <w:b/>
              </w:rPr>
            </w:pPr>
            <w:r>
              <w:rPr>
                <w:b/>
              </w:rPr>
              <w:t>Version 1.</w:t>
            </w:r>
            <w:r w:rsidR="00476778">
              <w:rPr>
                <w:b/>
              </w:rPr>
              <w:t>4</w:t>
            </w:r>
            <w:r>
              <w:rPr>
                <w:b/>
              </w:rPr>
              <w:t xml:space="preserve">.     </w:t>
            </w:r>
            <w:r w:rsidR="00476778">
              <w:rPr>
                <w:b/>
              </w:rPr>
              <w:t>14</w:t>
            </w:r>
            <w:r>
              <w:rPr>
                <w:b/>
              </w:rPr>
              <w:t>.</w:t>
            </w:r>
            <w:r w:rsidR="00B00F25">
              <w:rPr>
                <w:b/>
              </w:rPr>
              <w:t>10</w:t>
            </w:r>
            <w:r>
              <w:rPr>
                <w:b/>
              </w:rPr>
              <w:t>.2019</w:t>
            </w:r>
          </w:p>
        </w:tc>
      </w:tr>
      <w:tr w:rsidR="009F5BCC" w:rsidRPr="005E3C39" w14:paraId="12394712" w14:textId="77777777" w:rsidTr="00ED6401">
        <w:trPr>
          <w:trHeight w:hRule="exact" w:val="1134"/>
        </w:trPr>
        <w:tc>
          <w:tcPr>
            <w:tcW w:w="8530" w:type="dxa"/>
            <w:shd w:val="clear" w:color="auto" w:fill="auto"/>
            <w:vAlign w:val="bottom"/>
          </w:tcPr>
          <w:p w14:paraId="2CC1CAD6" w14:textId="77777777" w:rsidR="00D77EF2" w:rsidRPr="005E3C39" w:rsidRDefault="00D77EF2" w:rsidP="00D77EF2">
            <w:pPr>
              <w:pStyle w:val="Fuzeile"/>
              <w:rPr>
                <w:b/>
                <w:color w:val="697D91"/>
                <w:sz w:val="19"/>
                <w:szCs w:val="19"/>
              </w:rPr>
            </w:pPr>
            <w:r w:rsidRPr="005E3C39">
              <w:rPr>
                <w:b/>
                <w:color w:val="697D91"/>
                <w:sz w:val="19"/>
                <w:szCs w:val="19"/>
              </w:rPr>
              <w:t>Berner Fachhochschule</w:t>
            </w:r>
          </w:p>
          <w:p w14:paraId="218F3575" w14:textId="77777777" w:rsidR="00A02D37" w:rsidRPr="005E3C39" w:rsidRDefault="0016521D" w:rsidP="00A02D37">
            <w:pPr>
              <w:pStyle w:val="RefFusszeile"/>
              <w:rPr>
                <w:color w:val="697D91"/>
                <w:szCs w:val="19"/>
              </w:rPr>
            </w:pPr>
            <w:r>
              <w:rPr>
                <w:color w:val="697D91"/>
                <w:szCs w:val="19"/>
              </w:rPr>
              <w:fldChar w:fldCharType="begin">
                <w:ffData>
                  <w:name w:val="Text1"/>
                  <w:enabled/>
                  <w:calcOnExit w:val="0"/>
                  <w:textInput>
                    <w:default w:val="Departement für Technik und Informatik"/>
                  </w:textInput>
                </w:ffData>
              </w:fldChar>
            </w:r>
            <w:bookmarkStart w:id="1" w:name="Text1"/>
            <w:r>
              <w:rPr>
                <w:color w:val="697D91"/>
                <w:szCs w:val="19"/>
              </w:rPr>
              <w:instrText xml:space="preserve"> FORMTEXT </w:instrText>
            </w:r>
            <w:r>
              <w:rPr>
                <w:color w:val="697D91"/>
                <w:szCs w:val="19"/>
              </w:rPr>
            </w:r>
            <w:r>
              <w:rPr>
                <w:color w:val="697D91"/>
                <w:szCs w:val="19"/>
              </w:rPr>
              <w:fldChar w:fldCharType="separate"/>
            </w:r>
            <w:r>
              <w:rPr>
                <w:noProof/>
                <w:color w:val="697D91"/>
                <w:szCs w:val="19"/>
              </w:rPr>
              <w:t>Departement für Technik und Informatik</w:t>
            </w:r>
            <w:r>
              <w:rPr>
                <w:color w:val="697D91"/>
                <w:szCs w:val="19"/>
              </w:rPr>
              <w:fldChar w:fldCharType="end"/>
            </w:r>
            <w:bookmarkEnd w:id="1"/>
          </w:p>
          <w:p w14:paraId="0E028872" w14:textId="77777777" w:rsidR="009F5BCC" w:rsidRPr="005E3C39" w:rsidRDefault="00E938E3" w:rsidP="0065257C">
            <w:pPr>
              <w:pStyle w:val="Fuzeile"/>
            </w:pPr>
            <w:r>
              <w:rPr>
                <w:color w:val="697D91"/>
                <w:sz w:val="19"/>
                <w:szCs w:val="19"/>
              </w:rPr>
              <w:t xml:space="preserve"> </w:t>
            </w:r>
          </w:p>
        </w:tc>
      </w:tr>
    </w:tbl>
    <w:p w14:paraId="3A684638" w14:textId="77777777" w:rsidR="00F825B4" w:rsidRPr="005E3C39" w:rsidRDefault="00F825B4" w:rsidP="004F7B96">
      <w:pPr>
        <w:pStyle w:val="Inhaltsverzeichnis"/>
        <w:spacing w:line="100" w:lineRule="atLeast"/>
        <w:rPr>
          <w:sz w:val="10"/>
          <w:szCs w:val="10"/>
        </w:rPr>
        <w:sectPr w:rsidR="00F825B4" w:rsidRPr="005E3C39" w:rsidSect="00A54C2F">
          <w:headerReference w:type="default" r:id="rId9"/>
          <w:footerReference w:type="default" r:id="rId10"/>
          <w:headerReference w:type="first" r:id="rId11"/>
          <w:pgSz w:w="11906" w:h="16838" w:code="9"/>
          <w:pgMar w:top="1758" w:right="2081" w:bottom="680" w:left="1435" w:header="709" w:footer="510" w:gutter="0"/>
          <w:cols w:space="708"/>
          <w:titlePg/>
          <w:docGrid w:linePitch="360"/>
        </w:sectPr>
      </w:pPr>
    </w:p>
    <w:p w14:paraId="4D5AB386" w14:textId="77777777" w:rsidR="008D61F6" w:rsidRPr="005E3C39" w:rsidRDefault="008D61F6" w:rsidP="004F7B96">
      <w:pPr>
        <w:pStyle w:val="Inhaltsverzeichnis"/>
        <w:spacing w:line="100" w:lineRule="atLeast"/>
      </w:pPr>
      <w:r w:rsidRPr="005E3C39">
        <w:lastRenderedPageBreak/>
        <w:t>Inhaltsverzeichnis</w:t>
      </w:r>
    </w:p>
    <w:p w14:paraId="2BA60C13" w14:textId="77777777" w:rsidR="00796682" w:rsidRPr="005E3C39" w:rsidRDefault="00796682"/>
    <w:p w14:paraId="1C29FA10" w14:textId="77777777" w:rsidR="004F7B96" w:rsidRPr="005E3C39" w:rsidRDefault="004F7B96"/>
    <w:p w14:paraId="66046422" w14:textId="05916BAA" w:rsidR="007F29D8" w:rsidRDefault="00901AFC">
      <w:pPr>
        <w:pStyle w:val="Verzeichnis1"/>
        <w:rPr>
          <w:rFonts w:asciiTheme="minorHAnsi" w:eastAsiaTheme="minorEastAsia" w:hAnsiTheme="minorHAnsi" w:cstheme="minorBidi"/>
          <w:noProof/>
          <w:sz w:val="24"/>
          <w:szCs w:val="24"/>
          <w:lang w:val="de-CH" w:eastAsia="de-DE"/>
        </w:rPr>
      </w:pPr>
      <w:r>
        <w:fldChar w:fldCharType="begin"/>
      </w:r>
      <w:r>
        <w:instrText xml:space="preserve"> TOC \o "1-1" \h \z \t "Überschrift 2;2;Überschrift 3;3;Überschrift 4;4;Überschrift 5;5" </w:instrText>
      </w:r>
      <w:r>
        <w:fldChar w:fldCharType="separate"/>
      </w:r>
      <w:hyperlink w:anchor="_Toc22751512" w:history="1">
        <w:r w:rsidR="007F29D8" w:rsidRPr="00E45988">
          <w:rPr>
            <w:rStyle w:val="Hyperlink"/>
            <w:noProof/>
          </w:rPr>
          <w:t>1</w:t>
        </w:r>
        <w:r w:rsidR="007F29D8">
          <w:rPr>
            <w:rFonts w:asciiTheme="minorHAnsi" w:eastAsiaTheme="minorEastAsia" w:hAnsiTheme="minorHAnsi" w:cstheme="minorBidi"/>
            <w:noProof/>
            <w:sz w:val="24"/>
            <w:szCs w:val="24"/>
            <w:lang w:val="de-CH" w:eastAsia="de-DE"/>
          </w:rPr>
          <w:tab/>
        </w:r>
        <w:r w:rsidR="007F29D8" w:rsidRPr="00E45988">
          <w:rPr>
            <w:rStyle w:val="Hyperlink"/>
            <w:noProof/>
          </w:rPr>
          <w:t>Zweck des Dokuments</w:t>
        </w:r>
        <w:r w:rsidR="007F29D8">
          <w:rPr>
            <w:noProof/>
            <w:webHidden/>
          </w:rPr>
          <w:tab/>
        </w:r>
        <w:r w:rsidR="007F29D8">
          <w:rPr>
            <w:noProof/>
            <w:webHidden/>
          </w:rPr>
          <w:fldChar w:fldCharType="begin"/>
        </w:r>
        <w:r w:rsidR="007F29D8">
          <w:rPr>
            <w:noProof/>
            <w:webHidden/>
          </w:rPr>
          <w:instrText xml:space="preserve"> PAGEREF _Toc22751512 \h </w:instrText>
        </w:r>
        <w:r w:rsidR="007F29D8">
          <w:rPr>
            <w:noProof/>
            <w:webHidden/>
          </w:rPr>
        </w:r>
        <w:r w:rsidR="007F29D8">
          <w:rPr>
            <w:noProof/>
            <w:webHidden/>
          </w:rPr>
          <w:fldChar w:fldCharType="separate"/>
        </w:r>
        <w:r w:rsidR="007F29D8">
          <w:rPr>
            <w:noProof/>
            <w:webHidden/>
          </w:rPr>
          <w:t>3</w:t>
        </w:r>
        <w:r w:rsidR="007F29D8">
          <w:rPr>
            <w:noProof/>
            <w:webHidden/>
          </w:rPr>
          <w:fldChar w:fldCharType="end"/>
        </w:r>
      </w:hyperlink>
    </w:p>
    <w:p w14:paraId="51825E52" w14:textId="3DB4E4D9" w:rsidR="007F29D8" w:rsidRDefault="007B36CD">
      <w:pPr>
        <w:pStyle w:val="Verzeichnis1"/>
        <w:rPr>
          <w:rFonts w:asciiTheme="minorHAnsi" w:eastAsiaTheme="minorEastAsia" w:hAnsiTheme="minorHAnsi" w:cstheme="minorBidi"/>
          <w:noProof/>
          <w:sz w:val="24"/>
          <w:szCs w:val="24"/>
          <w:lang w:val="de-CH" w:eastAsia="de-DE"/>
        </w:rPr>
      </w:pPr>
      <w:hyperlink w:anchor="_Toc22751513" w:history="1">
        <w:r w:rsidR="007F29D8" w:rsidRPr="00E45988">
          <w:rPr>
            <w:rStyle w:val="Hyperlink"/>
            <w:noProof/>
          </w:rPr>
          <w:t>2</w:t>
        </w:r>
        <w:r w:rsidR="007F29D8">
          <w:rPr>
            <w:rFonts w:asciiTheme="minorHAnsi" w:eastAsiaTheme="minorEastAsia" w:hAnsiTheme="minorHAnsi" w:cstheme="minorBidi"/>
            <w:noProof/>
            <w:sz w:val="24"/>
            <w:szCs w:val="24"/>
            <w:lang w:val="de-CH" w:eastAsia="de-DE"/>
          </w:rPr>
          <w:tab/>
        </w:r>
        <w:r w:rsidR="007F29D8" w:rsidRPr="00E45988">
          <w:rPr>
            <w:rStyle w:val="Hyperlink"/>
            <w:noProof/>
          </w:rPr>
          <w:t>Vision</w:t>
        </w:r>
        <w:r w:rsidR="007F29D8">
          <w:rPr>
            <w:noProof/>
            <w:webHidden/>
          </w:rPr>
          <w:tab/>
        </w:r>
        <w:r w:rsidR="007F29D8">
          <w:rPr>
            <w:noProof/>
            <w:webHidden/>
          </w:rPr>
          <w:fldChar w:fldCharType="begin"/>
        </w:r>
        <w:r w:rsidR="007F29D8">
          <w:rPr>
            <w:noProof/>
            <w:webHidden/>
          </w:rPr>
          <w:instrText xml:space="preserve"> PAGEREF _Toc22751513 \h </w:instrText>
        </w:r>
        <w:r w:rsidR="007F29D8">
          <w:rPr>
            <w:noProof/>
            <w:webHidden/>
          </w:rPr>
        </w:r>
        <w:r w:rsidR="007F29D8">
          <w:rPr>
            <w:noProof/>
            <w:webHidden/>
          </w:rPr>
          <w:fldChar w:fldCharType="separate"/>
        </w:r>
        <w:r w:rsidR="007F29D8">
          <w:rPr>
            <w:noProof/>
            <w:webHidden/>
          </w:rPr>
          <w:t>3</w:t>
        </w:r>
        <w:r w:rsidR="007F29D8">
          <w:rPr>
            <w:noProof/>
            <w:webHidden/>
          </w:rPr>
          <w:fldChar w:fldCharType="end"/>
        </w:r>
      </w:hyperlink>
    </w:p>
    <w:p w14:paraId="116944D6" w14:textId="00206E78" w:rsidR="007F29D8" w:rsidRDefault="007B36CD">
      <w:pPr>
        <w:pStyle w:val="Verzeichnis1"/>
        <w:rPr>
          <w:rFonts w:asciiTheme="minorHAnsi" w:eastAsiaTheme="minorEastAsia" w:hAnsiTheme="minorHAnsi" w:cstheme="minorBidi"/>
          <w:noProof/>
          <w:sz w:val="24"/>
          <w:szCs w:val="24"/>
          <w:lang w:val="de-CH" w:eastAsia="de-DE"/>
        </w:rPr>
      </w:pPr>
      <w:hyperlink w:anchor="_Toc22751514" w:history="1">
        <w:r w:rsidR="007F29D8" w:rsidRPr="00E45988">
          <w:rPr>
            <w:rStyle w:val="Hyperlink"/>
            <w:noProof/>
          </w:rPr>
          <w:t>3</w:t>
        </w:r>
        <w:r w:rsidR="007F29D8">
          <w:rPr>
            <w:rFonts w:asciiTheme="minorHAnsi" w:eastAsiaTheme="minorEastAsia" w:hAnsiTheme="minorHAnsi" w:cstheme="minorBidi"/>
            <w:noProof/>
            <w:sz w:val="24"/>
            <w:szCs w:val="24"/>
            <w:lang w:val="de-CH" w:eastAsia="de-DE"/>
          </w:rPr>
          <w:tab/>
        </w:r>
        <w:r w:rsidR="007F29D8" w:rsidRPr="00E45988">
          <w:rPr>
            <w:rStyle w:val="Hyperlink"/>
            <w:noProof/>
          </w:rPr>
          <w:t>Projektzielsetzung</w:t>
        </w:r>
        <w:r w:rsidR="007F29D8">
          <w:rPr>
            <w:noProof/>
            <w:webHidden/>
          </w:rPr>
          <w:tab/>
        </w:r>
        <w:r w:rsidR="007F29D8">
          <w:rPr>
            <w:noProof/>
            <w:webHidden/>
          </w:rPr>
          <w:fldChar w:fldCharType="begin"/>
        </w:r>
        <w:r w:rsidR="007F29D8">
          <w:rPr>
            <w:noProof/>
            <w:webHidden/>
          </w:rPr>
          <w:instrText xml:space="preserve"> PAGEREF _Toc22751514 \h </w:instrText>
        </w:r>
        <w:r w:rsidR="007F29D8">
          <w:rPr>
            <w:noProof/>
            <w:webHidden/>
          </w:rPr>
        </w:r>
        <w:r w:rsidR="007F29D8">
          <w:rPr>
            <w:noProof/>
            <w:webHidden/>
          </w:rPr>
          <w:fldChar w:fldCharType="separate"/>
        </w:r>
        <w:r w:rsidR="007F29D8">
          <w:rPr>
            <w:noProof/>
            <w:webHidden/>
          </w:rPr>
          <w:t>3</w:t>
        </w:r>
        <w:r w:rsidR="007F29D8">
          <w:rPr>
            <w:noProof/>
            <w:webHidden/>
          </w:rPr>
          <w:fldChar w:fldCharType="end"/>
        </w:r>
      </w:hyperlink>
    </w:p>
    <w:p w14:paraId="0E827F71" w14:textId="68401D10" w:rsidR="007F29D8" w:rsidRDefault="007B36CD">
      <w:pPr>
        <w:pStyle w:val="Verzeichnis2"/>
        <w:rPr>
          <w:rFonts w:asciiTheme="minorHAnsi" w:eastAsiaTheme="minorEastAsia" w:hAnsiTheme="minorHAnsi" w:cstheme="minorBidi"/>
          <w:noProof/>
          <w:sz w:val="24"/>
          <w:szCs w:val="24"/>
          <w:lang w:eastAsia="de-DE"/>
        </w:rPr>
      </w:pPr>
      <w:hyperlink w:anchor="_Toc22751515" w:history="1">
        <w:r w:rsidR="007F29D8" w:rsidRPr="00E45988">
          <w:rPr>
            <w:rStyle w:val="Hyperlink"/>
            <w:noProof/>
          </w:rPr>
          <w:t>3.1 Ausgangslage</w:t>
        </w:r>
        <w:r w:rsidR="007F29D8">
          <w:rPr>
            <w:noProof/>
            <w:webHidden/>
          </w:rPr>
          <w:tab/>
        </w:r>
        <w:r w:rsidR="007F29D8">
          <w:rPr>
            <w:noProof/>
            <w:webHidden/>
          </w:rPr>
          <w:fldChar w:fldCharType="begin"/>
        </w:r>
        <w:r w:rsidR="007F29D8">
          <w:rPr>
            <w:noProof/>
            <w:webHidden/>
          </w:rPr>
          <w:instrText xml:space="preserve"> PAGEREF _Toc22751515 \h </w:instrText>
        </w:r>
        <w:r w:rsidR="007F29D8">
          <w:rPr>
            <w:noProof/>
            <w:webHidden/>
          </w:rPr>
        </w:r>
        <w:r w:rsidR="007F29D8">
          <w:rPr>
            <w:noProof/>
            <w:webHidden/>
          </w:rPr>
          <w:fldChar w:fldCharType="separate"/>
        </w:r>
        <w:r w:rsidR="007F29D8">
          <w:rPr>
            <w:noProof/>
            <w:webHidden/>
          </w:rPr>
          <w:t>3</w:t>
        </w:r>
        <w:r w:rsidR="007F29D8">
          <w:rPr>
            <w:noProof/>
            <w:webHidden/>
          </w:rPr>
          <w:fldChar w:fldCharType="end"/>
        </w:r>
      </w:hyperlink>
    </w:p>
    <w:p w14:paraId="3F5FC048" w14:textId="23AA6EA2" w:rsidR="007F29D8" w:rsidRDefault="007B36CD">
      <w:pPr>
        <w:pStyle w:val="Verzeichnis2"/>
        <w:rPr>
          <w:rFonts w:asciiTheme="minorHAnsi" w:eastAsiaTheme="minorEastAsia" w:hAnsiTheme="minorHAnsi" w:cstheme="minorBidi"/>
          <w:noProof/>
          <w:sz w:val="24"/>
          <w:szCs w:val="24"/>
          <w:lang w:eastAsia="de-DE"/>
        </w:rPr>
      </w:pPr>
      <w:hyperlink w:anchor="_Toc22751516" w:history="1">
        <w:r w:rsidR="007F29D8" w:rsidRPr="00E45988">
          <w:rPr>
            <w:rStyle w:val="Hyperlink"/>
            <w:noProof/>
          </w:rPr>
          <w:t>3.2 Stakeholder</w:t>
        </w:r>
        <w:r w:rsidR="007F29D8">
          <w:rPr>
            <w:noProof/>
            <w:webHidden/>
          </w:rPr>
          <w:tab/>
        </w:r>
        <w:r w:rsidR="007F29D8">
          <w:rPr>
            <w:noProof/>
            <w:webHidden/>
          </w:rPr>
          <w:fldChar w:fldCharType="begin"/>
        </w:r>
        <w:r w:rsidR="007F29D8">
          <w:rPr>
            <w:noProof/>
            <w:webHidden/>
          </w:rPr>
          <w:instrText xml:space="preserve"> PAGEREF _Toc22751516 \h </w:instrText>
        </w:r>
        <w:r w:rsidR="007F29D8">
          <w:rPr>
            <w:noProof/>
            <w:webHidden/>
          </w:rPr>
        </w:r>
        <w:r w:rsidR="007F29D8">
          <w:rPr>
            <w:noProof/>
            <w:webHidden/>
          </w:rPr>
          <w:fldChar w:fldCharType="separate"/>
        </w:r>
        <w:r w:rsidR="007F29D8">
          <w:rPr>
            <w:noProof/>
            <w:webHidden/>
          </w:rPr>
          <w:t>3</w:t>
        </w:r>
        <w:r w:rsidR="007F29D8">
          <w:rPr>
            <w:noProof/>
            <w:webHidden/>
          </w:rPr>
          <w:fldChar w:fldCharType="end"/>
        </w:r>
      </w:hyperlink>
    </w:p>
    <w:p w14:paraId="576066C4" w14:textId="72CD1EAA" w:rsidR="007F29D8" w:rsidRDefault="007B36CD">
      <w:pPr>
        <w:pStyle w:val="Verzeichnis2"/>
        <w:rPr>
          <w:rFonts w:asciiTheme="minorHAnsi" w:eastAsiaTheme="minorEastAsia" w:hAnsiTheme="minorHAnsi" w:cstheme="minorBidi"/>
          <w:noProof/>
          <w:sz w:val="24"/>
          <w:szCs w:val="24"/>
          <w:lang w:eastAsia="de-DE"/>
        </w:rPr>
      </w:pPr>
      <w:hyperlink w:anchor="_Toc22751517" w:history="1">
        <w:r w:rsidR="007F29D8" w:rsidRPr="00E45988">
          <w:rPr>
            <w:rStyle w:val="Hyperlink"/>
            <w:noProof/>
          </w:rPr>
          <w:t>3.3 Projektziele</w:t>
        </w:r>
        <w:r w:rsidR="007F29D8">
          <w:rPr>
            <w:noProof/>
            <w:webHidden/>
          </w:rPr>
          <w:tab/>
        </w:r>
        <w:r w:rsidR="007F29D8">
          <w:rPr>
            <w:noProof/>
            <w:webHidden/>
          </w:rPr>
          <w:fldChar w:fldCharType="begin"/>
        </w:r>
        <w:r w:rsidR="007F29D8">
          <w:rPr>
            <w:noProof/>
            <w:webHidden/>
          </w:rPr>
          <w:instrText xml:space="preserve"> PAGEREF _Toc22751517 \h </w:instrText>
        </w:r>
        <w:r w:rsidR="007F29D8">
          <w:rPr>
            <w:noProof/>
            <w:webHidden/>
          </w:rPr>
        </w:r>
        <w:r w:rsidR="007F29D8">
          <w:rPr>
            <w:noProof/>
            <w:webHidden/>
          </w:rPr>
          <w:fldChar w:fldCharType="separate"/>
        </w:r>
        <w:r w:rsidR="007F29D8">
          <w:rPr>
            <w:noProof/>
            <w:webHidden/>
          </w:rPr>
          <w:t>3</w:t>
        </w:r>
        <w:r w:rsidR="007F29D8">
          <w:rPr>
            <w:noProof/>
            <w:webHidden/>
          </w:rPr>
          <w:fldChar w:fldCharType="end"/>
        </w:r>
      </w:hyperlink>
    </w:p>
    <w:p w14:paraId="28535A86" w14:textId="56C5B32C" w:rsidR="007F29D8" w:rsidRDefault="007B36CD">
      <w:pPr>
        <w:pStyle w:val="Verzeichnis2"/>
        <w:rPr>
          <w:rFonts w:asciiTheme="minorHAnsi" w:eastAsiaTheme="minorEastAsia" w:hAnsiTheme="minorHAnsi" w:cstheme="minorBidi"/>
          <w:noProof/>
          <w:sz w:val="24"/>
          <w:szCs w:val="24"/>
          <w:lang w:eastAsia="de-DE"/>
        </w:rPr>
      </w:pPr>
      <w:hyperlink w:anchor="_Toc22751518" w:history="1">
        <w:r w:rsidR="007F29D8" w:rsidRPr="00E45988">
          <w:rPr>
            <w:rStyle w:val="Hyperlink"/>
            <w:noProof/>
          </w:rPr>
          <w:t>3.4 Weiterführende Gedanken</w:t>
        </w:r>
        <w:r w:rsidR="007F29D8">
          <w:rPr>
            <w:noProof/>
            <w:webHidden/>
          </w:rPr>
          <w:tab/>
        </w:r>
        <w:r w:rsidR="007F29D8">
          <w:rPr>
            <w:noProof/>
            <w:webHidden/>
          </w:rPr>
          <w:fldChar w:fldCharType="begin"/>
        </w:r>
        <w:r w:rsidR="007F29D8">
          <w:rPr>
            <w:noProof/>
            <w:webHidden/>
          </w:rPr>
          <w:instrText xml:space="preserve"> PAGEREF _Toc22751518 \h </w:instrText>
        </w:r>
        <w:r w:rsidR="007F29D8">
          <w:rPr>
            <w:noProof/>
            <w:webHidden/>
          </w:rPr>
        </w:r>
        <w:r w:rsidR="007F29D8">
          <w:rPr>
            <w:noProof/>
            <w:webHidden/>
          </w:rPr>
          <w:fldChar w:fldCharType="separate"/>
        </w:r>
        <w:r w:rsidR="007F29D8">
          <w:rPr>
            <w:noProof/>
            <w:webHidden/>
          </w:rPr>
          <w:t>4</w:t>
        </w:r>
        <w:r w:rsidR="007F29D8">
          <w:rPr>
            <w:noProof/>
            <w:webHidden/>
          </w:rPr>
          <w:fldChar w:fldCharType="end"/>
        </w:r>
      </w:hyperlink>
    </w:p>
    <w:p w14:paraId="20C4A10C" w14:textId="78FB3F13" w:rsidR="007F29D8" w:rsidRDefault="007B36CD">
      <w:pPr>
        <w:pStyle w:val="Verzeichnis3"/>
        <w:tabs>
          <w:tab w:val="right" w:pos="9457"/>
        </w:tabs>
        <w:rPr>
          <w:rFonts w:asciiTheme="minorHAnsi" w:eastAsiaTheme="minorEastAsia" w:hAnsiTheme="minorHAnsi" w:cstheme="minorBidi"/>
          <w:noProof/>
          <w:sz w:val="24"/>
          <w:szCs w:val="24"/>
          <w:lang w:eastAsia="de-DE"/>
        </w:rPr>
      </w:pPr>
      <w:hyperlink w:anchor="_Toc22751519" w:history="1">
        <w:r w:rsidR="007F29D8" w:rsidRPr="00E45988">
          <w:rPr>
            <w:rStyle w:val="Hyperlink"/>
            <w:noProof/>
          </w:rPr>
          <w:t>3.4.1 Offene Fragen</w:t>
        </w:r>
        <w:r w:rsidR="007F29D8">
          <w:rPr>
            <w:noProof/>
            <w:webHidden/>
          </w:rPr>
          <w:tab/>
        </w:r>
        <w:r w:rsidR="007F29D8">
          <w:rPr>
            <w:noProof/>
            <w:webHidden/>
          </w:rPr>
          <w:fldChar w:fldCharType="begin"/>
        </w:r>
        <w:r w:rsidR="007F29D8">
          <w:rPr>
            <w:noProof/>
            <w:webHidden/>
          </w:rPr>
          <w:instrText xml:space="preserve"> PAGEREF _Toc22751519 \h </w:instrText>
        </w:r>
        <w:r w:rsidR="007F29D8">
          <w:rPr>
            <w:noProof/>
            <w:webHidden/>
          </w:rPr>
        </w:r>
        <w:r w:rsidR="007F29D8">
          <w:rPr>
            <w:noProof/>
            <w:webHidden/>
          </w:rPr>
          <w:fldChar w:fldCharType="separate"/>
        </w:r>
        <w:r w:rsidR="007F29D8">
          <w:rPr>
            <w:noProof/>
            <w:webHidden/>
          </w:rPr>
          <w:t>4</w:t>
        </w:r>
        <w:r w:rsidR="007F29D8">
          <w:rPr>
            <w:noProof/>
            <w:webHidden/>
          </w:rPr>
          <w:fldChar w:fldCharType="end"/>
        </w:r>
      </w:hyperlink>
    </w:p>
    <w:p w14:paraId="3262FF16" w14:textId="63B067AD" w:rsidR="007F29D8" w:rsidRDefault="007B36CD">
      <w:pPr>
        <w:pStyle w:val="Verzeichnis3"/>
        <w:tabs>
          <w:tab w:val="right" w:pos="9457"/>
        </w:tabs>
        <w:rPr>
          <w:rFonts w:asciiTheme="minorHAnsi" w:eastAsiaTheme="minorEastAsia" w:hAnsiTheme="minorHAnsi" w:cstheme="minorBidi"/>
          <w:noProof/>
          <w:sz w:val="24"/>
          <w:szCs w:val="24"/>
          <w:lang w:eastAsia="de-DE"/>
        </w:rPr>
      </w:pPr>
      <w:hyperlink w:anchor="_Toc22751520" w:history="1">
        <w:r w:rsidR="007F29D8" w:rsidRPr="00E45988">
          <w:rPr>
            <w:rStyle w:val="Hyperlink"/>
            <w:noProof/>
          </w:rPr>
          <w:t>3.4.2 Beantwortete Fragen</w:t>
        </w:r>
        <w:r w:rsidR="007F29D8">
          <w:rPr>
            <w:noProof/>
            <w:webHidden/>
          </w:rPr>
          <w:tab/>
        </w:r>
        <w:r w:rsidR="007F29D8">
          <w:rPr>
            <w:noProof/>
            <w:webHidden/>
          </w:rPr>
          <w:fldChar w:fldCharType="begin"/>
        </w:r>
        <w:r w:rsidR="007F29D8">
          <w:rPr>
            <w:noProof/>
            <w:webHidden/>
          </w:rPr>
          <w:instrText xml:space="preserve"> PAGEREF _Toc22751520 \h </w:instrText>
        </w:r>
        <w:r w:rsidR="007F29D8">
          <w:rPr>
            <w:noProof/>
            <w:webHidden/>
          </w:rPr>
        </w:r>
        <w:r w:rsidR="007F29D8">
          <w:rPr>
            <w:noProof/>
            <w:webHidden/>
          </w:rPr>
          <w:fldChar w:fldCharType="separate"/>
        </w:r>
        <w:r w:rsidR="007F29D8">
          <w:rPr>
            <w:noProof/>
            <w:webHidden/>
          </w:rPr>
          <w:t>4</w:t>
        </w:r>
        <w:r w:rsidR="007F29D8">
          <w:rPr>
            <w:noProof/>
            <w:webHidden/>
          </w:rPr>
          <w:fldChar w:fldCharType="end"/>
        </w:r>
      </w:hyperlink>
    </w:p>
    <w:p w14:paraId="1AE0AB89" w14:textId="22F308B2" w:rsidR="007F29D8" w:rsidRDefault="007B36CD">
      <w:pPr>
        <w:pStyle w:val="Verzeichnis1"/>
        <w:rPr>
          <w:rFonts w:asciiTheme="minorHAnsi" w:eastAsiaTheme="minorEastAsia" w:hAnsiTheme="minorHAnsi" w:cstheme="minorBidi"/>
          <w:noProof/>
          <w:sz w:val="24"/>
          <w:szCs w:val="24"/>
          <w:lang w:val="de-CH" w:eastAsia="de-DE"/>
        </w:rPr>
      </w:pPr>
      <w:hyperlink w:anchor="_Toc22751521" w:history="1">
        <w:r w:rsidR="007F29D8" w:rsidRPr="00E45988">
          <w:rPr>
            <w:rStyle w:val="Hyperlink"/>
            <w:noProof/>
          </w:rPr>
          <w:t>4</w:t>
        </w:r>
        <w:r w:rsidR="007F29D8">
          <w:rPr>
            <w:rFonts w:asciiTheme="minorHAnsi" w:eastAsiaTheme="minorEastAsia" w:hAnsiTheme="minorHAnsi" w:cstheme="minorBidi"/>
            <w:noProof/>
            <w:sz w:val="24"/>
            <w:szCs w:val="24"/>
            <w:lang w:val="de-CH" w:eastAsia="de-DE"/>
          </w:rPr>
          <w:tab/>
        </w:r>
        <w:r w:rsidR="007F29D8" w:rsidRPr="00E45988">
          <w:rPr>
            <w:rStyle w:val="Hyperlink"/>
            <w:noProof/>
          </w:rPr>
          <w:t>Systemabgrenzung</w:t>
        </w:r>
        <w:r w:rsidR="007F29D8">
          <w:rPr>
            <w:noProof/>
            <w:webHidden/>
          </w:rPr>
          <w:tab/>
        </w:r>
        <w:r w:rsidR="007F29D8">
          <w:rPr>
            <w:noProof/>
            <w:webHidden/>
          </w:rPr>
          <w:fldChar w:fldCharType="begin"/>
        </w:r>
        <w:r w:rsidR="007F29D8">
          <w:rPr>
            <w:noProof/>
            <w:webHidden/>
          </w:rPr>
          <w:instrText xml:space="preserve"> PAGEREF _Toc22751521 \h </w:instrText>
        </w:r>
        <w:r w:rsidR="007F29D8">
          <w:rPr>
            <w:noProof/>
            <w:webHidden/>
          </w:rPr>
        </w:r>
        <w:r w:rsidR="007F29D8">
          <w:rPr>
            <w:noProof/>
            <w:webHidden/>
          </w:rPr>
          <w:fldChar w:fldCharType="separate"/>
        </w:r>
        <w:r w:rsidR="007F29D8">
          <w:rPr>
            <w:noProof/>
            <w:webHidden/>
          </w:rPr>
          <w:t>4</w:t>
        </w:r>
        <w:r w:rsidR="007F29D8">
          <w:rPr>
            <w:noProof/>
            <w:webHidden/>
          </w:rPr>
          <w:fldChar w:fldCharType="end"/>
        </w:r>
      </w:hyperlink>
    </w:p>
    <w:p w14:paraId="3821779E" w14:textId="6B7B8871" w:rsidR="007F29D8" w:rsidRDefault="007B36CD">
      <w:pPr>
        <w:pStyle w:val="Verzeichnis2"/>
        <w:rPr>
          <w:rFonts w:asciiTheme="minorHAnsi" w:eastAsiaTheme="minorEastAsia" w:hAnsiTheme="minorHAnsi" w:cstheme="minorBidi"/>
          <w:noProof/>
          <w:sz w:val="24"/>
          <w:szCs w:val="24"/>
          <w:lang w:eastAsia="de-DE"/>
        </w:rPr>
      </w:pPr>
      <w:hyperlink w:anchor="_Toc22751522" w:history="1">
        <w:r w:rsidR="007F29D8" w:rsidRPr="00E45988">
          <w:rPr>
            <w:rStyle w:val="Hyperlink"/>
            <w:noProof/>
          </w:rPr>
          <w:t>4.1 Prozessumfeld</w:t>
        </w:r>
        <w:r w:rsidR="007F29D8">
          <w:rPr>
            <w:noProof/>
            <w:webHidden/>
          </w:rPr>
          <w:tab/>
        </w:r>
        <w:r w:rsidR="007F29D8">
          <w:rPr>
            <w:noProof/>
            <w:webHidden/>
          </w:rPr>
          <w:fldChar w:fldCharType="begin"/>
        </w:r>
        <w:r w:rsidR="007F29D8">
          <w:rPr>
            <w:noProof/>
            <w:webHidden/>
          </w:rPr>
          <w:instrText xml:space="preserve"> PAGEREF _Toc22751522 \h </w:instrText>
        </w:r>
        <w:r w:rsidR="007F29D8">
          <w:rPr>
            <w:noProof/>
            <w:webHidden/>
          </w:rPr>
        </w:r>
        <w:r w:rsidR="007F29D8">
          <w:rPr>
            <w:noProof/>
            <w:webHidden/>
          </w:rPr>
          <w:fldChar w:fldCharType="separate"/>
        </w:r>
        <w:r w:rsidR="007F29D8">
          <w:rPr>
            <w:noProof/>
            <w:webHidden/>
          </w:rPr>
          <w:t>4</w:t>
        </w:r>
        <w:r w:rsidR="007F29D8">
          <w:rPr>
            <w:noProof/>
            <w:webHidden/>
          </w:rPr>
          <w:fldChar w:fldCharType="end"/>
        </w:r>
      </w:hyperlink>
    </w:p>
    <w:p w14:paraId="76F6C1DC" w14:textId="3A0E9C7F" w:rsidR="007F29D8" w:rsidRDefault="007B36CD">
      <w:pPr>
        <w:pStyle w:val="Verzeichnis2"/>
        <w:rPr>
          <w:rFonts w:asciiTheme="minorHAnsi" w:eastAsiaTheme="minorEastAsia" w:hAnsiTheme="minorHAnsi" w:cstheme="minorBidi"/>
          <w:noProof/>
          <w:sz w:val="24"/>
          <w:szCs w:val="24"/>
          <w:lang w:eastAsia="de-DE"/>
        </w:rPr>
      </w:pPr>
      <w:hyperlink w:anchor="_Toc22751523" w:history="1">
        <w:r w:rsidR="007F29D8" w:rsidRPr="00E45988">
          <w:rPr>
            <w:rStyle w:val="Hyperlink"/>
            <w:noProof/>
          </w:rPr>
          <w:t>4.2 Systemumfeld</w:t>
        </w:r>
        <w:r w:rsidR="007F29D8">
          <w:rPr>
            <w:noProof/>
            <w:webHidden/>
          </w:rPr>
          <w:tab/>
        </w:r>
        <w:r w:rsidR="007F29D8">
          <w:rPr>
            <w:noProof/>
            <w:webHidden/>
          </w:rPr>
          <w:fldChar w:fldCharType="begin"/>
        </w:r>
        <w:r w:rsidR="007F29D8">
          <w:rPr>
            <w:noProof/>
            <w:webHidden/>
          </w:rPr>
          <w:instrText xml:space="preserve"> PAGEREF _Toc22751523 \h </w:instrText>
        </w:r>
        <w:r w:rsidR="007F29D8">
          <w:rPr>
            <w:noProof/>
            <w:webHidden/>
          </w:rPr>
        </w:r>
        <w:r w:rsidR="007F29D8">
          <w:rPr>
            <w:noProof/>
            <w:webHidden/>
          </w:rPr>
          <w:fldChar w:fldCharType="separate"/>
        </w:r>
        <w:r w:rsidR="007F29D8">
          <w:rPr>
            <w:noProof/>
            <w:webHidden/>
          </w:rPr>
          <w:t>4</w:t>
        </w:r>
        <w:r w:rsidR="007F29D8">
          <w:rPr>
            <w:noProof/>
            <w:webHidden/>
          </w:rPr>
          <w:fldChar w:fldCharType="end"/>
        </w:r>
      </w:hyperlink>
    </w:p>
    <w:p w14:paraId="7378107A" w14:textId="6BB67D4E" w:rsidR="007F29D8" w:rsidRDefault="007B36CD">
      <w:pPr>
        <w:pStyle w:val="Verzeichnis2"/>
        <w:rPr>
          <w:rFonts w:asciiTheme="minorHAnsi" w:eastAsiaTheme="minorEastAsia" w:hAnsiTheme="minorHAnsi" w:cstheme="minorBidi"/>
          <w:noProof/>
          <w:sz w:val="24"/>
          <w:szCs w:val="24"/>
          <w:lang w:eastAsia="de-DE"/>
        </w:rPr>
      </w:pPr>
      <w:hyperlink w:anchor="_Toc22751524" w:history="1">
        <w:r w:rsidR="007F29D8" w:rsidRPr="00E45988">
          <w:rPr>
            <w:rStyle w:val="Hyperlink"/>
            <w:noProof/>
          </w:rPr>
          <w:t>4.3 Nicht unterstützte Projektziele</w:t>
        </w:r>
        <w:r w:rsidR="007F29D8">
          <w:rPr>
            <w:noProof/>
            <w:webHidden/>
          </w:rPr>
          <w:tab/>
        </w:r>
        <w:r w:rsidR="007F29D8">
          <w:rPr>
            <w:noProof/>
            <w:webHidden/>
          </w:rPr>
          <w:fldChar w:fldCharType="begin"/>
        </w:r>
        <w:r w:rsidR="007F29D8">
          <w:rPr>
            <w:noProof/>
            <w:webHidden/>
          </w:rPr>
          <w:instrText xml:space="preserve"> PAGEREF _Toc22751524 \h </w:instrText>
        </w:r>
        <w:r w:rsidR="007F29D8">
          <w:rPr>
            <w:noProof/>
            <w:webHidden/>
          </w:rPr>
        </w:r>
        <w:r w:rsidR="007F29D8">
          <w:rPr>
            <w:noProof/>
            <w:webHidden/>
          </w:rPr>
          <w:fldChar w:fldCharType="separate"/>
        </w:r>
        <w:r w:rsidR="007F29D8">
          <w:rPr>
            <w:noProof/>
            <w:webHidden/>
          </w:rPr>
          <w:t>5</w:t>
        </w:r>
        <w:r w:rsidR="007F29D8">
          <w:rPr>
            <w:noProof/>
            <w:webHidden/>
          </w:rPr>
          <w:fldChar w:fldCharType="end"/>
        </w:r>
      </w:hyperlink>
    </w:p>
    <w:p w14:paraId="601D0663" w14:textId="4C20A0AB" w:rsidR="007F29D8" w:rsidRDefault="007B36CD">
      <w:pPr>
        <w:pStyle w:val="Verzeichnis1"/>
        <w:rPr>
          <w:rFonts w:asciiTheme="minorHAnsi" w:eastAsiaTheme="minorEastAsia" w:hAnsiTheme="minorHAnsi" w:cstheme="minorBidi"/>
          <w:noProof/>
          <w:sz w:val="24"/>
          <w:szCs w:val="24"/>
          <w:lang w:val="de-CH" w:eastAsia="de-DE"/>
        </w:rPr>
      </w:pPr>
      <w:hyperlink w:anchor="_Toc22751525" w:history="1">
        <w:r w:rsidR="007F29D8" w:rsidRPr="00E45988">
          <w:rPr>
            <w:rStyle w:val="Hyperlink"/>
            <w:noProof/>
          </w:rPr>
          <w:t>5</w:t>
        </w:r>
        <w:r w:rsidR="007F29D8">
          <w:rPr>
            <w:rFonts w:asciiTheme="minorHAnsi" w:eastAsiaTheme="minorEastAsia" w:hAnsiTheme="minorHAnsi" w:cstheme="minorBidi"/>
            <w:noProof/>
            <w:sz w:val="24"/>
            <w:szCs w:val="24"/>
            <w:lang w:val="de-CH" w:eastAsia="de-DE"/>
          </w:rPr>
          <w:tab/>
        </w:r>
        <w:r w:rsidR="007F29D8" w:rsidRPr="00E45988">
          <w:rPr>
            <w:rStyle w:val="Hyperlink"/>
            <w:noProof/>
          </w:rPr>
          <w:t>Anforderungen</w:t>
        </w:r>
        <w:r w:rsidR="007F29D8">
          <w:rPr>
            <w:noProof/>
            <w:webHidden/>
          </w:rPr>
          <w:tab/>
        </w:r>
        <w:r w:rsidR="007F29D8">
          <w:rPr>
            <w:noProof/>
            <w:webHidden/>
          </w:rPr>
          <w:fldChar w:fldCharType="begin"/>
        </w:r>
        <w:r w:rsidR="007F29D8">
          <w:rPr>
            <w:noProof/>
            <w:webHidden/>
          </w:rPr>
          <w:instrText xml:space="preserve"> PAGEREF _Toc22751525 \h </w:instrText>
        </w:r>
        <w:r w:rsidR="007F29D8">
          <w:rPr>
            <w:noProof/>
            <w:webHidden/>
          </w:rPr>
        </w:r>
        <w:r w:rsidR="007F29D8">
          <w:rPr>
            <w:noProof/>
            <w:webHidden/>
          </w:rPr>
          <w:fldChar w:fldCharType="separate"/>
        </w:r>
        <w:r w:rsidR="007F29D8">
          <w:rPr>
            <w:noProof/>
            <w:webHidden/>
          </w:rPr>
          <w:t>5</w:t>
        </w:r>
        <w:r w:rsidR="007F29D8">
          <w:rPr>
            <w:noProof/>
            <w:webHidden/>
          </w:rPr>
          <w:fldChar w:fldCharType="end"/>
        </w:r>
      </w:hyperlink>
    </w:p>
    <w:p w14:paraId="548AFDB9" w14:textId="13120FF6" w:rsidR="007F29D8" w:rsidRDefault="007B36CD">
      <w:pPr>
        <w:pStyle w:val="Verzeichnis2"/>
        <w:rPr>
          <w:rFonts w:asciiTheme="minorHAnsi" w:eastAsiaTheme="minorEastAsia" w:hAnsiTheme="minorHAnsi" w:cstheme="minorBidi"/>
          <w:noProof/>
          <w:sz w:val="24"/>
          <w:szCs w:val="24"/>
          <w:lang w:eastAsia="de-DE"/>
        </w:rPr>
      </w:pPr>
      <w:hyperlink w:anchor="_Toc22751526" w:history="1">
        <w:r w:rsidR="007F29D8" w:rsidRPr="00E45988">
          <w:rPr>
            <w:rStyle w:val="Hyperlink"/>
            <w:noProof/>
          </w:rPr>
          <w:t>5.1 Quellen und Vorgehen</w:t>
        </w:r>
        <w:r w:rsidR="007F29D8">
          <w:rPr>
            <w:noProof/>
            <w:webHidden/>
          </w:rPr>
          <w:tab/>
        </w:r>
        <w:r w:rsidR="007F29D8">
          <w:rPr>
            <w:noProof/>
            <w:webHidden/>
          </w:rPr>
          <w:fldChar w:fldCharType="begin"/>
        </w:r>
        <w:r w:rsidR="007F29D8">
          <w:rPr>
            <w:noProof/>
            <w:webHidden/>
          </w:rPr>
          <w:instrText xml:space="preserve"> PAGEREF _Toc22751526 \h </w:instrText>
        </w:r>
        <w:r w:rsidR="007F29D8">
          <w:rPr>
            <w:noProof/>
            <w:webHidden/>
          </w:rPr>
        </w:r>
        <w:r w:rsidR="007F29D8">
          <w:rPr>
            <w:noProof/>
            <w:webHidden/>
          </w:rPr>
          <w:fldChar w:fldCharType="separate"/>
        </w:r>
        <w:r w:rsidR="007F29D8">
          <w:rPr>
            <w:noProof/>
            <w:webHidden/>
          </w:rPr>
          <w:t>5</w:t>
        </w:r>
        <w:r w:rsidR="007F29D8">
          <w:rPr>
            <w:noProof/>
            <w:webHidden/>
          </w:rPr>
          <w:fldChar w:fldCharType="end"/>
        </w:r>
      </w:hyperlink>
    </w:p>
    <w:p w14:paraId="7334826A" w14:textId="19A09C56" w:rsidR="007F29D8" w:rsidRDefault="007B36CD">
      <w:pPr>
        <w:pStyle w:val="Verzeichnis3"/>
        <w:tabs>
          <w:tab w:val="right" w:pos="9457"/>
        </w:tabs>
        <w:rPr>
          <w:rFonts w:asciiTheme="minorHAnsi" w:eastAsiaTheme="minorEastAsia" w:hAnsiTheme="minorHAnsi" w:cstheme="minorBidi"/>
          <w:noProof/>
          <w:sz w:val="24"/>
          <w:szCs w:val="24"/>
          <w:lang w:eastAsia="de-DE"/>
        </w:rPr>
      </w:pPr>
      <w:hyperlink w:anchor="_Toc22751527" w:history="1">
        <w:r w:rsidR="007F29D8" w:rsidRPr="00E45988">
          <w:rPr>
            <w:rStyle w:val="Hyperlink"/>
            <w:noProof/>
          </w:rPr>
          <w:t>5.1.1 Quellen</w:t>
        </w:r>
        <w:r w:rsidR="007F29D8">
          <w:rPr>
            <w:noProof/>
            <w:webHidden/>
          </w:rPr>
          <w:tab/>
        </w:r>
        <w:r w:rsidR="007F29D8">
          <w:rPr>
            <w:noProof/>
            <w:webHidden/>
          </w:rPr>
          <w:fldChar w:fldCharType="begin"/>
        </w:r>
        <w:r w:rsidR="007F29D8">
          <w:rPr>
            <w:noProof/>
            <w:webHidden/>
          </w:rPr>
          <w:instrText xml:space="preserve"> PAGEREF _Toc22751527 \h </w:instrText>
        </w:r>
        <w:r w:rsidR="007F29D8">
          <w:rPr>
            <w:noProof/>
            <w:webHidden/>
          </w:rPr>
        </w:r>
        <w:r w:rsidR="007F29D8">
          <w:rPr>
            <w:noProof/>
            <w:webHidden/>
          </w:rPr>
          <w:fldChar w:fldCharType="separate"/>
        </w:r>
        <w:r w:rsidR="007F29D8">
          <w:rPr>
            <w:noProof/>
            <w:webHidden/>
          </w:rPr>
          <w:t>5</w:t>
        </w:r>
        <w:r w:rsidR="007F29D8">
          <w:rPr>
            <w:noProof/>
            <w:webHidden/>
          </w:rPr>
          <w:fldChar w:fldCharType="end"/>
        </w:r>
      </w:hyperlink>
    </w:p>
    <w:p w14:paraId="407BFF0A" w14:textId="53AA0660" w:rsidR="007F29D8" w:rsidRDefault="007B36CD">
      <w:pPr>
        <w:pStyle w:val="Verzeichnis3"/>
        <w:tabs>
          <w:tab w:val="right" w:pos="9457"/>
        </w:tabs>
        <w:rPr>
          <w:rFonts w:asciiTheme="minorHAnsi" w:eastAsiaTheme="minorEastAsia" w:hAnsiTheme="minorHAnsi" w:cstheme="minorBidi"/>
          <w:noProof/>
          <w:sz w:val="24"/>
          <w:szCs w:val="24"/>
          <w:lang w:eastAsia="de-DE"/>
        </w:rPr>
      </w:pPr>
      <w:hyperlink w:anchor="_Toc22751528" w:history="1">
        <w:r w:rsidR="007F29D8" w:rsidRPr="00E45988">
          <w:rPr>
            <w:rStyle w:val="Hyperlink"/>
            <w:noProof/>
          </w:rPr>
          <w:t>5.1.2 Vorgehen</w:t>
        </w:r>
        <w:r w:rsidR="007F29D8">
          <w:rPr>
            <w:noProof/>
            <w:webHidden/>
          </w:rPr>
          <w:tab/>
        </w:r>
        <w:r w:rsidR="007F29D8">
          <w:rPr>
            <w:noProof/>
            <w:webHidden/>
          </w:rPr>
          <w:fldChar w:fldCharType="begin"/>
        </w:r>
        <w:r w:rsidR="007F29D8">
          <w:rPr>
            <w:noProof/>
            <w:webHidden/>
          </w:rPr>
          <w:instrText xml:space="preserve"> PAGEREF _Toc22751528 \h </w:instrText>
        </w:r>
        <w:r w:rsidR="007F29D8">
          <w:rPr>
            <w:noProof/>
            <w:webHidden/>
          </w:rPr>
        </w:r>
        <w:r w:rsidR="007F29D8">
          <w:rPr>
            <w:noProof/>
            <w:webHidden/>
          </w:rPr>
          <w:fldChar w:fldCharType="separate"/>
        </w:r>
        <w:r w:rsidR="007F29D8">
          <w:rPr>
            <w:noProof/>
            <w:webHidden/>
          </w:rPr>
          <w:t>5</w:t>
        </w:r>
        <w:r w:rsidR="007F29D8">
          <w:rPr>
            <w:noProof/>
            <w:webHidden/>
          </w:rPr>
          <w:fldChar w:fldCharType="end"/>
        </w:r>
      </w:hyperlink>
    </w:p>
    <w:p w14:paraId="6FF3F713" w14:textId="3231FC38" w:rsidR="007F29D8" w:rsidRDefault="007B36CD">
      <w:pPr>
        <w:pStyle w:val="Verzeichnis2"/>
        <w:rPr>
          <w:rFonts w:asciiTheme="minorHAnsi" w:eastAsiaTheme="minorEastAsia" w:hAnsiTheme="minorHAnsi" w:cstheme="minorBidi"/>
          <w:noProof/>
          <w:sz w:val="24"/>
          <w:szCs w:val="24"/>
          <w:lang w:eastAsia="de-DE"/>
        </w:rPr>
      </w:pPr>
      <w:hyperlink w:anchor="_Toc22751529" w:history="1">
        <w:r w:rsidR="007F29D8" w:rsidRPr="00E45988">
          <w:rPr>
            <w:rStyle w:val="Hyperlink"/>
            <w:noProof/>
          </w:rPr>
          <w:t>5.2 Funktionale Anforderungen</w:t>
        </w:r>
        <w:r w:rsidR="007F29D8">
          <w:rPr>
            <w:noProof/>
            <w:webHidden/>
          </w:rPr>
          <w:tab/>
        </w:r>
        <w:r w:rsidR="007F29D8">
          <w:rPr>
            <w:noProof/>
            <w:webHidden/>
          </w:rPr>
          <w:fldChar w:fldCharType="begin"/>
        </w:r>
        <w:r w:rsidR="007F29D8">
          <w:rPr>
            <w:noProof/>
            <w:webHidden/>
          </w:rPr>
          <w:instrText xml:space="preserve"> PAGEREF _Toc22751529 \h </w:instrText>
        </w:r>
        <w:r w:rsidR="007F29D8">
          <w:rPr>
            <w:noProof/>
            <w:webHidden/>
          </w:rPr>
        </w:r>
        <w:r w:rsidR="007F29D8">
          <w:rPr>
            <w:noProof/>
            <w:webHidden/>
          </w:rPr>
          <w:fldChar w:fldCharType="separate"/>
        </w:r>
        <w:r w:rsidR="007F29D8">
          <w:rPr>
            <w:noProof/>
            <w:webHidden/>
          </w:rPr>
          <w:t>6</w:t>
        </w:r>
        <w:r w:rsidR="007F29D8">
          <w:rPr>
            <w:noProof/>
            <w:webHidden/>
          </w:rPr>
          <w:fldChar w:fldCharType="end"/>
        </w:r>
      </w:hyperlink>
    </w:p>
    <w:p w14:paraId="7D5A88F0" w14:textId="225783E8" w:rsidR="007F29D8" w:rsidRDefault="007B36CD">
      <w:pPr>
        <w:pStyle w:val="Verzeichnis3"/>
        <w:tabs>
          <w:tab w:val="right" w:pos="9457"/>
        </w:tabs>
        <w:rPr>
          <w:rFonts w:asciiTheme="minorHAnsi" w:eastAsiaTheme="minorEastAsia" w:hAnsiTheme="minorHAnsi" w:cstheme="minorBidi"/>
          <w:noProof/>
          <w:sz w:val="24"/>
          <w:szCs w:val="24"/>
          <w:lang w:eastAsia="de-DE"/>
        </w:rPr>
      </w:pPr>
      <w:hyperlink w:anchor="_Toc22751530" w:history="1">
        <w:r w:rsidR="007F29D8" w:rsidRPr="00E45988">
          <w:rPr>
            <w:rStyle w:val="Hyperlink"/>
            <w:noProof/>
          </w:rPr>
          <w:t>5.2.1 Use Cases</w:t>
        </w:r>
        <w:r w:rsidR="007F29D8">
          <w:rPr>
            <w:noProof/>
            <w:webHidden/>
          </w:rPr>
          <w:tab/>
        </w:r>
        <w:r w:rsidR="007F29D8">
          <w:rPr>
            <w:noProof/>
            <w:webHidden/>
          </w:rPr>
          <w:fldChar w:fldCharType="begin"/>
        </w:r>
        <w:r w:rsidR="007F29D8">
          <w:rPr>
            <w:noProof/>
            <w:webHidden/>
          </w:rPr>
          <w:instrText xml:space="preserve"> PAGEREF _Toc22751530 \h </w:instrText>
        </w:r>
        <w:r w:rsidR="007F29D8">
          <w:rPr>
            <w:noProof/>
            <w:webHidden/>
          </w:rPr>
        </w:r>
        <w:r w:rsidR="007F29D8">
          <w:rPr>
            <w:noProof/>
            <w:webHidden/>
          </w:rPr>
          <w:fldChar w:fldCharType="separate"/>
        </w:r>
        <w:r w:rsidR="007F29D8">
          <w:rPr>
            <w:noProof/>
            <w:webHidden/>
          </w:rPr>
          <w:t>7</w:t>
        </w:r>
        <w:r w:rsidR="007F29D8">
          <w:rPr>
            <w:noProof/>
            <w:webHidden/>
          </w:rPr>
          <w:fldChar w:fldCharType="end"/>
        </w:r>
      </w:hyperlink>
    </w:p>
    <w:p w14:paraId="154454E7" w14:textId="07B05223" w:rsidR="007F29D8" w:rsidRDefault="007B36CD">
      <w:pPr>
        <w:pStyle w:val="Verzeichnis3"/>
        <w:tabs>
          <w:tab w:val="right" w:pos="9457"/>
        </w:tabs>
        <w:rPr>
          <w:rFonts w:asciiTheme="minorHAnsi" w:eastAsiaTheme="minorEastAsia" w:hAnsiTheme="minorHAnsi" w:cstheme="minorBidi"/>
          <w:noProof/>
          <w:sz w:val="24"/>
          <w:szCs w:val="24"/>
          <w:lang w:eastAsia="de-DE"/>
        </w:rPr>
      </w:pPr>
      <w:hyperlink w:anchor="_Toc22751531" w:history="1">
        <w:r w:rsidR="007F29D8" w:rsidRPr="00E45988">
          <w:rPr>
            <w:rStyle w:val="Hyperlink"/>
            <w:noProof/>
          </w:rPr>
          <w:t>5.2.2 Admin Use Cases</w:t>
        </w:r>
        <w:r w:rsidR="007F29D8">
          <w:rPr>
            <w:noProof/>
            <w:webHidden/>
          </w:rPr>
          <w:tab/>
        </w:r>
        <w:r w:rsidR="007F29D8">
          <w:rPr>
            <w:noProof/>
            <w:webHidden/>
          </w:rPr>
          <w:fldChar w:fldCharType="begin"/>
        </w:r>
        <w:r w:rsidR="007F29D8">
          <w:rPr>
            <w:noProof/>
            <w:webHidden/>
          </w:rPr>
          <w:instrText xml:space="preserve"> PAGEREF _Toc22751531 \h </w:instrText>
        </w:r>
        <w:r w:rsidR="007F29D8">
          <w:rPr>
            <w:noProof/>
            <w:webHidden/>
          </w:rPr>
        </w:r>
        <w:r w:rsidR="007F29D8">
          <w:rPr>
            <w:noProof/>
            <w:webHidden/>
          </w:rPr>
          <w:fldChar w:fldCharType="separate"/>
        </w:r>
        <w:r w:rsidR="007F29D8">
          <w:rPr>
            <w:noProof/>
            <w:webHidden/>
          </w:rPr>
          <w:t>13</w:t>
        </w:r>
        <w:r w:rsidR="007F29D8">
          <w:rPr>
            <w:noProof/>
            <w:webHidden/>
          </w:rPr>
          <w:fldChar w:fldCharType="end"/>
        </w:r>
      </w:hyperlink>
    </w:p>
    <w:p w14:paraId="7979E32D" w14:textId="7FBECF37" w:rsidR="007F29D8" w:rsidRDefault="007B36CD">
      <w:pPr>
        <w:pStyle w:val="Verzeichnis2"/>
        <w:rPr>
          <w:rFonts w:asciiTheme="minorHAnsi" w:eastAsiaTheme="minorEastAsia" w:hAnsiTheme="minorHAnsi" w:cstheme="minorBidi"/>
          <w:noProof/>
          <w:sz w:val="24"/>
          <w:szCs w:val="24"/>
          <w:lang w:eastAsia="de-DE"/>
        </w:rPr>
      </w:pPr>
      <w:hyperlink w:anchor="_Toc22751532" w:history="1">
        <w:r w:rsidR="007F29D8" w:rsidRPr="00E45988">
          <w:rPr>
            <w:rStyle w:val="Hyperlink"/>
            <w:noProof/>
          </w:rPr>
          <w:t>5.3 Qualitätsanforderungen</w:t>
        </w:r>
        <w:r w:rsidR="007F29D8">
          <w:rPr>
            <w:noProof/>
            <w:webHidden/>
          </w:rPr>
          <w:tab/>
        </w:r>
        <w:r w:rsidR="007F29D8">
          <w:rPr>
            <w:noProof/>
            <w:webHidden/>
          </w:rPr>
          <w:fldChar w:fldCharType="begin"/>
        </w:r>
        <w:r w:rsidR="007F29D8">
          <w:rPr>
            <w:noProof/>
            <w:webHidden/>
          </w:rPr>
          <w:instrText xml:space="preserve"> PAGEREF _Toc22751532 \h </w:instrText>
        </w:r>
        <w:r w:rsidR="007F29D8">
          <w:rPr>
            <w:noProof/>
            <w:webHidden/>
          </w:rPr>
        </w:r>
        <w:r w:rsidR="007F29D8">
          <w:rPr>
            <w:noProof/>
            <w:webHidden/>
          </w:rPr>
          <w:fldChar w:fldCharType="separate"/>
        </w:r>
        <w:r w:rsidR="007F29D8">
          <w:rPr>
            <w:noProof/>
            <w:webHidden/>
          </w:rPr>
          <w:t>16</w:t>
        </w:r>
        <w:r w:rsidR="007F29D8">
          <w:rPr>
            <w:noProof/>
            <w:webHidden/>
          </w:rPr>
          <w:fldChar w:fldCharType="end"/>
        </w:r>
      </w:hyperlink>
    </w:p>
    <w:p w14:paraId="540D3D91" w14:textId="0DBFDE03" w:rsidR="007F29D8" w:rsidRDefault="007B36CD">
      <w:pPr>
        <w:pStyle w:val="Verzeichnis2"/>
        <w:rPr>
          <w:rFonts w:asciiTheme="minorHAnsi" w:eastAsiaTheme="minorEastAsia" w:hAnsiTheme="minorHAnsi" w:cstheme="minorBidi"/>
          <w:noProof/>
          <w:sz w:val="24"/>
          <w:szCs w:val="24"/>
          <w:lang w:eastAsia="de-DE"/>
        </w:rPr>
      </w:pPr>
      <w:hyperlink w:anchor="_Toc22751533" w:history="1">
        <w:r w:rsidR="007F29D8" w:rsidRPr="00E45988">
          <w:rPr>
            <w:rStyle w:val="Hyperlink"/>
            <w:noProof/>
          </w:rPr>
          <w:t>5.4 Randbedingungen</w:t>
        </w:r>
        <w:r w:rsidR="007F29D8">
          <w:rPr>
            <w:noProof/>
            <w:webHidden/>
          </w:rPr>
          <w:tab/>
        </w:r>
        <w:r w:rsidR="007F29D8">
          <w:rPr>
            <w:noProof/>
            <w:webHidden/>
          </w:rPr>
          <w:fldChar w:fldCharType="begin"/>
        </w:r>
        <w:r w:rsidR="007F29D8">
          <w:rPr>
            <w:noProof/>
            <w:webHidden/>
          </w:rPr>
          <w:instrText xml:space="preserve"> PAGEREF _Toc22751533 \h </w:instrText>
        </w:r>
        <w:r w:rsidR="007F29D8">
          <w:rPr>
            <w:noProof/>
            <w:webHidden/>
          </w:rPr>
        </w:r>
        <w:r w:rsidR="007F29D8">
          <w:rPr>
            <w:noProof/>
            <w:webHidden/>
          </w:rPr>
          <w:fldChar w:fldCharType="separate"/>
        </w:r>
        <w:r w:rsidR="007F29D8">
          <w:rPr>
            <w:noProof/>
            <w:webHidden/>
          </w:rPr>
          <w:t>17</w:t>
        </w:r>
        <w:r w:rsidR="007F29D8">
          <w:rPr>
            <w:noProof/>
            <w:webHidden/>
          </w:rPr>
          <w:fldChar w:fldCharType="end"/>
        </w:r>
      </w:hyperlink>
    </w:p>
    <w:p w14:paraId="1AFFC636" w14:textId="010C273A" w:rsidR="007F29D8" w:rsidRDefault="007B36CD">
      <w:pPr>
        <w:pStyle w:val="Verzeichnis2"/>
        <w:rPr>
          <w:rFonts w:asciiTheme="minorHAnsi" w:eastAsiaTheme="minorEastAsia" w:hAnsiTheme="minorHAnsi" w:cstheme="minorBidi"/>
          <w:noProof/>
          <w:sz w:val="24"/>
          <w:szCs w:val="24"/>
          <w:lang w:eastAsia="de-DE"/>
        </w:rPr>
      </w:pPr>
      <w:hyperlink w:anchor="_Toc22751534" w:history="1">
        <w:r w:rsidR="007F29D8" w:rsidRPr="00E45988">
          <w:rPr>
            <w:rStyle w:val="Hyperlink"/>
            <w:noProof/>
          </w:rPr>
          <w:t>5.5 Datenmodell</w:t>
        </w:r>
        <w:r w:rsidR="007F29D8">
          <w:rPr>
            <w:noProof/>
            <w:webHidden/>
          </w:rPr>
          <w:tab/>
        </w:r>
        <w:r w:rsidR="007F29D8">
          <w:rPr>
            <w:noProof/>
            <w:webHidden/>
          </w:rPr>
          <w:fldChar w:fldCharType="begin"/>
        </w:r>
        <w:r w:rsidR="007F29D8">
          <w:rPr>
            <w:noProof/>
            <w:webHidden/>
          </w:rPr>
          <w:instrText xml:space="preserve"> PAGEREF _Toc22751534 \h </w:instrText>
        </w:r>
        <w:r w:rsidR="007F29D8">
          <w:rPr>
            <w:noProof/>
            <w:webHidden/>
          </w:rPr>
        </w:r>
        <w:r w:rsidR="007F29D8">
          <w:rPr>
            <w:noProof/>
            <w:webHidden/>
          </w:rPr>
          <w:fldChar w:fldCharType="separate"/>
        </w:r>
        <w:r w:rsidR="007F29D8">
          <w:rPr>
            <w:noProof/>
            <w:webHidden/>
          </w:rPr>
          <w:t>17</w:t>
        </w:r>
        <w:r w:rsidR="007F29D8">
          <w:rPr>
            <w:noProof/>
            <w:webHidden/>
          </w:rPr>
          <w:fldChar w:fldCharType="end"/>
        </w:r>
      </w:hyperlink>
    </w:p>
    <w:p w14:paraId="6163B39F" w14:textId="1A2860E4" w:rsidR="007F29D8" w:rsidRDefault="007B36CD">
      <w:pPr>
        <w:pStyle w:val="Verzeichnis2"/>
        <w:rPr>
          <w:rFonts w:asciiTheme="minorHAnsi" w:eastAsiaTheme="minorEastAsia" w:hAnsiTheme="minorHAnsi" w:cstheme="minorBidi"/>
          <w:noProof/>
          <w:sz w:val="24"/>
          <w:szCs w:val="24"/>
          <w:lang w:eastAsia="de-DE"/>
        </w:rPr>
      </w:pPr>
      <w:hyperlink w:anchor="_Toc22751535" w:history="1">
        <w:r w:rsidR="007F29D8" w:rsidRPr="00E45988">
          <w:rPr>
            <w:rStyle w:val="Hyperlink"/>
            <w:noProof/>
          </w:rPr>
          <w:t>5.6 Business Objekte</w:t>
        </w:r>
        <w:r w:rsidR="007F29D8">
          <w:rPr>
            <w:noProof/>
            <w:webHidden/>
          </w:rPr>
          <w:tab/>
        </w:r>
        <w:r w:rsidR="007F29D8">
          <w:rPr>
            <w:noProof/>
            <w:webHidden/>
          </w:rPr>
          <w:fldChar w:fldCharType="begin"/>
        </w:r>
        <w:r w:rsidR="007F29D8">
          <w:rPr>
            <w:noProof/>
            <w:webHidden/>
          </w:rPr>
          <w:instrText xml:space="preserve"> PAGEREF _Toc22751535 \h </w:instrText>
        </w:r>
        <w:r w:rsidR="007F29D8">
          <w:rPr>
            <w:noProof/>
            <w:webHidden/>
          </w:rPr>
        </w:r>
        <w:r w:rsidR="007F29D8">
          <w:rPr>
            <w:noProof/>
            <w:webHidden/>
          </w:rPr>
          <w:fldChar w:fldCharType="separate"/>
        </w:r>
        <w:r w:rsidR="007F29D8">
          <w:rPr>
            <w:noProof/>
            <w:webHidden/>
          </w:rPr>
          <w:t>18</w:t>
        </w:r>
        <w:r w:rsidR="007F29D8">
          <w:rPr>
            <w:noProof/>
            <w:webHidden/>
          </w:rPr>
          <w:fldChar w:fldCharType="end"/>
        </w:r>
      </w:hyperlink>
    </w:p>
    <w:p w14:paraId="48EEC8D5" w14:textId="031D280B" w:rsidR="007F29D8" w:rsidRDefault="007B36CD">
      <w:pPr>
        <w:pStyle w:val="Verzeichnis1"/>
        <w:rPr>
          <w:rFonts w:asciiTheme="minorHAnsi" w:eastAsiaTheme="minorEastAsia" w:hAnsiTheme="minorHAnsi" w:cstheme="minorBidi"/>
          <w:noProof/>
          <w:sz w:val="24"/>
          <w:szCs w:val="24"/>
          <w:lang w:val="de-CH" w:eastAsia="de-DE"/>
        </w:rPr>
      </w:pPr>
      <w:hyperlink w:anchor="_Toc22751536" w:history="1">
        <w:r w:rsidR="007F29D8" w:rsidRPr="00E45988">
          <w:rPr>
            <w:rStyle w:val="Hyperlink"/>
            <w:noProof/>
          </w:rPr>
          <w:t>6</w:t>
        </w:r>
        <w:r w:rsidR="007F29D8">
          <w:rPr>
            <w:rFonts w:asciiTheme="minorHAnsi" w:eastAsiaTheme="minorEastAsia" w:hAnsiTheme="minorHAnsi" w:cstheme="minorBidi"/>
            <w:noProof/>
            <w:sz w:val="24"/>
            <w:szCs w:val="24"/>
            <w:lang w:val="de-CH" w:eastAsia="de-DE"/>
          </w:rPr>
          <w:tab/>
        </w:r>
        <w:r w:rsidR="007F29D8" w:rsidRPr="00E45988">
          <w:rPr>
            <w:rStyle w:val="Hyperlink"/>
            <w:noProof/>
          </w:rPr>
          <w:t>Glossar</w:t>
        </w:r>
        <w:r w:rsidR="007F29D8">
          <w:rPr>
            <w:noProof/>
            <w:webHidden/>
          </w:rPr>
          <w:tab/>
        </w:r>
        <w:r w:rsidR="007F29D8">
          <w:rPr>
            <w:noProof/>
            <w:webHidden/>
          </w:rPr>
          <w:fldChar w:fldCharType="begin"/>
        </w:r>
        <w:r w:rsidR="007F29D8">
          <w:rPr>
            <w:noProof/>
            <w:webHidden/>
          </w:rPr>
          <w:instrText xml:space="preserve"> PAGEREF _Toc22751536 \h </w:instrText>
        </w:r>
        <w:r w:rsidR="007F29D8">
          <w:rPr>
            <w:noProof/>
            <w:webHidden/>
          </w:rPr>
        </w:r>
        <w:r w:rsidR="007F29D8">
          <w:rPr>
            <w:noProof/>
            <w:webHidden/>
          </w:rPr>
          <w:fldChar w:fldCharType="separate"/>
        </w:r>
        <w:r w:rsidR="007F29D8">
          <w:rPr>
            <w:noProof/>
            <w:webHidden/>
          </w:rPr>
          <w:t>18</w:t>
        </w:r>
        <w:r w:rsidR="007F29D8">
          <w:rPr>
            <w:noProof/>
            <w:webHidden/>
          </w:rPr>
          <w:fldChar w:fldCharType="end"/>
        </w:r>
      </w:hyperlink>
    </w:p>
    <w:p w14:paraId="0B9B66B4" w14:textId="07BBBCBC" w:rsidR="007F29D8" w:rsidRDefault="007B36CD">
      <w:pPr>
        <w:pStyle w:val="Verzeichnis1"/>
        <w:rPr>
          <w:rFonts w:asciiTheme="minorHAnsi" w:eastAsiaTheme="minorEastAsia" w:hAnsiTheme="minorHAnsi" w:cstheme="minorBidi"/>
          <w:noProof/>
          <w:sz w:val="24"/>
          <w:szCs w:val="24"/>
          <w:lang w:val="de-CH" w:eastAsia="de-DE"/>
        </w:rPr>
      </w:pPr>
      <w:hyperlink w:anchor="_Toc22751537" w:history="1">
        <w:r w:rsidR="007F29D8" w:rsidRPr="00E45988">
          <w:rPr>
            <w:rStyle w:val="Hyperlink"/>
            <w:noProof/>
            <w:highlight w:val="yellow"/>
          </w:rPr>
          <w:t>7</w:t>
        </w:r>
        <w:r w:rsidR="007F29D8">
          <w:rPr>
            <w:rFonts w:asciiTheme="minorHAnsi" w:eastAsiaTheme="minorEastAsia" w:hAnsiTheme="minorHAnsi" w:cstheme="minorBidi"/>
            <w:noProof/>
            <w:sz w:val="24"/>
            <w:szCs w:val="24"/>
            <w:lang w:val="de-CH" w:eastAsia="de-DE"/>
          </w:rPr>
          <w:tab/>
        </w:r>
        <w:r w:rsidR="007F29D8" w:rsidRPr="00E45988">
          <w:rPr>
            <w:rStyle w:val="Hyperlink"/>
            <w:noProof/>
            <w:highlight w:val="yellow"/>
          </w:rPr>
          <w:t>Literaturverzeichnis</w:t>
        </w:r>
        <w:r w:rsidR="007F29D8">
          <w:rPr>
            <w:noProof/>
            <w:webHidden/>
          </w:rPr>
          <w:tab/>
        </w:r>
        <w:r w:rsidR="007F29D8">
          <w:rPr>
            <w:noProof/>
            <w:webHidden/>
          </w:rPr>
          <w:fldChar w:fldCharType="begin"/>
        </w:r>
        <w:r w:rsidR="007F29D8">
          <w:rPr>
            <w:noProof/>
            <w:webHidden/>
          </w:rPr>
          <w:instrText xml:space="preserve"> PAGEREF _Toc22751537 \h </w:instrText>
        </w:r>
        <w:r w:rsidR="007F29D8">
          <w:rPr>
            <w:noProof/>
            <w:webHidden/>
          </w:rPr>
        </w:r>
        <w:r w:rsidR="007F29D8">
          <w:rPr>
            <w:noProof/>
            <w:webHidden/>
          </w:rPr>
          <w:fldChar w:fldCharType="separate"/>
        </w:r>
        <w:r w:rsidR="007F29D8">
          <w:rPr>
            <w:noProof/>
            <w:webHidden/>
          </w:rPr>
          <w:t>18</w:t>
        </w:r>
        <w:r w:rsidR="007F29D8">
          <w:rPr>
            <w:noProof/>
            <w:webHidden/>
          </w:rPr>
          <w:fldChar w:fldCharType="end"/>
        </w:r>
      </w:hyperlink>
    </w:p>
    <w:p w14:paraId="63BFBA44" w14:textId="15103FC1" w:rsidR="007F29D8" w:rsidRDefault="007B36CD">
      <w:pPr>
        <w:pStyle w:val="Verzeichnis1"/>
        <w:rPr>
          <w:rFonts w:asciiTheme="minorHAnsi" w:eastAsiaTheme="minorEastAsia" w:hAnsiTheme="minorHAnsi" w:cstheme="minorBidi"/>
          <w:noProof/>
          <w:sz w:val="24"/>
          <w:szCs w:val="24"/>
          <w:lang w:val="de-CH" w:eastAsia="de-DE"/>
        </w:rPr>
      </w:pPr>
      <w:hyperlink w:anchor="_Toc22751538" w:history="1">
        <w:r w:rsidR="007F29D8" w:rsidRPr="00E45988">
          <w:rPr>
            <w:rStyle w:val="Hyperlink"/>
            <w:noProof/>
            <w:highlight w:val="yellow"/>
          </w:rPr>
          <w:t>8</w:t>
        </w:r>
        <w:r w:rsidR="007F29D8">
          <w:rPr>
            <w:rFonts w:asciiTheme="minorHAnsi" w:eastAsiaTheme="minorEastAsia" w:hAnsiTheme="minorHAnsi" w:cstheme="minorBidi"/>
            <w:noProof/>
            <w:sz w:val="24"/>
            <w:szCs w:val="24"/>
            <w:lang w:val="de-CH" w:eastAsia="de-DE"/>
          </w:rPr>
          <w:tab/>
        </w:r>
        <w:r w:rsidR="007F29D8" w:rsidRPr="00E45988">
          <w:rPr>
            <w:rStyle w:val="Hyperlink"/>
            <w:noProof/>
            <w:highlight w:val="yellow"/>
          </w:rPr>
          <w:t>Anhang</w:t>
        </w:r>
        <w:r w:rsidR="007F29D8">
          <w:rPr>
            <w:noProof/>
            <w:webHidden/>
          </w:rPr>
          <w:tab/>
        </w:r>
        <w:r w:rsidR="007F29D8">
          <w:rPr>
            <w:noProof/>
            <w:webHidden/>
          </w:rPr>
          <w:fldChar w:fldCharType="begin"/>
        </w:r>
        <w:r w:rsidR="007F29D8">
          <w:rPr>
            <w:noProof/>
            <w:webHidden/>
          </w:rPr>
          <w:instrText xml:space="preserve"> PAGEREF _Toc22751538 \h </w:instrText>
        </w:r>
        <w:r w:rsidR="007F29D8">
          <w:rPr>
            <w:noProof/>
            <w:webHidden/>
          </w:rPr>
        </w:r>
        <w:r w:rsidR="007F29D8">
          <w:rPr>
            <w:noProof/>
            <w:webHidden/>
          </w:rPr>
          <w:fldChar w:fldCharType="separate"/>
        </w:r>
        <w:r w:rsidR="007F29D8">
          <w:rPr>
            <w:noProof/>
            <w:webHidden/>
          </w:rPr>
          <w:t>18</w:t>
        </w:r>
        <w:r w:rsidR="007F29D8">
          <w:rPr>
            <w:noProof/>
            <w:webHidden/>
          </w:rPr>
          <w:fldChar w:fldCharType="end"/>
        </w:r>
      </w:hyperlink>
    </w:p>
    <w:p w14:paraId="4D59A95B" w14:textId="52B8A93B" w:rsidR="007F29D8" w:rsidRDefault="007B36CD">
      <w:pPr>
        <w:pStyle w:val="Verzeichnis2"/>
        <w:rPr>
          <w:rFonts w:asciiTheme="minorHAnsi" w:eastAsiaTheme="minorEastAsia" w:hAnsiTheme="minorHAnsi" w:cstheme="minorBidi"/>
          <w:noProof/>
          <w:sz w:val="24"/>
          <w:szCs w:val="24"/>
          <w:lang w:eastAsia="de-DE"/>
        </w:rPr>
      </w:pPr>
      <w:hyperlink w:anchor="_Toc22751539" w:history="1">
        <w:r w:rsidR="007F29D8" w:rsidRPr="00E45988">
          <w:rPr>
            <w:rStyle w:val="Hyperlink"/>
            <w:noProof/>
            <w:highlight w:val="yellow"/>
          </w:rPr>
          <w:t>8.1 Abstimmung der Anforderungen</w:t>
        </w:r>
        <w:r w:rsidR="007F29D8">
          <w:rPr>
            <w:noProof/>
            <w:webHidden/>
          </w:rPr>
          <w:tab/>
        </w:r>
        <w:r w:rsidR="007F29D8">
          <w:rPr>
            <w:noProof/>
            <w:webHidden/>
          </w:rPr>
          <w:fldChar w:fldCharType="begin"/>
        </w:r>
        <w:r w:rsidR="007F29D8">
          <w:rPr>
            <w:noProof/>
            <w:webHidden/>
          </w:rPr>
          <w:instrText xml:space="preserve"> PAGEREF _Toc22751539 \h </w:instrText>
        </w:r>
        <w:r w:rsidR="007F29D8">
          <w:rPr>
            <w:noProof/>
            <w:webHidden/>
          </w:rPr>
        </w:r>
        <w:r w:rsidR="007F29D8">
          <w:rPr>
            <w:noProof/>
            <w:webHidden/>
          </w:rPr>
          <w:fldChar w:fldCharType="separate"/>
        </w:r>
        <w:r w:rsidR="007F29D8">
          <w:rPr>
            <w:noProof/>
            <w:webHidden/>
          </w:rPr>
          <w:t>18</w:t>
        </w:r>
        <w:r w:rsidR="007F29D8">
          <w:rPr>
            <w:noProof/>
            <w:webHidden/>
          </w:rPr>
          <w:fldChar w:fldCharType="end"/>
        </w:r>
      </w:hyperlink>
    </w:p>
    <w:p w14:paraId="03C2DC0F" w14:textId="47CE3F64" w:rsidR="007F29D8" w:rsidRDefault="007B36CD">
      <w:pPr>
        <w:pStyle w:val="Verzeichnis2"/>
        <w:rPr>
          <w:rFonts w:asciiTheme="minorHAnsi" w:eastAsiaTheme="minorEastAsia" w:hAnsiTheme="minorHAnsi" w:cstheme="minorBidi"/>
          <w:noProof/>
          <w:sz w:val="24"/>
          <w:szCs w:val="24"/>
          <w:lang w:eastAsia="de-DE"/>
        </w:rPr>
      </w:pPr>
      <w:hyperlink w:anchor="_Toc22751540" w:history="1">
        <w:r w:rsidR="007F29D8" w:rsidRPr="00E45988">
          <w:rPr>
            <w:rStyle w:val="Hyperlink"/>
            <w:noProof/>
            <w:highlight w:val="yellow"/>
          </w:rPr>
          <w:t>8.2 Definition of Ready – Checklist</w:t>
        </w:r>
        <w:r w:rsidR="007F29D8">
          <w:rPr>
            <w:noProof/>
            <w:webHidden/>
          </w:rPr>
          <w:tab/>
        </w:r>
        <w:r w:rsidR="007F29D8">
          <w:rPr>
            <w:noProof/>
            <w:webHidden/>
          </w:rPr>
          <w:fldChar w:fldCharType="begin"/>
        </w:r>
        <w:r w:rsidR="007F29D8">
          <w:rPr>
            <w:noProof/>
            <w:webHidden/>
          </w:rPr>
          <w:instrText xml:space="preserve"> PAGEREF _Toc22751540 \h </w:instrText>
        </w:r>
        <w:r w:rsidR="007F29D8">
          <w:rPr>
            <w:noProof/>
            <w:webHidden/>
          </w:rPr>
        </w:r>
        <w:r w:rsidR="007F29D8">
          <w:rPr>
            <w:noProof/>
            <w:webHidden/>
          </w:rPr>
          <w:fldChar w:fldCharType="separate"/>
        </w:r>
        <w:r w:rsidR="007F29D8">
          <w:rPr>
            <w:noProof/>
            <w:webHidden/>
          </w:rPr>
          <w:t>18</w:t>
        </w:r>
        <w:r w:rsidR="007F29D8">
          <w:rPr>
            <w:noProof/>
            <w:webHidden/>
          </w:rPr>
          <w:fldChar w:fldCharType="end"/>
        </w:r>
      </w:hyperlink>
    </w:p>
    <w:p w14:paraId="6580D050" w14:textId="388061DB" w:rsidR="007F29D8" w:rsidRDefault="007B36CD">
      <w:pPr>
        <w:pStyle w:val="Verzeichnis1"/>
        <w:rPr>
          <w:rFonts w:asciiTheme="minorHAnsi" w:eastAsiaTheme="minorEastAsia" w:hAnsiTheme="minorHAnsi" w:cstheme="minorBidi"/>
          <w:noProof/>
          <w:sz w:val="24"/>
          <w:szCs w:val="24"/>
          <w:lang w:val="de-CH" w:eastAsia="de-DE"/>
        </w:rPr>
      </w:pPr>
      <w:hyperlink w:anchor="_Toc22751541" w:history="1">
        <w:r w:rsidR="007F29D8" w:rsidRPr="00E45988">
          <w:rPr>
            <w:rStyle w:val="Hyperlink"/>
            <w:noProof/>
          </w:rPr>
          <w:t>9</w:t>
        </w:r>
        <w:r w:rsidR="007F29D8">
          <w:rPr>
            <w:rFonts w:asciiTheme="minorHAnsi" w:eastAsiaTheme="minorEastAsia" w:hAnsiTheme="minorHAnsi" w:cstheme="minorBidi"/>
            <w:noProof/>
            <w:sz w:val="24"/>
            <w:szCs w:val="24"/>
            <w:lang w:val="de-CH" w:eastAsia="de-DE"/>
          </w:rPr>
          <w:tab/>
        </w:r>
        <w:r w:rsidR="007F29D8" w:rsidRPr="00E45988">
          <w:rPr>
            <w:rStyle w:val="Hyperlink"/>
            <w:noProof/>
          </w:rPr>
          <w:t>Versionskontrolle</w:t>
        </w:r>
        <w:r w:rsidR="007F29D8">
          <w:rPr>
            <w:noProof/>
            <w:webHidden/>
          </w:rPr>
          <w:tab/>
        </w:r>
        <w:r w:rsidR="007F29D8">
          <w:rPr>
            <w:noProof/>
            <w:webHidden/>
          </w:rPr>
          <w:fldChar w:fldCharType="begin"/>
        </w:r>
        <w:r w:rsidR="007F29D8">
          <w:rPr>
            <w:noProof/>
            <w:webHidden/>
          </w:rPr>
          <w:instrText xml:space="preserve"> PAGEREF _Toc22751541 \h </w:instrText>
        </w:r>
        <w:r w:rsidR="007F29D8">
          <w:rPr>
            <w:noProof/>
            <w:webHidden/>
          </w:rPr>
        </w:r>
        <w:r w:rsidR="007F29D8">
          <w:rPr>
            <w:noProof/>
            <w:webHidden/>
          </w:rPr>
          <w:fldChar w:fldCharType="separate"/>
        </w:r>
        <w:r w:rsidR="007F29D8">
          <w:rPr>
            <w:noProof/>
            <w:webHidden/>
          </w:rPr>
          <w:t>18</w:t>
        </w:r>
        <w:r w:rsidR="007F29D8">
          <w:rPr>
            <w:noProof/>
            <w:webHidden/>
          </w:rPr>
          <w:fldChar w:fldCharType="end"/>
        </w:r>
      </w:hyperlink>
    </w:p>
    <w:p w14:paraId="17B07028" w14:textId="01D1BB20" w:rsidR="006312CC" w:rsidRPr="005E3C39" w:rsidRDefault="00901AFC">
      <w:r>
        <w:fldChar w:fldCharType="end"/>
      </w:r>
    </w:p>
    <w:p w14:paraId="66CB7E8D" w14:textId="77777777" w:rsidR="006312CC" w:rsidRPr="005E3C39" w:rsidRDefault="006312CC" w:rsidP="007050ED">
      <w:pPr>
        <w:pStyle w:val="berschrift1"/>
      </w:pPr>
      <w:r w:rsidRPr="005E3C39">
        <w:br w:type="page"/>
      </w:r>
      <w:bookmarkStart w:id="2" w:name="_Toc22751512"/>
      <w:r w:rsidR="00BB0E18">
        <w:lastRenderedPageBreak/>
        <w:t>Zweck des Dokuments</w:t>
      </w:r>
      <w:bookmarkEnd w:id="2"/>
    </w:p>
    <w:p w14:paraId="3EFB2682" w14:textId="1BC8AD2B" w:rsidR="00C8267D" w:rsidRDefault="00BB0E18" w:rsidP="00C8267D">
      <w:r>
        <w:t>Dieses Dokument beschreib</w:t>
      </w:r>
      <w:r w:rsidR="00C92B28">
        <w:t xml:space="preserve">t die Ziele und Anforderungen für das Projekt </w:t>
      </w:r>
      <w:r w:rsidR="009F4F3D">
        <w:t>«BLS Sitzplatzreservation»</w:t>
      </w:r>
      <w:r w:rsidR="00C92B28">
        <w:t>.</w:t>
      </w:r>
    </w:p>
    <w:p w14:paraId="067DFF2D" w14:textId="7CA81758" w:rsidR="00C8267D" w:rsidRDefault="00C8267D" w:rsidP="00C8267D">
      <w:r w:rsidRPr="00C8267D">
        <w:t xml:space="preserve">Auftraggeber des Projekts ist die </w:t>
      </w:r>
      <w:r>
        <w:t>BLS</w:t>
      </w:r>
      <w:r w:rsidRPr="00C8267D">
        <w:t xml:space="preserve">; Ansprechperson und fachlicher Begleiter ist </w:t>
      </w:r>
      <w:r>
        <w:t>Peter Lange</w:t>
      </w:r>
      <w:r w:rsidRPr="00C8267D">
        <w:t xml:space="preserve">. </w:t>
      </w:r>
    </w:p>
    <w:p w14:paraId="738E2771" w14:textId="57948B2C" w:rsidR="00C8267D" w:rsidRDefault="00C8267D" w:rsidP="00C8267D">
      <w:r w:rsidRPr="00C8267D">
        <w:t xml:space="preserve">Auftragnehmer sind </w:t>
      </w:r>
      <w:r>
        <w:t>Aleksandar Andrejic und Yann Roth</w:t>
      </w:r>
      <w:r w:rsidRPr="00C8267D">
        <w:t xml:space="preserve">. </w:t>
      </w:r>
    </w:p>
    <w:p w14:paraId="6B32448E" w14:textId="24BCF6D0" w:rsidR="00C8267D" w:rsidRPr="00C8267D" w:rsidRDefault="00C8267D" w:rsidP="00C8267D">
      <w:r w:rsidRPr="00C8267D">
        <w:t>Das Projekt wird im Rahmen des Moduls «BTI7301 Projekt 1» im Herbstsemester 201</w:t>
      </w:r>
      <w:r>
        <w:t>9</w:t>
      </w:r>
      <w:r w:rsidRPr="00C8267D">
        <w:t>/20</w:t>
      </w:r>
      <w:r>
        <w:t>20</w:t>
      </w:r>
      <w:r w:rsidRPr="00C8267D">
        <w:t xml:space="preserve"> an der Berner Fachhochschule durchgeführt und dabei methodisch von Gerhard Schwab</w:t>
      </w:r>
      <w:r>
        <w:t xml:space="preserve"> </w:t>
      </w:r>
      <w:r w:rsidRPr="00C8267D">
        <w:t xml:space="preserve">begleitet. </w:t>
      </w:r>
    </w:p>
    <w:p w14:paraId="5F7513DB" w14:textId="77777777" w:rsidR="00C8267D" w:rsidRPr="00C8267D" w:rsidRDefault="00C8267D" w:rsidP="001C4B4E">
      <w:pPr>
        <w:rPr>
          <w:lang w:val="de-DE"/>
        </w:rPr>
      </w:pPr>
    </w:p>
    <w:p w14:paraId="7B2992C9" w14:textId="77777777" w:rsidR="001C4B4E" w:rsidRPr="005E3C39" w:rsidRDefault="00E720C4" w:rsidP="001C4B4E">
      <w:pPr>
        <w:pStyle w:val="berschrift1"/>
      </w:pPr>
      <w:bookmarkStart w:id="3" w:name="_Toc22751513"/>
      <w:r>
        <w:t>V</w:t>
      </w:r>
      <w:r w:rsidR="00EE5789">
        <w:t>ision</w:t>
      </w:r>
      <w:bookmarkEnd w:id="3"/>
    </w:p>
    <w:p w14:paraId="07C3D0B0" w14:textId="77777777" w:rsidR="00B00F25" w:rsidRDefault="00B00F25" w:rsidP="00B00F25">
      <w:r>
        <w:t>Die BLS will mit einer Sitzplatzreservation ÖV-Reisenden ermöglichen, einfach einen Sitzplatz zu reservieren. Personen, die gerne sitzen, sollen dies im Voraus oder direkt im Zug tätigen können. Heutzutage bildet eine Sitzplatzreservation eher die Ausnahme. Evtl. würden mehr Personen die ÖV nehmen, wenn sie sicherstellen könnten, dass sie einen Sitzplatz haben: Schwangere, Familien mit Kindern, Personen mit Behinderungen, ältere Jahrgänge, ...</w:t>
      </w:r>
    </w:p>
    <w:p w14:paraId="7E29B6AB" w14:textId="77777777" w:rsidR="00B00F25" w:rsidRDefault="00B00F25" w:rsidP="00B00F25">
      <w:r>
        <w:t>Es wird aller Wahrscheinlichkeit nach kein neues Geschäftsmodell geschaffen. Jedoch kann davon ausgegangen werden, dass der Komfort steigt und dies mehr Kunden anziehen könnte. Es besteht aber auch die Gefahr einer wer-zahlt-kann-sitzen-Mentalität, die das meist angenehme miteinander Reisen "vergiften" könnte.</w:t>
      </w:r>
    </w:p>
    <w:p w14:paraId="432F9C15" w14:textId="77777777" w:rsidR="001C4B4E" w:rsidRDefault="009F6101" w:rsidP="00BB0E18">
      <w:pPr>
        <w:pStyle w:val="berschrift1"/>
      </w:pPr>
      <w:bookmarkStart w:id="4" w:name="_Toc22751514"/>
      <w:r>
        <w:t>Projektziel</w:t>
      </w:r>
      <w:r w:rsidR="00835FFA">
        <w:t>setzung</w:t>
      </w:r>
      <w:bookmarkEnd w:id="4"/>
    </w:p>
    <w:p w14:paraId="14839F2F" w14:textId="77777777" w:rsidR="00835FFA" w:rsidRDefault="00835FFA" w:rsidP="00835FFA">
      <w:pPr>
        <w:pStyle w:val="berschrift2"/>
      </w:pPr>
      <w:bookmarkStart w:id="5" w:name="_Toc22751515"/>
      <w:r>
        <w:t>Ausgangslage</w:t>
      </w:r>
      <w:bookmarkEnd w:id="5"/>
    </w:p>
    <w:p w14:paraId="7E504C27" w14:textId="77777777" w:rsidR="00B00F25" w:rsidRDefault="00B00F25" w:rsidP="00B00F25">
      <w:r>
        <w:t>Die BLS AG als Bahngesellschaft befördert jährlich eine grosse Anzahl von Passagieren. Viele Fahrgäste haben auch das Bedürfnis, einen Sitzplatz für Ihre Fahrt zu reservieren. Dies ist zurzeit nur am Schalter oder via SBB möglich. (stimmt das?) Die BLS will deshalb ihr Angebot erweitern, indem sie ihren Passagieren eine Möglichkeit anbietet, zusätzlich zur Fahrt einen Sitzplatz zu einem fixen Preis zu reservieren. Die Reservation soll einfach und schnell via Computer (Desktop oder Mobile) durchgeführt werden können. Eine Reservationsbestätigung soll nach erfolgter Bezahlung dem Kunden ausgehändigt werden.</w:t>
      </w:r>
    </w:p>
    <w:p w14:paraId="4839F006" w14:textId="77777777" w:rsidR="00835FFA" w:rsidRPr="00835FFA" w:rsidRDefault="00835FFA" w:rsidP="00E859A3">
      <w:pPr>
        <w:pStyle w:val="berschrift2"/>
      </w:pPr>
      <w:bookmarkStart w:id="6" w:name="_Toc22751516"/>
      <w:r>
        <w:t>Stakeholder</w:t>
      </w:r>
      <w:bookmarkEnd w:id="6"/>
    </w:p>
    <w:p w14:paraId="4BEA61B5" w14:textId="053CE3D4" w:rsidR="00080557" w:rsidRDefault="00080557" w:rsidP="007F07B4">
      <w:pPr>
        <w:numPr>
          <w:ilvl w:val="0"/>
          <w:numId w:val="9"/>
        </w:numPr>
      </w:pPr>
      <w:r>
        <w:t>Entwickler</w:t>
      </w:r>
      <w:r w:rsidR="00E91C42">
        <w:t>: Yann Roth, Aleksander Andrejic</w:t>
      </w:r>
    </w:p>
    <w:p w14:paraId="71B9F3B0" w14:textId="685A3C6D" w:rsidR="009F4F3D" w:rsidRDefault="009F4F3D" w:rsidP="007F07B4">
      <w:pPr>
        <w:numPr>
          <w:ilvl w:val="0"/>
          <w:numId w:val="9"/>
        </w:numPr>
      </w:pPr>
      <w:proofErr w:type="spellStart"/>
      <w:r>
        <w:t>öV</w:t>
      </w:r>
      <w:proofErr w:type="spellEnd"/>
      <w:r>
        <w:t xml:space="preserve"> Reisender</w:t>
      </w:r>
      <w:r w:rsidR="00E704EF">
        <w:t xml:space="preserve"> / User</w:t>
      </w:r>
      <w:r>
        <w:t>: kann einfach eine Sitzplatzreservation vornehmen.</w:t>
      </w:r>
    </w:p>
    <w:p w14:paraId="05C69B28" w14:textId="3D575244" w:rsidR="009F4F3D" w:rsidRDefault="00A70137" w:rsidP="007F07B4">
      <w:pPr>
        <w:numPr>
          <w:ilvl w:val="0"/>
          <w:numId w:val="9"/>
        </w:numPr>
      </w:pPr>
      <w:r>
        <w:t xml:space="preserve">Auftraggeber / </w:t>
      </w:r>
      <w:proofErr w:type="spellStart"/>
      <w:r w:rsidR="00080557">
        <w:t>Product</w:t>
      </w:r>
      <w:proofErr w:type="spellEnd"/>
      <w:r w:rsidR="00080557">
        <w:t xml:space="preserve"> </w:t>
      </w:r>
      <w:proofErr w:type="spellStart"/>
      <w:r w:rsidR="00080557">
        <w:t>Owner</w:t>
      </w:r>
      <w:proofErr w:type="spellEnd"/>
      <w:r w:rsidR="00080557">
        <w:t xml:space="preserve"> (BLS)</w:t>
      </w:r>
      <w:r w:rsidR="009F4F3D">
        <w:t xml:space="preserve">: </w:t>
      </w:r>
      <w:r w:rsidR="00E91C42">
        <w:t>repräsentiert durch P. Lange</w:t>
      </w:r>
    </w:p>
    <w:p w14:paraId="2F3AF685" w14:textId="504480B5" w:rsidR="009F4F3D" w:rsidRDefault="009F4F3D" w:rsidP="007F07B4">
      <w:pPr>
        <w:numPr>
          <w:ilvl w:val="1"/>
          <w:numId w:val="9"/>
        </w:numPr>
      </w:pPr>
      <w:r>
        <w:t>weiss we</w:t>
      </w:r>
      <w:r w:rsidR="00E91C42">
        <w:t>lche Art von Reisende</w:t>
      </w:r>
      <w:r>
        <w:t xml:space="preserve"> an einer Sitzplatzreservation interessiert ist.</w:t>
      </w:r>
    </w:p>
    <w:p w14:paraId="6F0A79E4" w14:textId="7FF30D5F" w:rsidR="00B00F25" w:rsidRDefault="00B00F25" w:rsidP="007F07B4">
      <w:pPr>
        <w:numPr>
          <w:ilvl w:val="1"/>
          <w:numId w:val="9"/>
        </w:numPr>
      </w:pPr>
      <w:r>
        <w:t>weiss wann für welche Reisen Reservationen getätigt werden.</w:t>
      </w:r>
    </w:p>
    <w:p w14:paraId="04100D82" w14:textId="76617256" w:rsidR="00E720C4" w:rsidRDefault="009F4F3D" w:rsidP="007F07B4">
      <w:pPr>
        <w:numPr>
          <w:ilvl w:val="1"/>
          <w:numId w:val="9"/>
        </w:numPr>
      </w:pPr>
      <w:r>
        <w:t xml:space="preserve">kann bei </w:t>
      </w:r>
      <w:r w:rsidR="00B00F25">
        <w:t>Abo</w:t>
      </w:r>
      <w:r>
        <w:t>-Besitzer herausfinden, wer wohin fährt. -&gt; User-Verhalten</w:t>
      </w:r>
    </w:p>
    <w:p w14:paraId="136C565D" w14:textId="7BEF4A0A" w:rsidR="00C54976" w:rsidRDefault="00C54976" w:rsidP="007F07B4">
      <w:pPr>
        <w:numPr>
          <w:ilvl w:val="1"/>
          <w:numId w:val="9"/>
        </w:numPr>
      </w:pPr>
      <w:r>
        <w:t xml:space="preserve">bietet </w:t>
      </w:r>
      <w:proofErr w:type="spellStart"/>
      <w:r>
        <w:t>öV</w:t>
      </w:r>
      <w:proofErr w:type="spellEnd"/>
      <w:r>
        <w:t>-Reisenden einen Mehrwert an.</w:t>
      </w:r>
    </w:p>
    <w:p w14:paraId="76E2E8C0" w14:textId="77777777" w:rsidR="00835FFA" w:rsidRDefault="00835FFA" w:rsidP="00835FFA"/>
    <w:p w14:paraId="7A07F440" w14:textId="77777777" w:rsidR="00835FFA" w:rsidRDefault="00835FFA" w:rsidP="00835FFA">
      <w:pPr>
        <w:pStyle w:val="berschrift2"/>
      </w:pPr>
      <w:bookmarkStart w:id="7" w:name="_Toc22751517"/>
      <w:r>
        <w:t>Projektziele</w:t>
      </w:r>
      <w:bookmarkEnd w:id="7"/>
    </w:p>
    <w:p w14:paraId="56AC33F1" w14:textId="5F463B03" w:rsidR="00B00F25" w:rsidRDefault="00B00F25" w:rsidP="00B00F25">
      <w:r>
        <w:t>Ziel ist es, eine Applikation zu erstellen, die einfach, schnell, zuverlässig und benutzerfreundlich einem ÖV-Reisenden ermöglicht, eine Sitzplatzreservation vorzunehmen.</w:t>
      </w:r>
    </w:p>
    <w:p w14:paraId="171F354E" w14:textId="05017C96" w:rsidR="00E704EF" w:rsidRDefault="00EA0B71" w:rsidP="00B00F25">
      <w:r>
        <w:t xml:space="preserve">Die </w:t>
      </w:r>
      <w:proofErr w:type="spellStart"/>
      <w:r w:rsidR="00E704EF" w:rsidRPr="00A70137">
        <w:rPr>
          <w:b/>
          <w:bCs/>
        </w:rPr>
        <w:t>öV</w:t>
      </w:r>
      <w:proofErr w:type="spellEnd"/>
      <w:r w:rsidR="00E704EF" w:rsidRPr="00A70137">
        <w:rPr>
          <w:b/>
          <w:bCs/>
        </w:rPr>
        <w:t>-Reisende</w:t>
      </w:r>
      <w:r>
        <w:t xml:space="preserve"> soll in verschiedenen Situationen möglichst einfach zu einer Sitzplatzreservation gelangen. </w:t>
      </w:r>
    </w:p>
    <w:p w14:paraId="4FF69EBD" w14:textId="77777777" w:rsidR="00E704EF" w:rsidRDefault="00E704EF" w:rsidP="00B00F25">
      <w:r>
        <w:t xml:space="preserve">Eine Reservation kann </w:t>
      </w:r>
    </w:p>
    <w:p w14:paraId="7500F394" w14:textId="77777777" w:rsidR="00E704EF" w:rsidRDefault="00E704EF" w:rsidP="007F07B4">
      <w:pPr>
        <w:pStyle w:val="Listenabsatz"/>
        <w:numPr>
          <w:ilvl w:val="0"/>
          <w:numId w:val="12"/>
        </w:numPr>
      </w:pPr>
      <w:r>
        <w:t xml:space="preserve">während dem Ticketkauf als Option gewählt werden. </w:t>
      </w:r>
    </w:p>
    <w:p w14:paraId="3FE836A3" w14:textId="0C0A607D" w:rsidR="00E704EF" w:rsidRDefault="00E704EF" w:rsidP="007F07B4">
      <w:pPr>
        <w:pStyle w:val="Listenabsatz"/>
        <w:numPr>
          <w:ilvl w:val="0"/>
          <w:numId w:val="12"/>
        </w:numPr>
      </w:pPr>
      <w:r>
        <w:t xml:space="preserve">aufgrund von einer Position </w:t>
      </w:r>
      <w:r w:rsidR="00A70137">
        <w:t xml:space="preserve">durch die Applikation </w:t>
      </w:r>
      <w:r>
        <w:t xml:space="preserve">vorgeschlagen werden. </w:t>
      </w:r>
    </w:p>
    <w:p w14:paraId="2452D183" w14:textId="2FBA0CB5" w:rsidR="00EA0B71" w:rsidRDefault="00E704EF" w:rsidP="007F07B4">
      <w:pPr>
        <w:pStyle w:val="Listenabsatz"/>
        <w:numPr>
          <w:ilvl w:val="0"/>
          <w:numId w:val="12"/>
        </w:numPr>
      </w:pPr>
      <w:r>
        <w:t>während der Fahrt manuell durchgeführt werden.</w:t>
      </w:r>
    </w:p>
    <w:p w14:paraId="0F86409E" w14:textId="4B4F8AEF" w:rsidR="00E704EF" w:rsidRDefault="00E704EF" w:rsidP="00E704EF">
      <w:r>
        <w:t>Siehe Use Cases für weitere Details.</w:t>
      </w:r>
    </w:p>
    <w:p w14:paraId="656898D9" w14:textId="196C67A4" w:rsidR="00EA0B71" w:rsidRDefault="00EA0B71" w:rsidP="00B00F25">
      <w:r>
        <w:lastRenderedPageBreak/>
        <w:t xml:space="preserve">Die </w:t>
      </w:r>
      <w:r w:rsidRPr="00A70137">
        <w:rPr>
          <w:b/>
          <w:bCs/>
        </w:rPr>
        <w:t>BLS</w:t>
      </w:r>
      <w:r>
        <w:t xml:space="preserve"> soll mit Hilfe der getätigten Reservationen herausfinden können:</w:t>
      </w:r>
    </w:p>
    <w:p w14:paraId="354E422F" w14:textId="43862A63" w:rsidR="00EA0B71" w:rsidRDefault="00EA0B71" w:rsidP="007F07B4">
      <w:pPr>
        <w:pStyle w:val="Listenabsatz"/>
        <w:numPr>
          <w:ilvl w:val="0"/>
          <w:numId w:val="11"/>
        </w:numPr>
      </w:pPr>
      <w:r>
        <w:t xml:space="preserve">Wie </w:t>
      </w:r>
      <w:proofErr w:type="spellStart"/>
      <w:r>
        <w:t>Abobesitzer</w:t>
      </w:r>
      <w:proofErr w:type="spellEnd"/>
      <w:r>
        <w:t xml:space="preserve"> reisen (von ticketlösenden Reisenden weiss sie es schon)</w:t>
      </w:r>
    </w:p>
    <w:p w14:paraId="0D14EF56" w14:textId="4CDDEBD4" w:rsidR="00EA0B71" w:rsidRDefault="00EA0B71" w:rsidP="007F07B4">
      <w:pPr>
        <w:pStyle w:val="Listenabsatz"/>
        <w:numPr>
          <w:ilvl w:val="0"/>
          <w:numId w:val="11"/>
        </w:numPr>
      </w:pPr>
      <w:r>
        <w:t xml:space="preserve">Wer zusätzlich zum Ticket noch eine Reservation </w:t>
      </w:r>
      <w:r w:rsidR="00E704EF">
        <w:t>benötigt</w:t>
      </w:r>
      <w:r>
        <w:t>.</w:t>
      </w:r>
    </w:p>
    <w:p w14:paraId="1668451C" w14:textId="628C34DD" w:rsidR="00EA0B71" w:rsidRDefault="00C8267D" w:rsidP="007F07B4">
      <w:pPr>
        <w:pStyle w:val="Listenabsatz"/>
        <w:numPr>
          <w:ilvl w:val="0"/>
          <w:numId w:val="11"/>
        </w:numPr>
      </w:pPr>
      <w:r>
        <w:t>Welche Art</w:t>
      </w:r>
      <w:r w:rsidR="00E704EF">
        <w:t>en</w:t>
      </w:r>
      <w:r>
        <w:t xml:space="preserve"> von Reservationen beliebt sind (z.B. Fensterplatz in Fahrtrichtung mit 220V Anschluss im oberen </w:t>
      </w:r>
      <w:r w:rsidR="00A70137">
        <w:t>Stockwerk, …</w:t>
      </w:r>
      <w:r>
        <w:t>).</w:t>
      </w:r>
    </w:p>
    <w:p w14:paraId="387506C0" w14:textId="60E4319F" w:rsidR="00E704EF" w:rsidRDefault="00E704EF" w:rsidP="007F07B4">
      <w:pPr>
        <w:pStyle w:val="Listenabsatz"/>
        <w:numPr>
          <w:ilvl w:val="0"/>
          <w:numId w:val="11"/>
        </w:numPr>
      </w:pPr>
      <w:r>
        <w:t xml:space="preserve">Zu welchem Zeitpunkt eine Reservation gemacht wird (z.B. auf dem </w:t>
      </w:r>
      <w:r w:rsidR="00A70137">
        <w:t>Perron,</w:t>
      </w:r>
      <w:r>
        <w:t xml:space="preserve"> wenn viele Leute anstehen und der Zug erwartungsgemäss voll sein wird).</w:t>
      </w:r>
    </w:p>
    <w:p w14:paraId="04259296" w14:textId="28FBF90F" w:rsidR="00A70137" w:rsidRDefault="00A70137" w:rsidP="00A70137">
      <w:r>
        <w:t xml:space="preserve">Die </w:t>
      </w:r>
      <w:r w:rsidRPr="00A70137">
        <w:rPr>
          <w:b/>
          <w:bCs/>
        </w:rPr>
        <w:t>Applikation</w:t>
      </w:r>
      <w:r>
        <w:t xml:space="preserve"> soll sicher, schnell, einfach zu bedienen, erweiterbar und ansprechend sein. </w:t>
      </w:r>
    </w:p>
    <w:p w14:paraId="0528C509" w14:textId="35BECDBA" w:rsidR="00E859A3" w:rsidRDefault="00E859A3" w:rsidP="00E859A3"/>
    <w:p w14:paraId="303856EA" w14:textId="77777777" w:rsidR="00B00F25" w:rsidRPr="00B00F25" w:rsidRDefault="00B00F25" w:rsidP="00B00F25">
      <w:pPr>
        <w:pStyle w:val="berschrift2"/>
      </w:pPr>
      <w:bookmarkStart w:id="8" w:name="_Toc22751518"/>
      <w:r w:rsidRPr="00B00F25">
        <w:t>Weiterführende Gedanken</w:t>
      </w:r>
      <w:bookmarkEnd w:id="8"/>
    </w:p>
    <w:p w14:paraId="7C6B2000" w14:textId="77777777" w:rsidR="00B00F25" w:rsidRDefault="00B00F25" w:rsidP="00B00F25">
      <w:r>
        <w:t>Heute besteht meistens ein friedliches Miteinander beim Reisen in den Zügen. Man steht für Gebrechliche, Alte, Schwangere, Eltern mit Kleinkindern, ... auf und überlässt seinen Sitzplatz. Auch wenn dies nicht immer und überall problemlos passiert, so kann man doch sagen, dass das Zusammenreisen eher friedlich verläuft.</w:t>
      </w:r>
    </w:p>
    <w:p w14:paraId="34B7ADC4" w14:textId="77777777" w:rsidR="00B00F25" w:rsidRDefault="00B00F25" w:rsidP="00B00F25">
      <w:r>
        <w:t xml:space="preserve">Mit der flächendeckenden Einführung eines Sitzplatzreservationssystem besteht die Gefahr, dass man vehementer auf seinem Recht beharrt, einen Sitzplatz "gekauft" zu haben. </w:t>
      </w:r>
    </w:p>
    <w:p w14:paraId="05920529" w14:textId="77777777" w:rsidR="00B00F25" w:rsidRDefault="00B00F25" w:rsidP="00B00F25">
      <w:r>
        <w:t>Auch werden - je nach gewählter Applikationstechnologie - Leute diskriminiert, die keinen Zugang zum Reservationssystem haben oder dieses nicht zu benutzen wissen.</w:t>
      </w:r>
    </w:p>
    <w:p w14:paraId="4DDC97E9" w14:textId="77777777" w:rsidR="00B00F25" w:rsidRDefault="00B00F25" w:rsidP="00B00F25">
      <w:r>
        <w:t xml:space="preserve">Es könnte aber auch sein, dass eine Sitzplatzreservation Konflikte vermeidet, da klar ist, wer den Sitzplatz reserviert hat. </w:t>
      </w:r>
    </w:p>
    <w:p w14:paraId="22BCB152" w14:textId="3072AF49" w:rsidR="00B00F25" w:rsidRDefault="00B00F25" w:rsidP="00B00F25">
      <w:r>
        <w:t>(Siehe auch Punkt "</w:t>
      </w:r>
      <w:r w:rsidR="00C8267D">
        <w:t>offene Fragen</w:t>
      </w:r>
      <w:r>
        <w:t>" weiter unten...)</w:t>
      </w:r>
    </w:p>
    <w:p w14:paraId="3BEB4AF1" w14:textId="77777777" w:rsidR="00B00F25" w:rsidRDefault="00B00F25" w:rsidP="00B00F25"/>
    <w:p w14:paraId="0822A1BB" w14:textId="57765DFB" w:rsidR="00DD269F" w:rsidRDefault="00DD269F" w:rsidP="00DD269F">
      <w:pPr>
        <w:pStyle w:val="berschrift3"/>
      </w:pPr>
      <w:bookmarkStart w:id="9" w:name="_Toc22751519"/>
      <w:r>
        <w:t>Offene Fragen</w:t>
      </w:r>
      <w:bookmarkEnd w:id="9"/>
    </w:p>
    <w:p w14:paraId="5C6FD1E0" w14:textId="0DD5F090" w:rsidR="00DD269F" w:rsidRPr="00DD269F" w:rsidRDefault="00DD269F" w:rsidP="00DD269F"/>
    <w:p w14:paraId="4A5527BE" w14:textId="77777777" w:rsidR="00DD269F" w:rsidRPr="00DD269F" w:rsidRDefault="00DD269F" w:rsidP="00DD269F"/>
    <w:p w14:paraId="3ED170B0" w14:textId="3F146C8B" w:rsidR="00DD269F" w:rsidRDefault="00DD269F" w:rsidP="00141A86">
      <w:pPr>
        <w:pStyle w:val="berschrift3"/>
      </w:pPr>
      <w:bookmarkStart w:id="10" w:name="_Toc22751520"/>
      <w:r>
        <w:t>Beantwortete Fragen</w:t>
      </w:r>
      <w:bookmarkEnd w:id="10"/>
    </w:p>
    <w:p w14:paraId="5D393A6E" w14:textId="28F44A41" w:rsidR="00B00F25" w:rsidRDefault="00DD269F" w:rsidP="00141A86">
      <w:r>
        <w:t>Beantwortete Fragen sind ins</w:t>
      </w:r>
      <w:r w:rsidR="00141A86">
        <w:t xml:space="preserve"> File «Fragen-Antworten-Katalog» gezügelt</w:t>
      </w:r>
      <w:r>
        <w:t xml:space="preserve"> worden</w:t>
      </w:r>
      <w:r w:rsidR="00141A86">
        <w:t xml:space="preserve">. Siehe GIT: </w:t>
      </w:r>
      <w:r w:rsidR="00141A86" w:rsidRPr="00141A86">
        <w:t>https://github.com/yaroth/bls/blob/master/Projekt1/Fragen-Antworten-Katalog.xlsx</w:t>
      </w:r>
    </w:p>
    <w:p w14:paraId="73E73B19" w14:textId="77777777" w:rsidR="00B00F25" w:rsidRDefault="00B00F25" w:rsidP="00E859A3"/>
    <w:p w14:paraId="3330BB31" w14:textId="77777777" w:rsidR="002E455F" w:rsidRPr="00C95F11" w:rsidRDefault="002E455F" w:rsidP="00E938E3">
      <w:pPr>
        <w:pStyle w:val="berschrift1"/>
      </w:pPr>
      <w:bookmarkStart w:id="11" w:name="_Toc22751521"/>
      <w:r w:rsidRPr="00C95F11">
        <w:t>Systemabgrenzung</w:t>
      </w:r>
      <w:bookmarkEnd w:id="11"/>
    </w:p>
    <w:p w14:paraId="6F8A0776" w14:textId="77777777" w:rsidR="002E455F" w:rsidRPr="00C95F11" w:rsidRDefault="002E455F" w:rsidP="002E455F">
      <w:pPr>
        <w:pStyle w:val="berschrift2"/>
      </w:pPr>
      <w:bookmarkStart w:id="12" w:name="_Toc22751522"/>
      <w:r w:rsidRPr="00C95F11">
        <w:t>Prozessumfeld</w:t>
      </w:r>
      <w:bookmarkEnd w:id="12"/>
    </w:p>
    <w:p w14:paraId="2981B170" w14:textId="67BBE847" w:rsidR="00113371" w:rsidRDefault="00113371" w:rsidP="0016521D">
      <w:r w:rsidRPr="00113371">
        <w:t xml:space="preserve">Die Sitzplatzreservation könnte in das System «Ticketkauf» eingebunden werden. </w:t>
      </w:r>
      <w:r>
        <w:t xml:space="preserve">Für das Projekt wird sie aber als </w:t>
      </w:r>
      <w:proofErr w:type="spellStart"/>
      <w:r>
        <w:t>standalone</w:t>
      </w:r>
      <w:proofErr w:type="spellEnd"/>
      <w:r>
        <w:t xml:space="preserve"> Applikation erarbeitet. Siehe auch Punkt 4.2 Systemumfeld.</w:t>
      </w:r>
    </w:p>
    <w:p w14:paraId="2ECADD29" w14:textId="47132390" w:rsidR="00741DBC" w:rsidRPr="00113371" w:rsidRDefault="00741DBC" w:rsidP="0016521D">
      <w:r>
        <w:t xml:space="preserve">Fazit: </w:t>
      </w:r>
      <w:r w:rsidR="00492DB1">
        <w:t xml:space="preserve">durch die Applikation wird der </w:t>
      </w:r>
      <w:r>
        <w:t>Geschäftsprozess</w:t>
      </w:r>
      <w:r w:rsidR="00492DB1">
        <w:t xml:space="preserve"> «Sitzplatzreservation» verbessert und vereinfacht</w:t>
      </w:r>
      <w:r w:rsidR="00A73002">
        <w:t>.</w:t>
      </w:r>
      <w:r w:rsidR="007B36CD">
        <w:t xml:space="preserve"> Heute besteht bei der BLS keine eigene Sitzplatzreservationssoftware. Eine eigene Software erhöht die Kundenfreundlichkeit, die Unabhängigkeit und den Zugang zu eigenen Daten.</w:t>
      </w:r>
    </w:p>
    <w:p w14:paraId="30687A6B" w14:textId="77777777" w:rsidR="002E455F" w:rsidRPr="00C95F11" w:rsidRDefault="002E455F" w:rsidP="002E455F">
      <w:pPr>
        <w:pStyle w:val="berschrift2"/>
      </w:pPr>
      <w:bookmarkStart w:id="13" w:name="_Toc22751523"/>
      <w:r w:rsidRPr="00C95F11">
        <w:t>Systemumfeld</w:t>
      </w:r>
      <w:bookmarkEnd w:id="13"/>
    </w:p>
    <w:p w14:paraId="10CFA5AA" w14:textId="2BF7384F" w:rsidR="00113371" w:rsidRDefault="00113371" w:rsidP="00360BA5">
      <w:r w:rsidRPr="00113371">
        <w:t>Idealerweise</w:t>
      </w:r>
      <w:r>
        <w:t xml:space="preserve"> würde die Applikation «Sitzplatzreservation» </w:t>
      </w:r>
      <w:r w:rsidR="006544CD">
        <w:t xml:space="preserve">Anfragen zu einem Zugservice an eine zentrale Stelle (SBB? BLS?) </w:t>
      </w:r>
      <w:r w:rsidR="001802AD">
        <w:t>schicken</w:t>
      </w:r>
      <w:r w:rsidR="006544CD">
        <w:t>. Diese zentrale Stelle einzubinden würde aber den Rahmen dieses Projektes gemäss Aussagen von P. Lange sprengen. Darum ist entschieden worden, das Systemumfeld künstlich zu simulieren. Als Folge davon sind neue «Admin» Use Cases zu erarbeiten, die verschiedene Situationen der Zugservice-Anfragen simulieren können.</w:t>
      </w:r>
    </w:p>
    <w:p w14:paraId="7E82BAEC" w14:textId="77777777" w:rsidR="0088547E" w:rsidRDefault="0088547E" w:rsidP="00360BA5">
      <w:r>
        <w:t xml:space="preserve">Das Umsystem «Zugservices» </w:t>
      </w:r>
    </w:p>
    <w:p w14:paraId="4637F74E" w14:textId="47C7DD95" w:rsidR="0088547E" w:rsidRDefault="0088547E" w:rsidP="007F07B4">
      <w:pPr>
        <w:pStyle w:val="Listenabsatz"/>
        <w:numPr>
          <w:ilvl w:val="0"/>
          <w:numId w:val="13"/>
        </w:numPr>
      </w:pPr>
      <w:r>
        <w:t>gibt auf Reiseanfragen die Zugservices heraus. Bsp.: auf die 8h30 Anfrage einer Verbindung von Bern nach Thun erfolgt die Antwort:</w:t>
      </w:r>
    </w:p>
    <w:p w14:paraId="598C7638" w14:textId="302ACA30" w:rsidR="0088547E" w:rsidRDefault="0088547E" w:rsidP="007F07B4">
      <w:pPr>
        <w:pStyle w:val="Listenabsatz"/>
        <w:numPr>
          <w:ilvl w:val="1"/>
          <w:numId w:val="13"/>
        </w:numPr>
      </w:pPr>
      <w:r>
        <w:t>8h35 Bern ab – 9h05 Thun an</w:t>
      </w:r>
    </w:p>
    <w:p w14:paraId="2CA426F7" w14:textId="4E7FA8AC" w:rsidR="0088547E" w:rsidRDefault="0088547E" w:rsidP="007F07B4">
      <w:pPr>
        <w:pStyle w:val="Listenabsatz"/>
        <w:numPr>
          <w:ilvl w:val="1"/>
          <w:numId w:val="13"/>
        </w:numPr>
      </w:pPr>
      <w:r>
        <w:t>8h55 Bern ab – 8h25 Thun an</w:t>
      </w:r>
    </w:p>
    <w:p w14:paraId="7870CA20" w14:textId="03191DDA" w:rsidR="0088547E" w:rsidRDefault="0088547E" w:rsidP="007F07B4">
      <w:pPr>
        <w:pStyle w:val="Listenabsatz"/>
        <w:numPr>
          <w:ilvl w:val="1"/>
          <w:numId w:val="13"/>
        </w:numPr>
      </w:pPr>
      <w:r>
        <w:t>9h20 Bern ab – 9h50 Thun an.</w:t>
      </w:r>
    </w:p>
    <w:p w14:paraId="393F0062" w14:textId="759AD41D" w:rsidR="0088547E" w:rsidRDefault="0088547E" w:rsidP="007F07B4">
      <w:pPr>
        <w:pStyle w:val="Listenabsatz"/>
        <w:numPr>
          <w:ilvl w:val="0"/>
          <w:numId w:val="13"/>
        </w:numPr>
      </w:pPr>
      <w:r>
        <w:lastRenderedPageBreak/>
        <w:t>Gibt auf Reservationsanfragen entweder eine Reservationsbestätigung oder eine «schon reserviert» Nachricht heraus.</w:t>
      </w:r>
    </w:p>
    <w:p w14:paraId="627E4B4D" w14:textId="0D758715" w:rsidR="0088547E" w:rsidRDefault="0088547E" w:rsidP="0088547E">
      <w:r>
        <w:t>Siehe auch folgende Grafik. Dies</w:t>
      </w:r>
      <w:r w:rsidR="00C743E2">
        <w:t>e</w:t>
      </w:r>
      <w:r>
        <w:t xml:space="preserve"> visualisiert auch grob den Reservationsablauf.</w:t>
      </w:r>
    </w:p>
    <w:p w14:paraId="70CBD843" w14:textId="77777777" w:rsidR="00D55C42" w:rsidRPr="00113371" w:rsidRDefault="00D55C42" w:rsidP="0088547E"/>
    <w:p w14:paraId="42910682" w14:textId="2715EDE3" w:rsidR="00140FE8" w:rsidRPr="000F3322" w:rsidRDefault="00C743E2" w:rsidP="00360BA5">
      <w:pPr>
        <w:rPr>
          <w:highlight w:val="yellow"/>
        </w:rPr>
      </w:pPr>
      <w:r>
        <w:rPr>
          <w:noProof/>
        </w:rPr>
        <w:drawing>
          <wp:inline distT="0" distB="0" distL="0" distR="0" wp14:anchorId="0F53EBFE" wp14:editId="412B7971">
            <wp:extent cx="6011545" cy="4586198"/>
            <wp:effectExtent l="12700" t="12700" r="8255" b="1143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atenflussdiagramm_Sitzplatzreservation (2).png"/>
                    <pic:cNvPicPr/>
                  </pic:nvPicPr>
                  <pic:blipFill rotWithShape="1">
                    <a:blip r:embed="rId12" cstate="print">
                      <a:extLst>
                        <a:ext uri="{28A0092B-C50C-407E-A947-70E740481C1C}">
                          <a14:useLocalDpi xmlns:a14="http://schemas.microsoft.com/office/drawing/2010/main" val="0"/>
                        </a:ext>
                      </a:extLst>
                    </a:blip>
                    <a:srcRect t="21197"/>
                    <a:stretch/>
                  </pic:blipFill>
                  <pic:spPr bwMode="auto">
                    <a:xfrm>
                      <a:off x="0" y="0"/>
                      <a:ext cx="6011545" cy="4586198"/>
                    </a:xfrm>
                    <a:prstGeom prst="rect">
                      <a:avLst/>
                    </a:prstGeom>
                    <a:ln>
                      <a:solidFill>
                        <a:schemeClr val="bg1">
                          <a:lumMod val="75000"/>
                        </a:schemeClr>
                      </a:solidFill>
                    </a:ln>
                    <a:extLst>
                      <a:ext uri="{53640926-AAD7-44D8-BBD7-CCE9431645EC}">
                        <a14:shadowObscured xmlns:a14="http://schemas.microsoft.com/office/drawing/2010/main"/>
                      </a:ext>
                    </a:extLst>
                  </pic:spPr>
                </pic:pic>
              </a:graphicData>
            </a:graphic>
          </wp:inline>
        </w:drawing>
      </w:r>
    </w:p>
    <w:p w14:paraId="50B38FF4" w14:textId="77777777" w:rsidR="00140FE8" w:rsidRPr="00C95F11" w:rsidRDefault="00140FE8" w:rsidP="00140FE8">
      <w:pPr>
        <w:pStyle w:val="berschrift2"/>
      </w:pPr>
      <w:bookmarkStart w:id="14" w:name="_Toc526070082"/>
      <w:bookmarkStart w:id="15" w:name="_Toc22751524"/>
      <w:r w:rsidRPr="00C95F11">
        <w:t>Nicht unterstützte Projektziele</w:t>
      </w:r>
      <w:bookmarkEnd w:id="14"/>
      <w:bookmarkEnd w:id="15"/>
    </w:p>
    <w:p w14:paraId="73AE750E" w14:textId="03B89E67" w:rsidR="00113371" w:rsidRDefault="00113371" w:rsidP="00140FE8">
      <w:r>
        <w:t>Nicht unterstützte Projektziele:</w:t>
      </w:r>
    </w:p>
    <w:p w14:paraId="488CFAE5" w14:textId="2D40C280" w:rsidR="00113371" w:rsidRPr="00113371" w:rsidRDefault="00113371" w:rsidP="00140FE8">
      <w:r w:rsidRPr="00113371">
        <w:t>Die geobasierte Sitzplatzreservation wird nicht unterstützt.</w:t>
      </w:r>
      <w:r>
        <w:t xml:space="preserve"> Siehe Use Cases 4 &amp; 5. Aufgrund von Zeit und Geolo</w:t>
      </w:r>
      <w:r w:rsidR="00CF50A5">
        <w:t>kalisierung</w:t>
      </w:r>
      <w:r>
        <w:t xml:space="preserve"> herauszufinden, in welchem Zug bzw. auf welchem Sitzplatz eine Person sich befindet, ist zurzeit technisch eine zu grosse Herausforderung. Diese Use Cases müssen adaptiert werden.</w:t>
      </w:r>
    </w:p>
    <w:p w14:paraId="7088276A" w14:textId="77777777" w:rsidR="00140FE8" w:rsidRPr="000F3322" w:rsidRDefault="00140FE8" w:rsidP="00360BA5">
      <w:pPr>
        <w:rPr>
          <w:highlight w:val="yellow"/>
        </w:rPr>
      </w:pPr>
    </w:p>
    <w:p w14:paraId="325CF5CF" w14:textId="77777777" w:rsidR="00CB7E61" w:rsidRPr="00D55C42" w:rsidRDefault="00CB7E61" w:rsidP="009F6101">
      <w:pPr>
        <w:pStyle w:val="berschrift1"/>
      </w:pPr>
      <w:bookmarkStart w:id="16" w:name="_Toc22751525"/>
      <w:r w:rsidRPr="00D55C42">
        <w:t>Anforderungen</w:t>
      </w:r>
      <w:bookmarkEnd w:id="16"/>
    </w:p>
    <w:p w14:paraId="334EDA0C" w14:textId="1B010697" w:rsidR="00C615E3" w:rsidRPr="00CF50A5" w:rsidRDefault="00BC4DD4" w:rsidP="00BC4DD4">
      <w:pPr>
        <w:pStyle w:val="berschrift2"/>
      </w:pPr>
      <w:bookmarkStart w:id="17" w:name="_Toc22751526"/>
      <w:r w:rsidRPr="00CF50A5">
        <w:t>Quellen und Vorgehen</w:t>
      </w:r>
      <w:bookmarkEnd w:id="17"/>
      <w:r w:rsidRPr="00CF50A5">
        <w:t xml:space="preserve"> </w:t>
      </w:r>
    </w:p>
    <w:p w14:paraId="11669059" w14:textId="05846A01" w:rsidR="00C56E0E" w:rsidRPr="00C56E0E" w:rsidRDefault="00C56E0E" w:rsidP="00C56E0E">
      <w:pPr>
        <w:pStyle w:val="berschrift3"/>
      </w:pPr>
      <w:bookmarkStart w:id="18" w:name="_Toc22751527"/>
      <w:r w:rsidRPr="00C56E0E">
        <w:t>Quellen</w:t>
      </w:r>
      <w:bookmarkEnd w:id="18"/>
    </w:p>
    <w:p w14:paraId="730FBBA6" w14:textId="3C6A61C2" w:rsidR="00BC4DD4" w:rsidRPr="00C56E0E" w:rsidRDefault="00C56E0E" w:rsidP="00BC4DD4">
      <w:r>
        <w:t>Folgende Quellen können zwecks Ermittlung der Anforderungen konsultiert werden.</w:t>
      </w:r>
    </w:p>
    <w:p w14:paraId="7E2A96E8" w14:textId="3945A0C8" w:rsidR="00C56E0E" w:rsidRDefault="00C56E0E" w:rsidP="00BC4DD4">
      <w:r w:rsidRPr="00C56E0E">
        <w:t>Interviews:</w:t>
      </w:r>
    </w:p>
    <w:p w14:paraId="3F35F378" w14:textId="28AD4A1D" w:rsidR="00C56E0E" w:rsidRDefault="00C56E0E" w:rsidP="007F07B4">
      <w:pPr>
        <w:pStyle w:val="Listenabsatz"/>
        <w:numPr>
          <w:ilvl w:val="0"/>
          <w:numId w:val="14"/>
        </w:numPr>
      </w:pPr>
      <w:r>
        <w:t>Bahnbenutzer (</w:t>
      </w:r>
      <w:proofErr w:type="spellStart"/>
      <w:r>
        <w:t>Enduser</w:t>
      </w:r>
      <w:proofErr w:type="spellEnd"/>
      <w:r>
        <w:t>)</w:t>
      </w:r>
    </w:p>
    <w:p w14:paraId="527D0708" w14:textId="35208BF1" w:rsidR="00C56E0E" w:rsidRDefault="00C56E0E" w:rsidP="007F07B4">
      <w:pPr>
        <w:pStyle w:val="Listenabsatz"/>
        <w:numPr>
          <w:ilvl w:val="0"/>
          <w:numId w:val="14"/>
        </w:numPr>
      </w:pPr>
      <w:r>
        <w:t>Auftraggeber (P. Lange): wöchentliche Meetings</w:t>
      </w:r>
    </w:p>
    <w:p w14:paraId="00C1508F" w14:textId="52BFC229" w:rsidR="00C56E0E" w:rsidRDefault="00C56E0E" w:rsidP="00C56E0E">
      <w:r>
        <w:t>Internet-Recherche:</w:t>
      </w:r>
    </w:p>
    <w:p w14:paraId="218887F2" w14:textId="2F38C2AB" w:rsidR="00C56E0E" w:rsidRPr="00AB46DA" w:rsidRDefault="00C56E0E" w:rsidP="007F07B4">
      <w:pPr>
        <w:pStyle w:val="Listenabsatz"/>
        <w:numPr>
          <w:ilvl w:val="0"/>
          <w:numId w:val="15"/>
        </w:numPr>
      </w:pPr>
      <w:r>
        <w:t xml:space="preserve">Wie funktionieren andere Zugreservationssysteme? </w:t>
      </w:r>
      <w:r w:rsidRPr="00AB46DA">
        <w:t xml:space="preserve">SBB, </w:t>
      </w:r>
      <w:proofErr w:type="spellStart"/>
      <w:r w:rsidRPr="00AB46DA">
        <w:t>öBB</w:t>
      </w:r>
      <w:proofErr w:type="spellEnd"/>
      <w:r w:rsidRPr="00AB46DA">
        <w:t xml:space="preserve">, DB, SNCR, </w:t>
      </w:r>
      <w:proofErr w:type="spellStart"/>
      <w:proofErr w:type="gramStart"/>
      <w:r w:rsidRPr="00AB46DA">
        <w:t>TrenItalia</w:t>
      </w:r>
      <w:proofErr w:type="spellEnd"/>
      <w:r w:rsidRPr="00AB46DA">
        <w:t>,…</w:t>
      </w:r>
      <w:proofErr w:type="gramEnd"/>
    </w:p>
    <w:p w14:paraId="3D9EBF79" w14:textId="28726951" w:rsidR="009A766B" w:rsidRPr="00AB46DA" w:rsidRDefault="009A766B" w:rsidP="00561D2F">
      <w:pPr>
        <w:rPr>
          <w:highlight w:val="yellow"/>
        </w:rPr>
      </w:pPr>
    </w:p>
    <w:p w14:paraId="483F0079" w14:textId="77777777" w:rsidR="00CF50A5" w:rsidRPr="00AB46DA" w:rsidRDefault="00CF50A5" w:rsidP="00561D2F">
      <w:pPr>
        <w:rPr>
          <w:highlight w:val="yellow"/>
        </w:rPr>
      </w:pPr>
    </w:p>
    <w:p w14:paraId="1192F28E" w14:textId="1CF55FC7" w:rsidR="00C56E0E" w:rsidRDefault="00C56E0E" w:rsidP="00C56E0E">
      <w:pPr>
        <w:pStyle w:val="berschrift3"/>
      </w:pPr>
      <w:bookmarkStart w:id="19" w:name="_Toc22751528"/>
      <w:r w:rsidRPr="00C56E0E">
        <w:lastRenderedPageBreak/>
        <w:t>Vorgehen</w:t>
      </w:r>
      <w:bookmarkEnd w:id="19"/>
    </w:p>
    <w:p w14:paraId="0C681549" w14:textId="537AA7CC" w:rsidR="002E2C6D" w:rsidRPr="002E2C6D" w:rsidRDefault="002E2C6D" w:rsidP="002E2C6D">
      <w:r>
        <w:t>Folgende Fragen gilt es bei den Interviews und der Internet-Recherche zu beantworten.</w:t>
      </w:r>
    </w:p>
    <w:p w14:paraId="5D3CD3CD" w14:textId="627531AA" w:rsidR="00C56E0E" w:rsidRDefault="00C56E0E" w:rsidP="007F07B4">
      <w:pPr>
        <w:pStyle w:val="Listenabsatz"/>
        <w:numPr>
          <w:ilvl w:val="0"/>
          <w:numId w:val="15"/>
        </w:numPr>
      </w:pPr>
      <w:r>
        <w:t xml:space="preserve">Interviews: </w:t>
      </w:r>
    </w:p>
    <w:p w14:paraId="4A621B93" w14:textId="77777777" w:rsidR="00CF50A5" w:rsidRDefault="00C56E0E" w:rsidP="007F07B4">
      <w:pPr>
        <w:pStyle w:val="Listenabsatz"/>
        <w:numPr>
          <w:ilvl w:val="1"/>
          <w:numId w:val="15"/>
        </w:numPr>
      </w:pPr>
      <w:r>
        <w:t xml:space="preserve">Was wünschen </w:t>
      </w:r>
      <w:proofErr w:type="spellStart"/>
      <w:r>
        <w:t>Enduser</w:t>
      </w:r>
      <w:proofErr w:type="spellEnd"/>
      <w:r>
        <w:t xml:space="preserve">? </w:t>
      </w:r>
    </w:p>
    <w:p w14:paraId="44FF2D56" w14:textId="3401F6B4" w:rsidR="00C56E0E" w:rsidRDefault="00C56E0E" w:rsidP="007F07B4">
      <w:pPr>
        <w:pStyle w:val="Listenabsatz"/>
        <w:numPr>
          <w:ilvl w:val="1"/>
          <w:numId w:val="15"/>
        </w:numPr>
      </w:pPr>
      <w:r>
        <w:t>Welche Use Cases können neu entdeckt werden?</w:t>
      </w:r>
    </w:p>
    <w:p w14:paraId="0B90AA4D" w14:textId="30C8BB7B" w:rsidR="00C56E0E" w:rsidRDefault="00C56E0E" w:rsidP="007F07B4">
      <w:pPr>
        <w:pStyle w:val="Listenabsatz"/>
        <w:numPr>
          <w:ilvl w:val="1"/>
          <w:numId w:val="15"/>
        </w:numPr>
      </w:pPr>
      <w:r>
        <w:t>Was wünscht der Auftraggeber?</w:t>
      </w:r>
    </w:p>
    <w:p w14:paraId="1FCD38CC" w14:textId="3FD0E807" w:rsidR="00CF50A5" w:rsidRDefault="00CF50A5" w:rsidP="007F07B4">
      <w:pPr>
        <w:pStyle w:val="Listenabsatz"/>
        <w:numPr>
          <w:ilvl w:val="1"/>
          <w:numId w:val="15"/>
        </w:numPr>
      </w:pPr>
      <w:r>
        <w:t>Was hat sich bewährt?</w:t>
      </w:r>
    </w:p>
    <w:p w14:paraId="4C623AD2" w14:textId="28339ADC" w:rsidR="00CF50A5" w:rsidRDefault="00CF50A5" w:rsidP="007F07B4">
      <w:pPr>
        <w:pStyle w:val="Listenabsatz"/>
        <w:numPr>
          <w:ilvl w:val="1"/>
          <w:numId w:val="15"/>
        </w:numPr>
      </w:pPr>
      <w:r>
        <w:t>Was ist ein No-Go? Warum?</w:t>
      </w:r>
    </w:p>
    <w:p w14:paraId="166DDBE0" w14:textId="77777777" w:rsidR="00C56E0E" w:rsidRDefault="00C56E0E" w:rsidP="007F07B4">
      <w:pPr>
        <w:pStyle w:val="Listenabsatz"/>
        <w:numPr>
          <w:ilvl w:val="0"/>
          <w:numId w:val="15"/>
        </w:numPr>
      </w:pPr>
      <w:r>
        <w:t xml:space="preserve">Internet-Recherche: </w:t>
      </w:r>
    </w:p>
    <w:p w14:paraId="5272D8B1" w14:textId="0F98DF65" w:rsidR="00C56E0E" w:rsidRDefault="00C56E0E" w:rsidP="007F07B4">
      <w:pPr>
        <w:pStyle w:val="Listenabsatz"/>
        <w:numPr>
          <w:ilvl w:val="1"/>
          <w:numId w:val="15"/>
        </w:numPr>
      </w:pPr>
      <w:r>
        <w:t>wie haben andere ähnliche Gesellschaften das Problem der Sitzplatzreservation gelöst?</w:t>
      </w:r>
    </w:p>
    <w:p w14:paraId="76BECFF3" w14:textId="238428C9" w:rsidR="00C56E0E" w:rsidRDefault="00C56E0E" w:rsidP="007F07B4">
      <w:pPr>
        <w:pStyle w:val="Listenabsatz"/>
        <w:numPr>
          <w:ilvl w:val="1"/>
          <w:numId w:val="15"/>
        </w:numPr>
      </w:pPr>
      <w:r>
        <w:t xml:space="preserve">Durch welche Etappen wird </w:t>
      </w:r>
      <w:r w:rsidR="00D55C42">
        <w:t xml:space="preserve">die Benutzerin während </w:t>
      </w:r>
      <w:r>
        <w:t>eine</w:t>
      </w:r>
      <w:r w:rsidR="00D55C42">
        <w:t>r</w:t>
      </w:r>
      <w:r>
        <w:t xml:space="preserve"> Reservation geführt?</w:t>
      </w:r>
    </w:p>
    <w:p w14:paraId="201D5B2C" w14:textId="33EDD00A" w:rsidR="002E2C6D" w:rsidRDefault="002E2C6D" w:rsidP="002E2C6D"/>
    <w:p w14:paraId="4552DF48" w14:textId="0330B8EC" w:rsidR="002E2C6D" w:rsidRPr="00C56E0E" w:rsidRDefault="002E2C6D" w:rsidP="002E2C6D">
      <w:r>
        <w:t xml:space="preserve">Mit dem </w:t>
      </w:r>
      <w:proofErr w:type="spellStart"/>
      <w:r>
        <w:t>Prototyping</w:t>
      </w:r>
      <w:proofErr w:type="spellEnd"/>
      <w:r>
        <w:t xml:space="preserve"> wird ein Vorgehen während der Entwicklung festgelegt.</w:t>
      </w:r>
    </w:p>
    <w:p w14:paraId="650E466F" w14:textId="3DEC9EA7" w:rsidR="00C56E0E" w:rsidRPr="00C56E0E" w:rsidRDefault="00C56E0E" w:rsidP="007F07B4">
      <w:pPr>
        <w:pStyle w:val="Listenabsatz"/>
        <w:numPr>
          <w:ilvl w:val="0"/>
          <w:numId w:val="15"/>
        </w:numPr>
      </w:pPr>
      <w:proofErr w:type="spellStart"/>
      <w:r>
        <w:t>Prototyping</w:t>
      </w:r>
      <w:proofErr w:type="spellEnd"/>
      <w:r>
        <w:t xml:space="preserve">: mit Hilfe von </w:t>
      </w:r>
      <w:r w:rsidR="00D55C42">
        <w:t>Use</w:t>
      </w:r>
      <w:r>
        <w:t xml:space="preserve"> </w:t>
      </w:r>
      <w:r w:rsidR="00D55C42">
        <w:t>Cases</w:t>
      </w:r>
      <w:r>
        <w:t xml:space="preserve"> &amp; Erstellung erster Prototypen werden die Anforderungen mit Hr. P. Lange visualisiert, diskutiert und erweitert. Dies ermöglicht ein frühzeitiges Erkennen von Missverständnissen und eine </w:t>
      </w:r>
      <w:r w:rsidR="00D55C42">
        <w:t>Klärung</w:t>
      </w:r>
      <w:r>
        <w:t xml:space="preserve"> der Anforderungen sowohl auf Seite des Auftraggebers wie auch auf Seite der Entwicklung.</w:t>
      </w:r>
    </w:p>
    <w:p w14:paraId="0E245BA7" w14:textId="3D9C1008" w:rsidR="001C4B4E" w:rsidRDefault="00A60727" w:rsidP="001C4B4E">
      <w:pPr>
        <w:pStyle w:val="berschrift2"/>
      </w:pPr>
      <w:bookmarkStart w:id="20" w:name="_Toc22751529"/>
      <w:r w:rsidRPr="00C56E0E">
        <w:t>F</w:t>
      </w:r>
      <w:r w:rsidR="00FB4D42" w:rsidRPr="00C56E0E">
        <w:t>unktionale Anforderungen</w:t>
      </w:r>
      <w:bookmarkEnd w:id="20"/>
    </w:p>
    <w:p w14:paraId="271FDD1F" w14:textId="6EC8E45C" w:rsidR="004616D8" w:rsidRDefault="004616D8" w:rsidP="004616D8"/>
    <w:p w14:paraId="2BED87AC" w14:textId="2A83598B" w:rsidR="004616D8" w:rsidRDefault="004616D8" w:rsidP="004616D8">
      <w:r>
        <w:t>Als Vorabinformation: ein detaillierter Reservationsablauf sieht folgendermassen aus:</w:t>
      </w:r>
    </w:p>
    <w:p w14:paraId="4B778C74" w14:textId="1A18AA74" w:rsidR="004616D8" w:rsidRDefault="00895A03" w:rsidP="004616D8">
      <w:r w:rsidRPr="00895A03">
        <w:rPr>
          <w:noProof/>
        </w:rPr>
        <w:drawing>
          <wp:inline distT="0" distB="0" distL="0" distR="0" wp14:anchorId="3F4FE58E" wp14:editId="77264203">
            <wp:extent cx="5397500" cy="4648200"/>
            <wp:effectExtent l="0"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397500" cy="4648200"/>
                    </a:xfrm>
                    <a:prstGeom prst="rect">
                      <a:avLst/>
                    </a:prstGeom>
                  </pic:spPr>
                </pic:pic>
              </a:graphicData>
            </a:graphic>
          </wp:inline>
        </w:drawing>
      </w:r>
    </w:p>
    <w:p w14:paraId="2D47F431" w14:textId="3E311241" w:rsidR="004616D8" w:rsidRDefault="004616D8" w:rsidP="004616D8"/>
    <w:p w14:paraId="7B962605" w14:textId="6818552A" w:rsidR="004616D8" w:rsidRDefault="004616D8" w:rsidP="004616D8">
      <w:r>
        <w:t>Es geht hierbei nur darum, herauszufiltern, für welche Fälle wie viele und wie komplexe Schritte zu einer Sitzplatzreservation führen.</w:t>
      </w:r>
      <w:r w:rsidR="006E7997">
        <w:t xml:space="preserve"> Die Anzahl Schritte sind vom </w:t>
      </w:r>
      <w:r w:rsidR="00895A03">
        <w:t xml:space="preserve">gekauften </w:t>
      </w:r>
      <w:proofErr w:type="spellStart"/>
      <w:r w:rsidR="006E7997">
        <w:t>Billettyp</w:t>
      </w:r>
      <w:proofErr w:type="spellEnd"/>
      <w:r w:rsidR="006E7997">
        <w:t xml:space="preserve"> abhängig: ein Papierticket benötigt mehr Reservationsschritte als ein digitales </w:t>
      </w:r>
      <w:r w:rsidR="00895A03">
        <w:t xml:space="preserve">Ticket und dieses mehr Schritte als ein digitales </w:t>
      </w:r>
      <w:r w:rsidR="006E7997">
        <w:t>Sparticket, das an einen Zugservice gebunden ist.</w:t>
      </w:r>
    </w:p>
    <w:p w14:paraId="4938A43D" w14:textId="150E65C2" w:rsidR="004616D8" w:rsidRDefault="004616D8" w:rsidP="004616D8">
      <w:r>
        <w:lastRenderedPageBreak/>
        <w:t>Am einfachsten ist der Use Case 5: die Reisende sitzt auf einem Platz und will diesen für die gelöste Strecke (</w:t>
      </w:r>
      <w:proofErr w:type="spellStart"/>
      <w:r>
        <w:t>Bsp</w:t>
      </w:r>
      <w:proofErr w:type="spellEnd"/>
      <w:r>
        <w:t>: Bern - Thun) reservieren. 1 Klick in der mobilen App würde dies ermöglichen.</w:t>
      </w:r>
    </w:p>
    <w:p w14:paraId="2A11C027" w14:textId="485636A5" w:rsidR="004616D8" w:rsidRDefault="004616D8" w:rsidP="004616D8">
      <w:r>
        <w:t xml:space="preserve">Der komplizierteste Ablauf ist derjenige mit einem Papierticket. Hier muss die Reisende zuerst den gewünschten Zugservice mit Hilfe von Abfahrts-, Ankunftsort und -zeiten ermitteln, dann einen </w:t>
      </w:r>
      <w:r w:rsidR="00895A03">
        <w:t xml:space="preserve">Wagen und einen </w:t>
      </w:r>
      <w:r>
        <w:t>Sitzplatz wählen und diesen reservieren. Es sind mindestens 6 Eingaben notwendig!</w:t>
      </w:r>
    </w:p>
    <w:p w14:paraId="28B2F34B" w14:textId="77777777" w:rsidR="004616D8" w:rsidRPr="004616D8" w:rsidRDefault="004616D8" w:rsidP="004616D8"/>
    <w:p w14:paraId="23DCCF37" w14:textId="45924E3A" w:rsidR="00000D3A" w:rsidRDefault="00000D3A" w:rsidP="00000D3A">
      <w:pPr>
        <w:pStyle w:val="berschrift3"/>
      </w:pPr>
      <w:bookmarkStart w:id="21" w:name="_Toc22751530"/>
      <w:r w:rsidRPr="00B00F25">
        <w:t>Use Cases</w:t>
      </w:r>
      <w:bookmarkEnd w:id="21"/>
    </w:p>
    <w:p w14:paraId="18CFE662" w14:textId="77777777" w:rsidR="00B00F25" w:rsidRPr="00B00F25" w:rsidRDefault="00B00F25" w:rsidP="00B00F25"/>
    <w:p w14:paraId="6E36DD76" w14:textId="554A4B4F" w:rsidR="00B00F25" w:rsidRDefault="00B00F25" w:rsidP="00B00F25">
      <w:r w:rsidRPr="007B7B21">
        <w:rPr>
          <w:u w:val="single"/>
        </w:rPr>
        <w:t xml:space="preserve">Use </w:t>
      </w:r>
      <w:r>
        <w:rPr>
          <w:u w:val="single"/>
        </w:rPr>
        <w:t>C</w:t>
      </w:r>
      <w:r w:rsidRPr="007B7B21">
        <w:rPr>
          <w:u w:val="single"/>
        </w:rPr>
        <w:t>ase 1</w:t>
      </w:r>
      <w:r>
        <w:t>: Ticket vorhanden - zusätzlich Sitzplatzreservation</w:t>
      </w:r>
    </w:p>
    <w:p w14:paraId="49DAF1ED" w14:textId="77777777" w:rsidR="00B00F25" w:rsidRDefault="00B00F25" w:rsidP="00B00F25">
      <w:r w:rsidRPr="00C8267D">
        <w:rPr>
          <w:i/>
          <w:iCs/>
        </w:rPr>
        <w:t>Ausgangslage</w:t>
      </w:r>
      <w:r>
        <w:t xml:space="preserve">: Der Fahrgast hat im Voraus ein Fahrticket für eine längere Fahrt gekauft. </w:t>
      </w:r>
    </w:p>
    <w:p w14:paraId="6F7FE6E3" w14:textId="36E09F66" w:rsidR="00B00F25" w:rsidRDefault="00B00F25" w:rsidP="00B00F25">
      <w:r w:rsidRPr="00C8267D">
        <w:rPr>
          <w:i/>
          <w:iCs/>
        </w:rPr>
        <w:t>Handlung</w:t>
      </w:r>
      <w:r>
        <w:t xml:space="preserve">: Später entscheidet er sich, einen Sitzplatz zu reservieren. Er verwendet die </w:t>
      </w:r>
      <w:proofErr w:type="gramStart"/>
      <w:r>
        <w:t>Applikation</w:t>
      </w:r>
      <w:proofErr w:type="gramEnd"/>
      <w:r>
        <w:t xml:space="preserve"> </w:t>
      </w:r>
      <w:r w:rsidR="00887F1A">
        <w:t xml:space="preserve">um einen Zugservice zu finden (notwendige Eingaben hängen von seinem </w:t>
      </w:r>
      <w:proofErr w:type="spellStart"/>
      <w:r w:rsidR="00887F1A">
        <w:t>Billet</w:t>
      </w:r>
      <w:proofErr w:type="spellEnd"/>
      <w:r w:rsidR="00887F1A">
        <w:t>-Typ ab, siehe oben allgemeiner Reservationsablauf)</w:t>
      </w:r>
      <w:r>
        <w:t xml:space="preserve"> und wählt den Sitzplatz anhand der ihm angezeigten Möglichkeiten in den aktuellen Wagons. Er bezahlt für die Reservation und erhält eine Bestätigung.</w:t>
      </w:r>
    </w:p>
    <w:p w14:paraId="68038016" w14:textId="39623ADF" w:rsidR="00085F8E" w:rsidRDefault="00085F8E" w:rsidP="00B00F25"/>
    <w:p w14:paraId="629F35C9" w14:textId="2A40DC1E" w:rsidR="007F3786" w:rsidRPr="00CF16AA" w:rsidRDefault="007F3786" w:rsidP="007F3786">
      <w:pPr>
        <w:tabs>
          <w:tab w:val="left" w:pos="1701"/>
        </w:tabs>
        <w:rPr>
          <w:szCs w:val="19"/>
        </w:rPr>
      </w:pPr>
      <w:r w:rsidRPr="00CF16AA">
        <w:rPr>
          <w:szCs w:val="19"/>
        </w:rPr>
        <w:t>Beteiligte Akteure: Benutzer, System, Applikation</w:t>
      </w:r>
    </w:p>
    <w:p w14:paraId="10DF463A" w14:textId="77777777" w:rsidR="007F3786" w:rsidRPr="00CF16AA" w:rsidRDefault="007F3786" w:rsidP="007F3786">
      <w:pPr>
        <w:tabs>
          <w:tab w:val="left" w:pos="1701"/>
        </w:tabs>
        <w:rPr>
          <w:b/>
          <w:szCs w:val="19"/>
        </w:rPr>
      </w:pPr>
      <w:r w:rsidRPr="00CF16AA">
        <w:rPr>
          <w:b/>
          <w:szCs w:val="19"/>
        </w:rPr>
        <w:t>Ablauf:</w:t>
      </w:r>
    </w:p>
    <w:tbl>
      <w:tblPr>
        <w:tblStyle w:val="Tabellenraster"/>
        <w:tblW w:w="96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8"/>
        <w:gridCol w:w="1559"/>
        <w:gridCol w:w="7088"/>
      </w:tblGrid>
      <w:tr w:rsidR="007F3786" w:rsidRPr="00CF16AA" w14:paraId="4604DF44" w14:textId="77777777" w:rsidTr="007F3786">
        <w:tc>
          <w:tcPr>
            <w:tcW w:w="988" w:type="dxa"/>
            <w:shd w:val="clear" w:color="auto" w:fill="E7E6E6" w:themeFill="background2"/>
          </w:tcPr>
          <w:p w14:paraId="6095C941" w14:textId="77777777" w:rsidR="007F3786" w:rsidRPr="00CF16AA" w:rsidRDefault="007F3786" w:rsidP="00887F1A">
            <w:pPr>
              <w:tabs>
                <w:tab w:val="left" w:pos="1701"/>
              </w:tabs>
              <w:rPr>
                <w:szCs w:val="19"/>
              </w:rPr>
            </w:pPr>
            <w:r w:rsidRPr="00CF16AA">
              <w:rPr>
                <w:szCs w:val="19"/>
              </w:rPr>
              <w:t>Nr.</w:t>
            </w:r>
          </w:p>
        </w:tc>
        <w:tc>
          <w:tcPr>
            <w:tcW w:w="1559" w:type="dxa"/>
            <w:shd w:val="clear" w:color="auto" w:fill="E7E6E6" w:themeFill="background2"/>
          </w:tcPr>
          <w:p w14:paraId="6D56A691" w14:textId="77777777" w:rsidR="007F3786" w:rsidRPr="00CF16AA" w:rsidRDefault="007F3786" w:rsidP="00887F1A">
            <w:pPr>
              <w:tabs>
                <w:tab w:val="left" w:pos="1701"/>
              </w:tabs>
              <w:rPr>
                <w:szCs w:val="19"/>
              </w:rPr>
            </w:pPr>
            <w:r w:rsidRPr="00CF16AA">
              <w:rPr>
                <w:szCs w:val="19"/>
              </w:rPr>
              <w:t>Wer</w:t>
            </w:r>
          </w:p>
        </w:tc>
        <w:tc>
          <w:tcPr>
            <w:tcW w:w="7088" w:type="dxa"/>
            <w:shd w:val="clear" w:color="auto" w:fill="E7E6E6" w:themeFill="background2"/>
          </w:tcPr>
          <w:p w14:paraId="3040EE5B" w14:textId="77777777" w:rsidR="007F3786" w:rsidRPr="00CF16AA" w:rsidRDefault="007F3786" w:rsidP="00887F1A">
            <w:pPr>
              <w:tabs>
                <w:tab w:val="left" w:pos="1701"/>
              </w:tabs>
              <w:rPr>
                <w:szCs w:val="19"/>
              </w:rPr>
            </w:pPr>
            <w:r w:rsidRPr="00CF16AA">
              <w:rPr>
                <w:szCs w:val="19"/>
              </w:rPr>
              <w:t>Was</w:t>
            </w:r>
          </w:p>
        </w:tc>
      </w:tr>
      <w:tr w:rsidR="007F3786" w:rsidRPr="00CF16AA" w14:paraId="5F3CBBCB" w14:textId="77777777" w:rsidTr="007F3786">
        <w:tc>
          <w:tcPr>
            <w:tcW w:w="988" w:type="dxa"/>
          </w:tcPr>
          <w:p w14:paraId="43F6151C" w14:textId="77777777" w:rsidR="007F3786" w:rsidRPr="00CF16AA" w:rsidRDefault="007F3786" w:rsidP="00887F1A">
            <w:pPr>
              <w:tabs>
                <w:tab w:val="left" w:pos="1701"/>
              </w:tabs>
              <w:rPr>
                <w:szCs w:val="19"/>
              </w:rPr>
            </w:pPr>
            <w:r w:rsidRPr="00CF16AA">
              <w:rPr>
                <w:szCs w:val="19"/>
              </w:rPr>
              <w:t>1.0</w:t>
            </w:r>
          </w:p>
        </w:tc>
        <w:tc>
          <w:tcPr>
            <w:tcW w:w="1559" w:type="dxa"/>
          </w:tcPr>
          <w:p w14:paraId="5294B21B" w14:textId="77777777" w:rsidR="007F3786" w:rsidRPr="00CF16AA" w:rsidRDefault="007F3786" w:rsidP="00887F1A">
            <w:pPr>
              <w:tabs>
                <w:tab w:val="left" w:pos="1701"/>
              </w:tabs>
              <w:rPr>
                <w:szCs w:val="19"/>
              </w:rPr>
            </w:pPr>
            <w:r w:rsidRPr="00CF16AA">
              <w:rPr>
                <w:szCs w:val="19"/>
              </w:rPr>
              <w:t>Benutzer</w:t>
            </w:r>
          </w:p>
        </w:tc>
        <w:tc>
          <w:tcPr>
            <w:tcW w:w="7088" w:type="dxa"/>
          </w:tcPr>
          <w:p w14:paraId="2D8194F8" w14:textId="77777777" w:rsidR="007F3786" w:rsidRPr="00CF16AA" w:rsidRDefault="007F3786" w:rsidP="00887F1A">
            <w:pPr>
              <w:tabs>
                <w:tab w:val="left" w:pos="1701"/>
              </w:tabs>
              <w:rPr>
                <w:szCs w:val="19"/>
              </w:rPr>
            </w:pPr>
            <w:r w:rsidRPr="00CF16AA">
              <w:rPr>
                <w:szCs w:val="19"/>
              </w:rPr>
              <w:t>Suchbegriffe eingeben (Von, Nach, Datum, Zeit)</w:t>
            </w:r>
          </w:p>
        </w:tc>
      </w:tr>
      <w:tr w:rsidR="007F3786" w:rsidRPr="00CF16AA" w14:paraId="00FC680C" w14:textId="77777777" w:rsidTr="00887F1A">
        <w:tc>
          <w:tcPr>
            <w:tcW w:w="988" w:type="dxa"/>
            <w:shd w:val="clear" w:color="auto" w:fill="FFF2CC" w:themeFill="accent4" w:themeFillTint="33"/>
          </w:tcPr>
          <w:p w14:paraId="37FD4273" w14:textId="77777777" w:rsidR="007F3786" w:rsidRPr="00CF16AA" w:rsidRDefault="007F3786" w:rsidP="00887F1A">
            <w:pPr>
              <w:tabs>
                <w:tab w:val="left" w:pos="1701"/>
              </w:tabs>
              <w:rPr>
                <w:szCs w:val="19"/>
              </w:rPr>
            </w:pPr>
            <w:r w:rsidRPr="00CF16AA">
              <w:rPr>
                <w:szCs w:val="19"/>
              </w:rPr>
              <w:t>1.1</w:t>
            </w:r>
          </w:p>
        </w:tc>
        <w:tc>
          <w:tcPr>
            <w:tcW w:w="1559" w:type="dxa"/>
            <w:shd w:val="clear" w:color="auto" w:fill="FFF2CC" w:themeFill="accent4" w:themeFillTint="33"/>
          </w:tcPr>
          <w:p w14:paraId="09EAF83E" w14:textId="77777777" w:rsidR="007F3786" w:rsidRPr="00CF16AA" w:rsidRDefault="007F3786" w:rsidP="00887F1A">
            <w:pPr>
              <w:tabs>
                <w:tab w:val="left" w:pos="1701"/>
              </w:tabs>
              <w:rPr>
                <w:szCs w:val="19"/>
              </w:rPr>
            </w:pPr>
            <w:r w:rsidRPr="00CF16AA">
              <w:rPr>
                <w:szCs w:val="19"/>
              </w:rPr>
              <w:t>Benutzer</w:t>
            </w:r>
          </w:p>
        </w:tc>
        <w:tc>
          <w:tcPr>
            <w:tcW w:w="7088" w:type="dxa"/>
            <w:shd w:val="clear" w:color="auto" w:fill="FFF2CC" w:themeFill="accent4" w:themeFillTint="33"/>
          </w:tcPr>
          <w:p w14:paraId="16421A6C" w14:textId="77777777" w:rsidR="007F3786" w:rsidRPr="00CF16AA" w:rsidRDefault="007F3786" w:rsidP="00887F1A">
            <w:pPr>
              <w:tabs>
                <w:tab w:val="left" w:pos="1701"/>
              </w:tabs>
              <w:rPr>
                <w:b/>
                <w:szCs w:val="19"/>
              </w:rPr>
            </w:pPr>
            <w:r w:rsidRPr="00CF16AA">
              <w:rPr>
                <w:b/>
                <w:szCs w:val="19"/>
              </w:rPr>
              <w:t xml:space="preserve">Variante: </w:t>
            </w:r>
            <w:r w:rsidRPr="00CF16AA">
              <w:rPr>
                <w:szCs w:val="19"/>
              </w:rPr>
              <w:t>Besitzt ein Digitales Ticket</w:t>
            </w:r>
            <w:r w:rsidRPr="00CF16AA">
              <w:rPr>
                <w:b/>
                <w:szCs w:val="19"/>
              </w:rPr>
              <w:t xml:space="preserve"> </w:t>
            </w:r>
          </w:p>
        </w:tc>
      </w:tr>
      <w:tr w:rsidR="007F3786" w:rsidRPr="00CF16AA" w14:paraId="26014A71" w14:textId="77777777" w:rsidTr="00887F1A">
        <w:tc>
          <w:tcPr>
            <w:tcW w:w="988" w:type="dxa"/>
            <w:shd w:val="clear" w:color="auto" w:fill="FBE4D5" w:themeFill="accent2" w:themeFillTint="33"/>
          </w:tcPr>
          <w:p w14:paraId="6E303A6C" w14:textId="77777777" w:rsidR="007F3786" w:rsidRPr="00CF16AA" w:rsidRDefault="007F3786" w:rsidP="00887F1A">
            <w:pPr>
              <w:tabs>
                <w:tab w:val="left" w:pos="1701"/>
              </w:tabs>
              <w:rPr>
                <w:szCs w:val="19"/>
              </w:rPr>
            </w:pPr>
            <w:r w:rsidRPr="00CF16AA">
              <w:rPr>
                <w:szCs w:val="19"/>
              </w:rPr>
              <w:t>1.2</w:t>
            </w:r>
          </w:p>
        </w:tc>
        <w:tc>
          <w:tcPr>
            <w:tcW w:w="1559" w:type="dxa"/>
            <w:shd w:val="clear" w:color="auto" w:fill="FBE4D5" w:themeFill="accent2" w:themeFillTint="33"/>
          </w:tcPr>
          <w:p w14:paraId="4B3E2590" w14:textId="77777777" w:rsidR="007F3786" w:rsidRPr="00CF16AA" w:rsidRDefault="007F3786" w:rsidP="00887F1A">
            <w:pPr>
              <w:tabs>
                <w:tab w:val="left" w:pos="1701"/>
              </w:tabs>
              <w:rPr>
                <w:szCs w:val="19"/>
              </w:rPr>
            </w:pPr>
            <w:r w:rsidRPr="00CF16AA">
              <w:rPr>
                <w:szCs w:val="19"/>
              </w:rPr>
              <w:t>Benutzer</w:t>
            </w:r>
          </w:p>
        </w:tc>
        <w:tc>
          <w:tcPr>
            <w:tcW w:w="7088" w:type="dxa"/>
            <w:shd w:val="clear" w:color="auto" w:fill="FBE4D5" w:themeFill="accent2" w:themeFillTint="33"/>
          </w:tcPr>
          <w:p w14:paraId="2A33F316" w14:textId="77777777" w:rsidR="007F3786" w:rsidRPr="00CF16AA" w:rsidRDefault="007F3786" w:rsidP="00887F1A">
            <w:pPr>
              <w:tabs>
                <w:tab w:val="left" w:pos="1701"/>
              </w:tabs>
              <w:rPr>
                <w:szCs w:val="19"/>
              </w:rPr>
            </w:pPr>
            <w:r w:rsidRPr="00CF16AA">
              <w:rPr>
                <w:b/>
                <w:szCs w:val="19"/>
              </w:rPr>
              <w:t>Variante</w:t>
            </w:r>
            <w:r w:rsidRPr="00CF16AA">
              <w:rPr>
                <w:szCs w:val="19"/>
              </w:rPr>
              <w:t>: Besitzt ein Digitales Sparticket</w:t>
            </w:r>
          </w:p>
        </w:tc>
      </w:tr>
      <w:tr w:rsidR="007F3786" w:rsidRPr="00CF16AA" w14:paraId="5505B539" w14:textId="77777777" w:rsidTr="007F3786">
        <w:tc>
          <w:tcPr>
            <w:tcW w:w="988" w:type="dxa"/>
          </w:tcPr>
          <w:p w14:paraId="1A91946A" w14:textId="77777777" w:rsidR="007F3786" w:rsidRPr="00CF16AA" w:rsidRDefault="007F3786" w:rsidP="00887F1A">
            <w:pPr>
              <w:tabs>
                <w:tab w:val="left" w:pos="1701"/>
              </w:tabs>
              <w:rPr>
                <w:szCs w:val="19"/>
              </w:rPr>
            </w:pPr>
            <w:r w:rsidRPr="00CF16AA">
              <w:rPr>
                <w:szCs w:val="19"/>
              </w:rPr>
              <w:t>1.3</w:t>
            </w:r>
          </w:p>
        </w:tc>
        <w:tc>
          <w:tcPr>
            <w:tcW w:w="1559" w:type="dxa"/>
          </w:tcPr>
          <w:p w14:paraId="5DF7654C" w14:textId="77777777" w:rsidR="007F3786" w:rsidRPr="00CF16AA" w:rsidRDefault="007F3786" w:rsidP="00887F1A">
            <w:pPr>
              <w:tabs>
                <w:tab w:val="left" w:pos="1701"/>
              </w:tabs>
              <w:rPr>
                <w:szCs w:val="19"/>
              </w:rPr>
            </w:pPr>
            <w:r w:rsidRPr="00CF16AA">
              <w:rPr>
                <w:szCs w:val="19"/>
              </w:rPr>
              <w:t>Benutzer</w:t>
            </w:r>
          </w:p>
        </w:tc>
        <w:tc>
          <w:tcPr>
            <w:tcW w:w="7088" w:type="dxa"/>
          </w:tcPr>
          <w:p w14:paraId="76F5F6B0" w14:textId="77777777" w:rsidR="007F3786" w:rsidRPr="00CF16AA" w:rsidRDefault="007F3786" w:rsidP="00887F1A">
            <w:pPr>
              <w:tabs>
                <w:tab w:val="left" w:pos="1701"/>
              </w:tabs>
              <w:rPr>
                <w:szCs w:val="19"/>
              </w:rPr>
            </w:pPr>
            <w:r w:rsidRPr="00CF16AA">
              <w:rPr>
                <w:szCs w:val="19"/>
              </w:rPr>
              <w:t>Suche auslösen</w:t>
            </w:r>
          </w:p>
        </w:tc>
      </w:tr>
      <w:tr w:rsidR="007F3786" w:rsidRPr="00CF16AA" w14:paraId="7B40E92D" w14:textId="77777777" w:rsidTr="007F3786">
        <w:tc>
          <w:tcPr>
            <w:tcW w:w="988" w:type="dxa"/>
          </w:tcPr>
          <w:p w14:paraId="57062C23" w14:textId="77777777" w:rsidR="007F3786" w:rsidRPr="00CF16AA" w:rsidRDefault="007F3786" w:rsidP="00887F1A">
            <w:pPr>
              <w:tabs>
                <w:tab w:val="left" w:pos="1701"/>
              </w:tabs>
              <w:rPr>
                <w:szCs w:val="19"/>
              </w:rPr>
            </w:pPr>
            <w:r w:rsidRPr="00CF16AA">
              <w:rPr>
                <w:szCs w:val="19"/>
              </w:rPr>
              <w:t>1.4</w:t>
            </w:r>
          </w:p>
        </w:tc>
        <w:tc>
          <w:tcPr>
            <w:tcW w:w="1559" w:type="dxa"/>
          </w:tcPr>
          <w:p w14:paraId="22D83227" w14:textId="77777777" w:rsidR="007F3786" w:rsidRPr="00CF16AA" w:rsidRDefault="007F3786" w:rsidP="00887F1A">
            <w:pPr>
              <w:tabs>
                <w:tab w:val="left" w:pos="1701"/>
              </w:tabs>
              <w:rPr>
                <w:szCs w:val="19"/>
              </w:rPr>
            </w:pPr>
            <w:r w:rsidRPr="00CF16AA">
              <w:rPr>
                <w:szCs w:val="19"/>
              </w:rPr>
              <w:t>Applikation</w:t>
            </w:r>
          </w:p>
        </w:tc>
        <w:tc>
          <w:tcPr>
            <w:tcW w:w="7088" w:type="dxa"/>
          </w:tcPr>
          <w:p w14:paraId="5B08CA2C" w14:textId="77777777" w:rsidR="007F3786" w:rsidRPr="00CF16AA" w:rsidRDefault="007F3786" w:rsidP="00887F1A">
            <w:pPr>
              <w:tabs>
                <w:tab w:val="left" w:pos="1701"/>
              </w:tabs>
              <w:rPr>
                <w:szCs w:val="19"/>
              </w:rPr>
            </w:pPr>
            <w:r w:rsidRPr="00CF16AA">
              <w:rPr>
                <w:szCs w:val="19"/>
              </w:rPr>
              <w:t>Sendet Anfrage an System</w:t>
            </w:r>
          </w:p>
        </w:tc>
      </w:tr>
      <w:tr w:rsidR="007F3786" w:rsidRPr="00CF16AA" w14:paraId="3D7DCFE2" w14:textId="77777777" w:rsidTr="007F3786">
        <w:tc>
          <w:tcPr>
            <w:tcW w:w="988" w:type="dxa"/>
          </w:tcPr>
          <w:p w14:paraId="043E5278" w14:textId="77777777" w:rsidR="007F3786" w:rsidRPr="00CF16AA" w:rsidRDefault="007F3786" w:rsidP="00887F1A">
            <w:pPr>
              <w:tabs>
                <w:tab w:val="left" w:pos="1701"/>
              </w:tabs>
              <w:rPr>
                <w:szCs w:val="19"/>
              </w:rPr>
            </w:pPr>
            <w:r w:rsidRPr="00CF16AA">
              <w:rPr>
                <w:szCs w:val="19"/>
              </w:rPr>
              <w:t>1.5</w:t>
            </w:r>
          </w:p>
        </w:tc>
        <w:tc>
          <w:tcPr>
            <w:tcW w:w="1559" w:type="dxa"/>
          </w:tcPr>
          <w:p w14:paraId="65EE8774" w14:textId="77777777" w:rsidR="007F3786" w:rsidRPr="00CF16AA" w:rsidRDefault="007F3786" w:rsidP="00887F1A">
            <w:pPr>
              <w:tabs>
                <w:tab w:val="left" w:pos="1701"/>
              </w:tabs>
              <w:rPr>
                <w:szCs w:val="19"/>
              </w:rPr>
            </w:pPr>
            <w:r w:rsidRPr="00CF16AA">
              <w:rPr>
                <w:szCs w:val="19"/>
              </w:rPr>
              <w:t>System</w:t>
            </w:r>
          </w:p>
        </w:tc>
        <w:tc>
          <w:tcPr>
            <w:tcW w:w="7088" w:type="dxa"/>
          </w:tcPr>
          <w:p w14:paraId="0ACF6062" w14:textId="77777777" w:rsidR="007F3786" w:rsidRPr="00CF16AA" w:rsidRDefault="007F3786" w:rsidP="00887F1A">
            <w:pPr>
              <w:tabs>
                <w:tab w:val="left" w:pos="1701"/>
              </w:tabs>
              <w:rPr>
                <w:szCs w:val="19"/>
              </w:rPr>
            </w:pPr>
            <w:r w:rsidRPr="00CF16AA">
              <w:rPr>
                <w:szCs w:val="19"/>
              </w:rPr>
              <w:t>Stellt Zugservice anhand der Suchkriterien zusammen</w:t>
            </w:r>
          </w:p>
          <w:p w14:paraId="50B15103" w14:textId="03599108" w:rsidR="007F3786" w:rsidRPr="00CF16AA" w:rsidRDefault="007F3786" w:rsidP="00887F1A">
            <w:pPr>
              <w:tabs>
                <w:tab w:val="left" w:pos="1701"/>
              </w:tabs>
              <w:rPr>
                <w:szCs w:val="19"/>
              </w:rPr>
            </w:pPr>
            <w:r w:rsidRPr="00CF16AA">
              <w:rPr>
                <w:szCs w:val="19"/>
              </w:rPr>
              <w:t xml:space="preserve">(Zugkomposition, </w:t>
            </w:r>
            <w:r w:rsidR="00887F1A">
              <w:rPr>
                <w:szCs w:val="19"/>
              </w:rPr>
              <w:t xml:space="preserve">bestehende </w:t>
            </w:r>
            <w:r w:rsidRPr="00CF16AA">
              <w:rPr>
                <w:szCs w:val="19"/>
              </w:rPr>
              <w:t>Reservationen, Strecke)</w:t>
            </w:r>
          </w:p>
        </w:tc>
      </w:tr>
      <w:tr w:rsidR="007F3786" w:rsidRPr="00CF16AA" w14:paraId="049E5B1F" w14:textId="77777777" w:rsidTr="007F3786">
        <w:tc>
          <w:tcPr>
            <w:tcW w:w="988" w:type="dxa"/>
          </w:tcPr>
          <w:p w14:paraId="1E9CEB3E" w14:textId="77777777" w:rsidR="007F3786" w:rsidRPr="00CF16AA" w:rsidRDefault="007F3786" w:rsidP="00887F1A">
            <w:pPr>
              <w:tabs>
                <w:tab w:val="left" w:pos="1701"/>
              </w:tabs>
              <w:rPr>
                <w:szCs w:val="19"/>
              </w:rPr>
            </w:pPr>
            <w:r w:rsidRPr="00CF16AA">
              <w:rPr>
                <w:szCs w:val="19"/>
              </w:rPr>
              <w:t>1.6</w:t>
            </w:r>
          </w:p>
        </w:tc>
        <w:tc>
          <w:tcPr>
            <w:tcW w:w="1559" w:type="dxa"/>
          </w:tcPr>
          <w:p w14:paraId="04F970B6" w14:textId="77777777" w:rsidR="007F3786" w:rsidRPr="00CF16AA" w:rsidRDefault="007F3786" w:rsidP="00887F1A">
            <w:pPr>
              <w:tabs>
                <w:tab w:val="left" w:pos="1701"/>
              </w:tabs>
              <w:rPr>
                <w:szCs w:val="19"/>
              </w:rPr>
            </w:pPr>
            <w:r w:rsidRPr="00CF16AA">
              <w:rPr>
                <w:szCs w:val="19"/>
              </w:rPr>
              <w:t>Applikation</w:t>
            </w:r>
          </w:p>
        </w:tc>
        <w:tc>
          <w:tcPr>
            <w:tcW w:w="7088" w:type="dxa"/>
          </w:tcPr>
          <w:p w14:paraId="706598A8" w14:textId="1E1D9A94" w:rsidR="007F3786" w:rsidRPr="00CF16AA" w:rsidRDefault="007F3786" w:rsidP="00887F1A">
            <w:pPr>
              <w:tabs>
                <w:tab w:val="left" w:pos="1701"/>
              </w:tabs>
              <w:rPr>
                <w:szCs w:val="19"/>
              </w:rPr>
            </w:pPr>
            <w:r w:rsidRPr="00CF16AA">
              <w:rPr>
                <w:szCs w:val="19"/>
              </w:rPr>
              <w:t>Zeigt die zusammengestellten Zugservice an</w:t>
            </w:r>
          </w:p>
        </w:tc>
      </w:tr>
      <w:tr w:rsidR="007F3786" w:rsidRPr="00CF16AA" w14:paraId="070E85F2" w14:textId="77777777" w:rsidTr="00887F1A">
        <w:tc>
          <w:tcPr>
            <w:tcW w:w="988" w:type="dxa"/>
            <w:shd w:val="clear" w:color="auto" w:fill="DEEAF6" w:themeFill="accent5" w:themeFillTint="33"/>
          </w:tcPr>
          <w:p w14:paraId="4A1A71ED" w14:textId="77777777" w:rsidR="007F3786" w:rsidRPr="00CF16AA" w:rsidRDefault="007F3786" w:rsidP="00887F1A">
            <w:pPr>
              <w:tabs>
                <w:tab w:val="left" w:pos="1701"/>
              </w:tabs>
              <w:rPr>
                <w:szCs w:val="19"/>
              </w:rPr>
            </w:pPr>
            <w:r w:rsidRPr="00CF16AA">
              <w:rPr>
                <w:szCs w:val="19"/>
              </w:rPr>
              <w:t>1.7</w:t>
            </w:r>
          </w:p>
        </w:tc>
        <w:tc>
          <w:tcPr>
            <w:tcW w:w="1559" w:type="dxa"/>
            <w:shd w:val="clear" w:color="auto" w:fill="DEEAF6" w:themeFill="accent5" w:themeFillTint="33"/>
          </w:tcPr>
          <w:p w14:paraId="73917DBE" w14:textId="77777777" w:rsidR="007F3786" w:rsidRPr="00CF16AA" w:rsidRDefault="007F3786" w:rsidP="00887F1A">
            <w:pPr>
              <w:tabs>
                <w:tab w:val="left" w:pos="1701"/>
              </w:tabs>
              <w:rPr>
                <w:szCs w:val="19"/>
              </w:rPr>
            </w:pPr>
            <w:r w:rsidRPr="00CF16AA">
              <w:rPr>
                <w:szCs w:val="19"/>
              </w:rPr>
              <w:t>Applikation</w:t>
            </w:r>
          </w:p>
        </w:tc>
        <w:tc>
          <w:tcPr>
            <w:tcW w:w="7088" w:type="dxa"/>
            <w:shd w:val="clear" w:color="auto" w:fill="DEEAF6" w:themeFill="accent5" w:themeFillTint="33"/>
          </w:tcPr>
          <w:p w14:paraId="2F91CA66" w14:textId="77777777" w:rsidR="007F3786" w:rsidRPr="00CF16AA" w:rsidRDefault="007F3786" w:rsidP="00887F1A">
            <w:pPr>
              <w:tabs>
                <w:tab w:val="left" w:pos="1701"/>
              </w:tabs>
              <w:rPr>
                <w:szCs w:val="19"/>
              </w:rPr>
            </w:pPr>
            <w:r w:rsidRPr="00CF16AA">
              <w:rPr>
                <w:b/>
                <w:bCs/>
                <w:szCs w:val="19"/>
              </w:rPr>
              <w:t>Ausnahme</w:t>
            </w:r>
            <w:r w:rsidRPr="00CF16AA">
              <w:rPr>
                <w:szCs w:val="19"/>
              </w:rPr>
              <w:t>: keine Rückmeldung des Systems</w:t>
            </w:r>
          </w:p>
        </w:tc>
      </w:tr>
      <w:tr w:rsidR="007F3786" w:rsidRPr="00CF16AA" w14:paraId="1E92B7D3" w14:textId="77777777" w:rsidTr="007F3786">
        <w:tc>
          <w:tcPr>
            <w:tcW w:w="988" w:type="dxa"/>
          </w:tcPr>
          <w:p w14:paraId="5335550D" w14:textId="77777777" w:rsidR="007F3786" w:rsidRPr="00CF16AA" w:rsidRDefault="007F3786" w:rsidP="00887F1A">
            <w:pPr>
              <w:tabs>
                <w:tab w:val="left" w:pos="1701"/>
              </w:tabs>
              <w:rPr>
                <w:szCs w:val="19"/>
              </w:rPr>
            </w:pPr>
            <w:r w:rsidRPr="00CF16AA">
              <w:rPr>
                <w:szCs w:val="19"/>
              </w:rPr>
              <w:t>1.8</w:t>
            </w:r>
          </w:p>
        </w:tc>
        <w:tc>
          <w:tcPr>
            <w:tcW w:w="1559" w:type="dxa"/>
          </w:tcPr>
          <w:p w14:paraId="400CC025" w14:textId="77777777" w:rsidR="007F3786" w:rsidRPr="00CF16AA" w:rsidRDefault="007F3786" w:rsidP="00887F1A">
            <w:pPr>
              <w:tabs>
                <w:tab w:val="left" w:pos="1701"/>
              </w:tabs>
              <w:rPr>
                <w:szCs w:val="19"/>
              </w:rPr>
            </w:pPr>
            <w:r w:rsidRPr="00CF16AA">
              <w:rPr>
                <w:szCs w:val="19"/>
              </w:rPr>
              <w:t>Benutzer</w:t>
            </w:r>
          </w:p>
        </w:tc>
        <w:tc>
          <w:tcPr>
            <w:tcW w:w="7088" w:type="dxa"/>
          </w:tcPr>
          <w:p w14:paraId="44341EE9" w14:textId="77777777" w:rsidR="007F3786" w:rsidRPr="00CF16AA" w:rsidRDefault="007F3786" w:rsidP="00887F1A">
            <w:pPr>
              <w:tabs>
                <w:tab w:val="left" w:pos="1701"/>
              </w:tabs>
              <w:rPr>
                <w:szCs w:val="19"/>
              </w:rPr>
            </w:pPr>
            <w:r w:rsidRPr="00CF16AA">
              <w:rPr>
                <w:szCs w:val="19"/>
              </w:rPr>
              <w:t>Wählt einen Zugservice aus</w:t>
            </w:r>
          </w:p>
        </w:tc>
      </w:tr>
      <w:tr w:rsidR="007F3786" w:rsidRPr="00CF16AA" w14:paraId="6202017B" w14:textId="77777777" w:rsidTr="007F3786">
        <w:tc>
          <w:tcPr>
            <w:tcW w:w="988" w:type="dxa"/>
          </w:tcPr>
          <w:p w14:paraId="7DA2D1B2" w14:textId="77777777" w:rsidR="007F3786" w:rsidRPr="00CF16AA" w:rsidRDefault="007F3786" w:rsidP="00887F1A">
            <w:pPr>
              <w:tabs>
                <w:tab w:val="left" w:pos="1701"/>
              </w:tabs>
              <w:rPr>
                <w:szCs w:val="19"/>
              </w:rPr>
            </w:pPr>
            <w:r w:rsidRPr="00CF16AA">
              <w:rPr>
                <w:szCs w:val="19"/>
              </w:rPr>
              <w:t>1.9</w:t>
            </w:r>
          </w:p>
        </w:tc>
        <w:tc>
          <w:tcPr>
            <w:tcW w:w="1559" w:type="dxa"/>
          </w:tcPr>
          <w:p w14:paraId="6A5394C5" w14:textId="77777777" w:rsidR="007F3786" w:rsidRPr="00CF16AA" w:rsidRDefault="007F3786" w:rsidP="00887F1A">
            <w:pPr>
              <w:tabs>
                <w:tab w:val="left" w:pos="1701"/>
              </w:tabs>
              <w:rPr>
                <w:szCs w:val="19"/>
              </w:rPr>
            </w:pPr>
            <w:r w:rsidRPr="00CF16AA">
              <w:rPr>
                <w:szCs w:val="19"/>
              </w:rPr>
              <w:t>Applikation</w:t>
            </w:r>
          </w:p>
        </w:tc>
        <w:tc>
          <w:tcPr>
            <w:tcW w:w="7088" w:type="dxa"/>
          </w:tcPr>
          <w:p w14:paraId="237F3431" w14:textId="228F2EB9" w:rsidR="007F3786" w:rsidRPr="00CF16AA" w:rsidRDefault="007F3786" w:rsidP="00887F1A">
            <w:pPr>
              <w:tabs>
                <w:tab w:val="left" w:pos="1701"/>
              </w:tabs>
              <w:rPr>
                <w:szCs w:val="19"/>
              </w:rPr>
            </w:pPr>
            <w:r w:rsidRPr="00CF16AA">
              <w:rPr>
                <w:szCs w:val="19"/>
              </w:rPr>
              <w:t>Leitet weiter zur Sitzplan-Anzeige</w:t>
            </w:r>
            <w:r w:rsidR="00887F1A">
              <w:rPr>
                <w:szCs w:val="19"/>
              </w:rPr>
              <w:t xml:space="preserve"> (Wagen mit bestehenden</w:t>
            </w:r>
            <w:r w:rsidR="001115D1">
              <w:rPr>
                <w:szCs w:val="19"/>
              </w:rPr>
              <w:t>, nichtreservierten</w:t>
            </w:r>
            <w:r w:rsidR="00887F1A">
              <w:rPr>
                <w:szCs w:val="19"/>
              </w:rPr>
              <w:t xml:space="preserve"> Sitzplätzen)</w:t>
            </w:r>
          </w:p>
        </w:tc>
      </w:tr>
      <w:tr w:rsidR="007F3786" w:rsidRPr="00CF16AA" w14:paraId="6A3ABE54" w14:textId="77777777" w:rsidTr="007F3786">
        <w:tc>
          <w:tcPr>
            <w:tcW w:w="988" w:type="dxa"/>
          </w:tcPr>
          <w:p w14:paraId="01FFC90B" w14:textId="77777777" w:rsidR="007F3786" w:rsidRPr="00CF16AA" w:rsidRDefault="007F3786" w:rsidP="00887F1A">
            <w:pPr>
              <w:tabs>
                <w:tab w:val="left" w:pos="1701"/>
              </w:tabs>
              <w:rPr>
                <w:szCs w:val="19"/>
              </w:rPr>
            </w:pPr>
            <w:r w:rsidRPr="00CF16AA">
              <w:rPr>
                <w:szCs w:val="19"/>
              </w:rPr>
              <w:t>1.10</w:t>
            </w:r>
          </w:p>
        </w:tc>
        <w:tc>
          <w:tcPr>
            <w:tcW w:w="1559" w:type="dxa"/>
          </w:tcPr>
          <w:p w14:paraId="4CD05A0D" w14:textId="77777777" w:rsidR="007F3786" w:rsidRPr="00CF16AA" w:rsidRDefault="007F3786" w:rsidP="00887F1A">
            <w:pPr>
              <w:tabs>
                <w:tab w:val="left" w:pos="1701"/>
              </w:tabs>
              <w:rPr>
                <w:szCs w:val="19"/>
              </w:rPr>
            </w:pPr>
            <w:r w:rsidRPr="00CF16AA">
              <w:rPr>
                <w:szCs w:val="19"/>
              </w:rPr>
              <w:t>Benutzer</w:t>
            </w:r>
          </w:p>
        </w:tc>
        <w:tc>
          <w:tcPr>
            <w:tcW w:w="7088" w:type="dxa"/>
          </w:tcPr>
          <w:p w14:paraId="701B8142" w14:textId="26E8B6CE" w:rsidR="007F3786" w:rsidRPr="00CF16AA" w:rsidRDefault="007F3786" w:rsidP="00887F1A">
            <w:pPr>
              <w:tabs>
                <w:tab w:val="left" w:pos="1701"/>
              </w:tabs>
              <w:rPr>
                <w:szCs w:val="19"/>
              </w:rPr>
            </w:pPr>
            <w:r w:rsidRPr="00CF16AA">
              <w:rPr>
                <w:szCs w:val="19"/>
              </w:rPr>
              <w:t xml:space="preserve">Wählt einen </w:t>
            </w:r>
            <w:r w:rsidR="001115D1">
              <w:rPr>
                <w:szCs w:val="19"/>
              </w:rPr>
              <w:t>freien</w:t>
            </w:r>
            <w:r w:rsidRPr="00CF16AA">
              <w:rPr>
                <w:szCs w:val="19"/>
              </w:rPr>
              <w:t xml:space="preserve"> Sitzplatz</w:t>
            </w:r>
            <w:r w:rsidR="001115D1">
              <w:rPr>
                <w:szCs w:val="19"/>
              </w:rPr>
              <w:t xml:space="preserve"> aus.</w:t>
            </w:r>
          </w:p>
        </w:tc>
      </w:tr>
      <w:tr w:rsidR="007F3786" w:rsidRPr="00CF16AA" w14:paraId="1231DF70" w14:textId="77777777" w:rsidTr="007F3786">
        <w:tc>
          <w:tcPr>
            <w:tcW w:w="988" w:type="dxa"/>
          </w:tcPr>
          <w:p w14:paraId="6AA4985F" w14:textId="77777777" w:rsidR="007F3786" w:rsidRPr="00CF16AA" w:rsidRDefault="007F3786" w:rsidP="00887F1A">
            <w:pPr>
              <w:tabs>
                <w:tab w:val="left" w:pos="1701"/>
              </w:tabs>
              <w:rPr>
                <w:szCs w:val="19"/>
              </w:rPr>
            </w:pPr>
            <w:r w:rsidRPr="00CF16AA">
              <w:rPr>
                <w:szCs w:val="19"/>
              </w:rPr>
              <w:t>1.11</w:t>
            </w:r>
          </w:p>
        </w:tc>
        <w:tc>
          <w:tcPr>
            <w:tcW w:w="1559" w:type="dxa"/>
          </w:tcPr>
          <w:p w14:paraId="47765804" w14:textId="77777777" w:rsidR="007F3786" w:rsidRPr="00CF16AA" w:rsidRDefault="007F3786" w:rsidP="00887F1A">
            <w:pPr>
              <w:tabs>
                <w:tab w:val="left" w:pos="1701"/>
              </w:tabs>
              <w:rPr>
                <w:szCs w:val="19"/>
              </w:rPr>
            </w:pPr>
            <w:r w:rsidRPr="00CF16AA">
              <w:rPr>
                <w:szCs w:val="19"/>
              </w:rPr>
              <w:t>Applikation</w:t>
            </w:r>
          </w:p>
        </w:tc>
        <w:tc>
          <w:tcPr>
            <w:tcW w:w="7088" w:type="dxa"/>
          </w:tcPr>
          <w:p w14:paraId="221B73B0" w14:textId="6E29B4D5" w:rsidR="007F3786" w:rsidRPr="00CF16AA" w:rsidRDefault="007F3786" w:rsidP="00887F1A">
            <w:pPr>
              <w:tabs>
                <w:tab w:val="left" w:pos="1701"/>
              </w:tabs>
              <w:rPr>
                <w:szCs w:val="19"/>
              </w:rPr>
            </w:pPr>
            <w:r w:rsidRPr="00CF16AA">
              <w:rPr>
                <w:szCs w:val="19"/>
              </w:rPr>
              <w:t xml:space="preserve">Leitet weiter zur </w:t>
            </w:r>
            <w:r w:rsidR="00887F1A">
              <w:rPr>
                <w:szCs w:val="19"/>
              </w:rPr>
              <w:t xml:space="preserve">detaillierten </w:t>
            </w:r>
            <w:r w:rsidRPr="00CF16AA">
              <w:rPr>
                <w:szCs w:val="19"/>
              </w:rPr>
              <w:t>Sitzplatz</w:t>
            </w:r>
            <w:r w:rsidR="00887F1A">
              <w:rPr>
                <w:szCs w:val="19"/>
              </w:rPr>
              <w:t>-</w:t>
            </w:r>
            <w:r w:rsidRPr="00CF16AA">
              <w:rPr>
                <w:szCs w:val="19"/>
              </w:rPr>
              <w:t>Anzeige</w:t>
            </w:r>
          </w:p>
        </w:tc>
      </w:tr>
      <w:tr w:rsidR="001115D1" w:rsidRPr="00CF16AA" w14:paraId="3840A2F6" w14:textId="77777777" w:rsidTr="001115D1">
        <w:tc>
          <w:tcPr>
            <w:tcW w:w="988" w:type="dxa"/>
            <w:shd w:val="clear" w:color="auto" w:fill="auto"/>
          </w:tcPr>
          <w:p w14:paraId="1E557D84" w14:textId="77777777" w:rsidR="001115D1" w:rsidRPr="00CF16AA" w:rsidRDefault="001115D1" w:rsidP="00887F1A">
            <w:pPr>
              <w:tabs>
                <w:tab w:val="left" w:pos="1701"/>
              </w:tabs>
              <w:rPr>
                <w:szCs w:val="19"/>
              </w:rPr>
            </w:pPr>
            <w:r w:rsidRPr="00CF16AA">
              <w:rPr>
                <w:szCs w:val="19"/>
              </w:rPr>
              <w:t>1.12</w:t>
            </w:r>
          </w:p>
        </w:tc>
        <w:tc>
          <w:tcPr>
            <w:tcW w:w="1559" w:type="dxa"/>
            <w:shd w:val="clear" w:color="auto" w:fill="auto"/>
          </w:tcPr>
          <w:p w14:paraId="50BD02C6" w14:textId="3C125978" w:rsidR="001115D1" w:rsidRPr="00CF16AA" w:rsidRDefault="001115D1" w:rsidP="00887F1A">
            <w:pPr>
              <w:tabs>
                <w:tab w:val="left" w:pos="1701"/>
              </w:tabs>
              <w:rPr>
                <w:szCs w:val="19"/>
              </w:rPr>
            </w:pPr>
            <w:r w:rsidRPr="00CF16AA">
              <w:rPr>
                <w:szCs w:val="19"/>
              </w:rPr>
              <w:t>Benutzer</w:t>
            </w:r>
          </w:p>
        </w:tc>
        <w:tc>
          <w:tcPr>
            <w:tcW w:w="7088" w:type="dxa"/>
            <w:shd w:val="clear" w:color="auto" w:fill="auto"/>
          </w:tcPr>
          <w:p w14:paraId="7E204D41" w14:textId="25E377CF" w:rsidR="001115D1" w:rsidRPr="00CF16AA" w:rsidRDefault="001115D1" w:rsidP="00887F1A">
            <w:pPr>
              <w:tabs>
                <w:tab w:val="left" w:pos="1701"/>
              </w:tabs>
              <w:rPr>
                <w:szCs w:val="19"/>
              </w:rPr>
            </w:pPr>
            <w:r w:rsidRPr="00CF16AA">
              <w:rPr>
                <w:szCs w:val="19"/>
              </w:rPr>
              <w:t>Löst Reservation aus</w:t>
            </w:r>
          </w:p>
        </w:tc>
      </w:tr>
      <w:tr w:rsidR="001115D1" w:rsidRPr="00CF16AA" w14:paraId="1B7155F3" w14:textId="77777777" w:rsidTr="007F3786">
        <w:tc>
          <w:tcPr>
            <w:tcW w:w="988" w:type="dxa"/>
          </w:tcPr>
          <w:p w14:paraId="22B88405" w14:textId="77777777" w:rsidR="001115D1" w:rsidRPr="00CF16AA" w:rsidRDefault="001115D1" w:rsidP="00887F1A">
            <w:pPr>
              <w:tabs>
                <w:tab w:val="left" w:pos="1701"/>
              </w:tabs>
              <w:rPr>
                <w:szCs w:val="19"/>
              </w:rPr>
            </w:pPr>
            <w:r w:rsidRPr="00CF16AA">
              <w:rPr>
                <w:szCs w:val="19"/>
              </w:rPr>
              <w:t>1.13</w:t>
            </w:r>
          </w:p>
        </w:tc>
        <w:tc>
          <w:tcPr>
            <w:tcW w:w="1559" w:type="dxa"/>
          </w:tcPr>
          <w:p w14:paraId="1BAD86B1" w14:textId="71A064ED" w:rsidR="001115D1" w:rsidRPr="00CF16AA" w:rsidRDefault="001115D1" w:rsidP="00887F1A">
            <w:pPr>
              <w:tabs>
                <w:tab w:val="left" w:pos="1701"/>
              </w:tabs>
              <w:rPr>
                <w:szCs w:val="19"/>
              </w:rPr>
            </w:pPr>
            <w:r w:rsidRPr="00CF16AA">
              <w:rPr>
                <w:szCs w:val="19"/>
              </w:rPr>
              <w:t>Applikation</w:t>
            </w:r>
          </w:p>
        </w:tc>
        <w:tc>
          <w:tcPr>
            <w:tcW w:w="7088" w:type="dxa"/>
          </w:tcPr>
          <w:p w14:paraId="6B14E3BA" w14:textId="6B9A1926" w:rsidR="001115D1" w:rsidRPr="00CF16AA" w:rsidRDefault="001115D1" w:rsidP="00887F1A">
            <w:pPr>
              <w:tabs>
                <w:tab w:val="left" w:pos="1701"/>
              </w:tabs>
              <w:rPr>
                <w:szCs w:val="19"/>
              </w:rPr>
            </w:pPr>
            <w:r w:rsidRPr="00CF16AA">
              <w:rPr>
                <w:szCs w:val="19"/>
              </w:rPr>
              <w:t>Sendet Reservation an das System</w:t>
            </w:r>
          </w:p>
        </w:tc>
      </w:tr>
      <w:tr w:rsidR="001115D1" w:rsidRPr="00CF16AA" w14:paraId="249C8F5D" w14:textId="77777777" w:rsidTr="007F3786">
        <w:tc>
          <w:tcPr>
            <w:tcW w:w="988" w:type="dxa"/>
          </w:tcPr>
          <w:p w14:paraId="65FB1D06" w14:textId="77777777" w:rsidR="001115D1" w:rsidRPr="00CF16AA" w:rsidRDefault="001115D1" w:rsidP="00887F1A">
            <w:pPr>
              <w:tabs>
                <w:tab w:val="left" w:pos="1701"/>
              </w:tabs>
              <w:rPr>
                <w:szCs w:val="19"/>
              </w:rPr>
            </w:pPr>
            <w:r w:rsidRPr="00CF16AA">
              <w:rPr>
                <w:szCs w:val="19"/>
              </w:rPr>
              <w:t>1.14</w:t>
            </w:r>
          </w:p>
        </w:tc>
        <w:tc>
          <w:tcPr>
            <w:tcW w:w="1559" w:type="dxa"/>
          </w:tcPr>
          <w:p w14:paraId="6D954F89" w14:textId="1CE1DE7B" w:rsidR="001115D1" w:rsidRPr="00CF16AA" w:rsidRDefault="001115D1" w:rsidP="00887F1A">
            <w:pPr>
              <w:tabs>
                <w:tab w:val="left" w:pos="1701"/>
              </w:tabs>
              <w:rPr>
                <w:szCs w:val="19"/>
              </w:rPr>
            </w:pPr>
            <w:r w:rsidRPr="00CF16AA">
              <w:rPr>
                <w:szCs w:val="19"/>
              </w:rPr>
              <w:t>System</w:t>
            </w:r>
          </w:p>
        </w:tc>
        <w:tc>
          <w:tcPr>
            <w:tcW w:w="7088" w:type="dxa"/>
          </w:tcPr>
          <w:p w14:paraId="14192B3D" w14:textId="27889D97" w:rsidR="001115D1" w:rsidRPr="00CF16AA" w:rsidRDefault="001115D1" w:rsidP="00887F1A">
            <w:pPr>
              <w:tabs>
                <w:tab w:val="left" w:pos="1701"/>
              </w:tabs>
              <w:rPr>
                <w:szCs w:val="19"/>
              </w:rPr>
            </w:pPr>
            <w:r w:rsidRPr="00CF16AA">
              <w:rPr>
                <w:szCs w:val="19"/>
              </w:rPr>
              <w:t>Speichert Reservation</w:t>
            </w:r>
          </w:p>
        </w:tc>
      </w:tr>
      <w:tr w:rsidR="001115D1" w:rsidRPr="00CF16AA" w14:paraId="71025EB0" w14:textId="77777777" w:rsidTr="007F3786">
        <w:tc>
          <w:tcPr>
            <w:tcW w:w="988" w:type="dxa"/>
          </w:tcPr>
          <w:p w14:paraId="2534B236" w14:textId="77777777" w:rsidR="001115D1" w:rsidRPr="00CF16AA" w:rsidRDefault="001115D1" w:rsidP="00887F1A">
            <w:pPr>
              <w:tabs>
                <w:tab w:val="left" w:pos="1701"/>
              </w:tabs>
              <w:rPr>
                <w:szCs w:val="19"/>
              </w:rPr>
            </w:pPr>
            <w:r w:rsidRPr="00CF16AA">
              <w:rPr>
                <w:szCs w:val="19"/>
              </w:rPr>
              <w:t>1.15</w:t>
            </w:r>
          </w:p>
        </w:tc>
        <w:tc>
          <w:tcPr>
            <w:tcW w:w="1559" w:type="dxa"/>
          </w:tcPr>
          <w:p w14:paraId="71A589C5" w14:textId="4200101B" w:rsidR="001115D1" w:rsidRPr="00CF16AA" w:rsidRDefault="001115D1" w:rsidP="00887F1A">
            <w:pPr>
              <w:tabs>
                <w:tab w:val="left" w:pos="1701"/>
              </w:tabs>
              <w:rPr>
                <w:szCs w:val="19"/>
              </w:rPr>
            </w:pPr>
            <w:r w:rsidRPr="00CF16AA">
              <w:rPr>
                <w:szCs w:val="19"/>
              </w:rPr>
              <w:t>Applikation</w:t>
            </w:r>
          </w:p>
        </w:tc>
        <w:tc>
          <w:tcPr>
            <w:tcW w:w="7088" w:type="dxa"/>
          </w:tcPr>
          <w:p w14:paraId="76A347B2" w14:textId="416E041B" w:rsidR="001115D1" w:rsidRPr="00CF16AA" w:rsidRDefault="001115D1" w:rsidP="00887F1A">
            <w:pPr>
              <w:tabs>
                <w:tab w:val="left" w:pos="1701"/>
              </w:tabs>
              <w:rPr>
                <w:szCs w:val="19"/>
              </w:rPr>
            </w:pPr>
            <w:r w:rsidRPr="00CF16AA">
              <w:rPr>
                <w:szCs w:val="19"/>
              </w:rPr>
              <w:t>Bestätigt Reservation und zeigt einen Bestätigungscode an</w:t>
            </w:r>
          </w:p>
        </w:tc>
      </w:tr>
      <w:tr w:rsidR="001115D1" w:rsidRPr="00CF16AA" w14:paraId="5ACAA221" w14:textId="77777777" w:rsidTr="00C213FE">
        <w:tc>
          <w:tcPr>
            <w:tcW w:w="988" w:type="dxa"/>
            <w:shd w:val="clear" w:color="auto" w:fill="E2EFD9" w:themeFill="accent6" w:themeFillTint="33"/>
          </w:tcPr>
          <w:p w14:paraId="02F77CDA" w14:textId="77777777" w:rsidR="001115D1" w:rsidRPr="00CF16AA" w:rsidRDefault="001115D1" w:rsidP="00887F1A">
            <w:pPr>
              <w:tabs>
                <w:tab w:val="left" w:pos="1701"/>
              </w:tabs>
              <w:rPr>
                <w:szCs w:val="19"/>
              </w:rPr>
            </w:pPr>
            <w:r w:rsidRPr="00CF16AA">
              <w:rPr>
                <w:szCs w:val="19"/>
              </w:rPr>
              <w:t>1.16</w:t>
            </w:r>
          </w:p>
        </w:tc>
        <w:tc>
          <w:tcPr>
            <w:tcW w:w="1559" w:type="dxa"/>
            <w:shd w:val="clear" w:color="auto" w:fill="E2EFD9" w:themeFill="accent6" w:themeFillTint="33"/>
          </w:tcPr>
          <w:p w14:paraId="6B7D74DC" w14:textId="04827F2A" w:rsidR="001115D1" w:rsidRPr="00CF16AA" w:rsidRDefault="001115D1" w:rsidP="00887F1A">
            <w:pPr>
              <w:tabs>
                <w:tab w:val="left" w:pos="1701"/>
              </w:tabs>
              <w:rPr>
                <w:szCs w:val="19"/>
              </w:rPr>
            </w:pPr>
            <w:r w:rsidRPr="00CF16AA">
              <w:rPr>
                <w:szCs w:val="19"/>
              </w:rPr>
              <w:t>Applikation</w:t>
            </w:r>
          </w:p>
        </w:tc>
        <w:tc>
          <w:tcPr>
            <w:tcW w:w="7088" w:type="dxa"/>
            <w:shd w:val="clear" w:color="auto" w:fill="E2EFD9" w:themeFill="accent6" w:themeFillTint="33"/>
          </w:tcPr>
          <w:p w14:paraId="46F90892" w14:textId="666C15EC" w:rsidR="001115D1" w:rsidRPr="00CF16AA" w:rsidRDefault="001115D1" w:rsidP="00887F1A">
            <w:pPr>
              <w:tabs>
                <w:tab w:val="left" w:pos="1701"/>
              </w:tabs>
              <w:rPr>
                <w:szCs w:val="19"/>
              </w:rPr>
            </w:pPr>
            <w:r w:rsidRPr="00CF16AA">
              <w:rPr>
                <w:b/>
                <w:bCs/>
                <w:szCs w:val="19"/>
              </w:rPr>
              <w:t>Ausnahme</w:t>
            </w:r>
            <w:r w:rsidRPr="00CF16AA">
              <w:rPr>
                <w:szCs w:val="19"/>
              </w:rPr>
              <w:t>: Sitzplatz wurde in der Zwischenzeit reserviert</w:t>
            </w:r>
          </w:p>
        </w:tc>
      </w:tr>
    </w:tbl>
    <w:p w14:paraId="3C815E3E" w14:textId="77777777" w:rsidR="007F3786" w:rsidRPr="00CF16AA" w:rsidRDefault="007F3786" w:rsidP="007F3786">
      <w:pPr>
        <w:tabs>
          <w:tab w:val="left" w:pos="1701"/>
        </w:tabs>
        <w:rPr>
          <w:b/>
          <w:szCs w:val="19"/>
          <w:u w:val="single"/>
        </w:rPr>
      </w:pPr>
    </w:p>
    <w:p w14:paraId="4A093EAC" w14:textId="77777777" w:rsidR="007F3786" w:rsidRPr="00CF16AA" w:rsidRDefault="007F3786" w:rsidP="007F3786">
      <w:pPr>
        <w:tabs>
          <w:tab w:val="left" w:pos="1701"/>
        </w:tabs>
        <w:rPr>
          <w:b/>
          <w:szCs w:val="19"/>
        </w:rPr>
      </w:pPr>
      <w:r w:rsidRPr="00CF16AA">
        <w:rPr>
          <w:b/>
          <w:szCs w:val="19"/>
        </w:rPr>
        <w:t>Ausnahmen, Varianten:</w:t>
      </w:r>
    </w:p>
    <w:tbl>
      <w:tblPr>
        <w:tblStyle w:val="Tabellenraster"/>
        <w:tblW w:w="96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8"/>
        <w:gridCol w:w="1559"/>
        <w:gridCol w:w="7088"/>
      </w:tblGrid>
      <w:tr w:rsidR="007F3786" w:rsidRPr="00CF16AA" w14:paraId="76F2320F" w14:textId="77777777" w:rsidTr="007F3786">
        <w:tc>
          <w:tcPr>
            <w:tcW w:w="988" w:type="dxa"/>
            <w:shd w:val="clear" w:color="auto" w:fill="E7E6E6" w:themeFill="background2"/>
          </w:tcPr>
          <w:p w14:paraId="5FB637A1" w14:textId="77777777" w:rsidR="007F3786" w:rsidRPr="00CF16AA" w:rsidRDefault="007F3786" w:rsidP="00887F1A">
            <w:pPr>
              <w:tabs>
                <w:tab w:val="left" w:pos="1701"/>
              </w:tabs>
              <w:rPr>
                <w:szCs w:val="19"/>
              </w:rPr>
            </w:pPr>
            <w:r w:rsidRPr="00CF16AA">
              <w:rPr>
                <w:szCs w:val="19"/>
              </w:rPr>
              <w:t>Nr.</w:t>
            </w:r>
          </w:p>
        </w:tc>
        <w:tc>
          <w:tcPr>
            <w:tcW w:w="1559" w:type="dxa"/>
            <w:shd w:val="clear" w:color="auto" w:fill="E7E6E6" w:themeFill="background2"/>
          </w:tcPr>
          <w:p w14:paraId="6C8111F3" w14:textId="77777777" w:rsidR="007F3786" w:rsidRPr="00CF16AA" w:rsidRDefault="007F3786" w:rsidP="00887F1A">
            <w:pPr>
              <w:tabs>
                <w:tab w:val="left" w:pos="1701"/>
              </w:tabs>
              <w:rPr>
                <w:szCs w:val="19"/>
              </w:rPr>
            </w:pPr>
            <w:r w:rsidRPr="00CF16AA">
              <w:rPr>
                <w:szCs w:val="19"/>
              </w:rPr>
              <w:t>Wer</w:t>
            </w:r>
          </w:p>
        </w:tc>
        <w:tc>
          <w:tcPr>
            <w:tcW w:w="7088" w:type="dxa"/>
            <w:shd w:val="clear" w:color="auto" w:fill="E7E6E6" w:themeFill="background2"/>
          </w:tcPr>
          <w:p w14:paraId="2E9A77C9" w14:textId="77777777" w:rsidR="007F3786" w:rsidRPr="00CF16AA" w:rsidRDefault="007F3786" w:rsidP="00887F1A">
            <w:pPr>
              <w:tabs>
                <w:tab w:val="left" w:pos="1701"/>
              </w:tabs>
              <w:rPr>
                <w:szCs w:val="19"/>
              </w:rPr>
            </w:pPr>
            <w:r w:rsidRPr="00CF16AA">
              <w:rPr>
                <w:szCs w:val="19"/>
              </w:rPr>
              <w:t>Was</w:t>
            </w:r>
          </w:p>
        </w:tc>
      </w:tr>
      <w:tr w:rsidR="007F3786" w:rsidRPr="00CF16AA" w14:paraId="75E6CC3B" w14:textId="77777777" w:rsidTr="00887F1A">
        <w:tc>
          <w:tcPr>
            <w:tcW w:w="988" w:type="dxa"/>
            <w:shd w:val="clear" w:color="auto" w:fill="FFF2CC" w:themeFill="accent4" w:themeFillTint="33"/>
          </w:tcPr>
          <w:p w14:paraId="447753B3" w14:textId="77777777" w:rsidR="007F3786" w:rsidRPr="00CF16AA" w:rsidRDefault="007F3786" w:rsidP="00887F1A">
            <w:pPr>
              <w:tabs>
                <w:tab w:val="left" w:pos="1701"/>
              </w:tabs>
              <w:rPr>
                <w:b/>
                <w:bCs/>
                <w:szCs w:val="19"/>
              </w:rPr>
            </w:pPr>
            <w:r w:rsidRPr="00CF16AA">
              <w:rPr>
                <w:b/>
                <w:bCs/>
                <w:szCs w:val="19"/>
              </w:rPr>
              <w:t>1.1</w:t>
            </w:r>
          </w:p>
        </w:tc>
        <w:tc>
          <w:tcPr>
            <w:tcW w:w="1559" w:type="dxa"/>
            <w:shd w:val="clear" w:color="auto" w:fill="FFF2CC" w:themeFill="accent4" w:themeFillTint="33"/>
          </w:tcPr>
          <w:p w14:paraId="30D2C362" w14:textId="77777777" w:rsidR="007F3786" w:rsidRPr="00CF16AA" w:rsidRDefault="007F3786" w:rsidP="00887F1A">
            <w:pPr>
              <w:tabs>
                <w:tab w:val="left" w:pos="1701"/>
              </w:tabs>
              <w:rPr>
                <w:b/>
                <w:bCs/>
                <w:szCs w:val="19"/>
              </w:rPr>
            </w:pPr>
          </w:p>
        </w:tc>
        <w:tc>
          <w:tcPr>
            <w:tcW w:w="7088" w:type="dxa"/>
            <w:shd w:val="clear" w:color="auto" w:fill="FFF2CC" w:themeFill="accent4" w:themeFillTint="33"/>
          </w:tcPr>
          <w:p w14:paraId="209E59C6" w14:textId="77777777" w:rsidR="007F3786" w:rsidRPr="00CF16AA" w:rsidRDefault="007F3786" w:rsidP="00887F1A">
            <w:pPr>
              <w:tabs>
                <w:tab w:val="left" w:pos="1701"/>
              </w:tabs>
              <w:rPr>
                <w:b/>
                <w:bCs/>
                <w:szCs w:val="19"/>
              </w:rPr>
            </w:pPr>
            <w:r w:rsidRPr="00CF16AA">
              <w:rPr>
                <w:b/>
                <w:bCs/>
                <w:szCs w:val="19"/>
              </w:rPr>
              <w:t>Besitzt ein Digitales Ticket</w:t>
            </w:r>
          </w:p>
        </w:tc>
      </w:tr>
      <w:tr w:rsidR="007F3786" w:rsidRPr="00CF16AA" w14:paraId="710EF6F1" w14:textId="77777777" w:rsidTr="00887F1A">
        <w:tc>
          <w:tcPr>
            <w:tcW w:w="988" w:type="dxa"/>
            <w:shd w:val="clear" w:color="auto" w:fill="FFF2CC" w:themeFill="accent4" w:themeFillTint="33"/>
          </w:tcPr>
          <w:p w14:paraId="3235E254" w14:textId="77777777" w:rsidR="007F3786" w:rsidRPr="00CF16AA" w:rsidRDefault="007F3786" w:rsidP="00887F1A">
            <w:pPr>
              <w:tabs>
                <w:tab w:val="left" w:pos="1701"/>
              </w:tabs>
              <w:rPr>
                <w:szCs w:val="19"/>
              </w:rPr>
            </w:pPr>
            <w:r w:rsidRPr="00CF16AA">
              <w:rPr>
                <w:szCs w:val="19"/>
              </w:rPr>
              <w:t>1.1.1</w:t>
            </w:r>
          </w:p>
        </w:tc>
        <w:tc>
          <w:tcPr>
            <w:tcW w:w="1559" w:type="dxa"/>
            <w:shd w:val="clear" w:color="auto" w:fill="FFF2CC" w:themeFill="accent4" w:themeFillTint="33"/>
          </w:tcPr>
          <w:p w14:paraId="583883C3" w14:textId="77777777" w:rsidR="007F3786" w:rsidRPr="00CF16AA" w:rsidRDefault="007F3786" w:rsidP="00887F1A">
            <w:pPr>
              <w:tabs>
                <w:tab w:val="left" w:pos="1701"/>
              </w:tabs>
              <w:rPr>
                <w:szCs w:val="19"/>
              </w:rPr>
            </w:pPr>
            <w:r w:rsidRPr="00CF16AA">
              <w:rPr>
                <w:szCs w:val="19"/>
              </w:rPr>
              <w:t>Benutzer</w:t>
            </w:r>
          </w:p>
        </w:tc>
        <w:tc>
          <w:tcPr>
            <w:tcW w:w="7088" w:type="dxa"/>
            <w:shd w:val="clear" w:color="auto" w:fill="FFF2CC" w:themeFill="accent4" w:themeFillTint="33"/>
          </w:tcPr>
          <w:p w14:paraId="0B23A21D" w14:textId="77777777" w:rsidR="007F3786" w:rsidRPr="00CF16AA" w:rsidRDefault="007F3786" w:rsidP="00887F1A">
            <w:pPr>
              <w:tabs>
                <w:tab w:val="left" w:pos="1701"/>
              </w:tabs>
              <w:rPr>
                <w:szCs w:val="19"/>
              </w:rPr>
            </w:pPr>
            <w:r w:rsidRPr="00CF16AA">
              <w:rPr>
                <w:szCs w:val="19"/>
              </w:rPr>
              <w:t>Kann über das Digitale Ticket eine Sitzplatzsuche auslösen. Gibt seine gewünschte Reisezeit ein</w:t>
            </w:r>
          </w:p>
        </w:tc>
      </w:tr>
      <w:tr w:rsidR="007F3786" w:rsidRPr="00CF16AA" w14:paraId="4FE76D8A" w14:textId="77777777" w:rsidTr="00887F1A">
        <w:tc>
          <w:tcPr>
            <w:tcW w:w="988" w:type="dxa"/>
            <w:shd w:val="clear" w:color="auto" w:fill="FFF2CC" w:themeFill="accent4" w:themeFillTint="33"/>
          </w:tcPr>
          <w:p w14:paraId="66247588" w14:textId="77777777" w:rsidR="007F3786" w:rsidRPr="00CF16AA" w:rsidRDefault="007F3786" w:rsidP="00887F1A">
            <w:pPr>
              <w:tabs>
                <w:tab w:val="left" w:pos="1701"/>
              </w:tabs>
              <w:rPr>
                <w:szCs w:val="19"/>
              </w:rPr>
            </w:pPr>
            <w:r w:rsidRPr="00CF16AA">
              <w:rPr>
                <w:szCs w:val="19"/>
              </w:rPr>
              <w:t>1.1.2</w:t>
            </w:r>
          </w:p>
        </w:tc>
        <w:tc>
          <w:tcPr>
            <w:tcW w:w="1559" w:type="dxa"/>
            <w:shd w:val="clear" w:color="auto" w:fill="FFF2CC" w:themeFill="accent4" w:themeFillTint="33"/>
          </w:tcPr>
          <w:p w14:paraId="1FBDD785" w14:textId="77777777" w:rsidR="007F3786" w:rsidRPr="00CF16AA" w:rsidRDefault="007F3786" w:rsidP="00887F1A">
            <w:pPr>
              <w:tabs>
                <w:tab w:val="left" w:pos="1701"/>
              </w:tabs>
              <w:rPr>
                <w:szCs w:val="19"/>
              </w:rPr>
            </w:pPr>
            <w:r w:rsidRPr="00CF16AA">
              <w:rPr>
                <w:szCs w:val="19"/>
              </w:rPr>
              <w:t>Applikation</w:t>
            </w:r>
          </w:p>
        </w:tc>
        <w:tc>
          <w:tcPr>
            <w:tcW w:w="7088" w:type="dxa"/>
            <w:shd w:val="clear" w:color="auto" w:fill="FFF2CC" w:themeFill="accent4" w:themeFillTint="33"/>
          </w:tcPr>
          <w:p w14:paraId="5101DF7C" w14:textId="77777777" w:rsidR="007F3786" w:rsidRPr="00CF16AA" w:rsidRDefault="007F3786" w:rsidP="00887F1A">
            <w:pPr>
              <w:tabs>
                <w:tab w:val="left" w:pos="1701"/>
              </w:tabs>
              <w:rPr>
                <w:szCs w:val="19"/>
              </w:rPr>
            </w:pPr>
            <w:r w:rsidRPr="00CF16AA">
              <w:rPr>
                <w:szCs w:val="19"/>
              </w:rPr>
              <w:t>Sendet Anfrage mit vorhandenen Streckendaten des Digitalen Tickets und der angegebenen Zeit des Benutzers an das System</w:t>
            </w:r>
          </w:p>
        </w:tc>
      </w:tr>
      <w:tr w:rsidR="007F3786" w:rsidRPr="00CF16AA" w14:paraId="708CB27D" w14:textId="77777777" w:rsidTr="00887F1A">
        <w:tc>
          <w:tcPr>
            <w:tcW w:w="988" w:type="dxa"/>
            <w:shd w:val="clear" w:color="auto" w:fill="FFF2CC" w:themeFill="accent4" w:themeFillTint="33"/>
          </w:tcPr>
          <w:p w14:paraId="7C622AA2" w14:textId="77777777" w:rsidR="007F3786" w:rsidRPr="00CF16AA" w:rsidRDefault="007F3786" w:rsidP="00887F1A">
            <w:pPr>
              <w:tabs>
                <w:tab w:val="left" w:pos="1701"/>
              </w:tabs>
              <w:rPr>
                <w:szCs w:val="19"/>
              </w:rPr>
            </w:pPr>
            <w:r w:rsidRPr="00CF16AA">
              <w:rPr>
                <w:szCs w:val="19"/>
              </w:rPr>
              <w:t>1.1.3</w:t>
            </w:r>
          </w:p>
        </w:tc>
        <w:tc>
          <w:tcPr>
            <w:tcW w:w="1559" w:type="dxa"/>
            <w:shd w:val="clear" w:color="auto" w:fill="FFF2CC" w:themeFill="accent4" w:themeFillTint="33"/>
          </w:tcPr>
          <w:p w14:paraId="5D0A9172" w14:textId="77777777" w:rsidR="007F3786" w:rsidRPr="00CF16AA" w:rsidRDefault="007F3786" w:rsidP="00887F1A">
            <w:pPr>
              <w:tabs>
                <w:tab w:val="left" w:pos="1701"/>
              </w:tabs>
              <w:rPr>
                <w:szCs w:val="19"/>
              </w:rPr>
            </w:pPr>
            <w:r w:rsidRPr="00CF16AA">
              <w:rPr>
                <w:szCs w:val="19"/>
              </w:rPr>
              <w:t>System</w:t>
            </w:r>
          </w:p>
        </w:tc>
        <w:tc>
          <w:tcPr>
            <w:tcW w:w="7088" w:type="dxa"/>
            <w:shd w:val="clear" w:color="auto" w:fill="FFF2CC" w:themeFill="accent4" w:themeFillTint="33"/>
          </w:tcPr>
          <w:p w14:paraId="797AA158" w14:textId="77777777" w:rsidR="007F3786" w:rsidRPr="00CF16AA" w:rsidRDefault="007F3786" w:rsidP="00887F1A">
            <w:pPr>
              <w:tabs>
                <w:tab w:val="left" w:pos="1701"/>
              </w:tabs>
              <w:rPr>
                <w:szCs w:val="19"/>
              </w:rPr>
            </w:pPr>
            <w:r w:rsidRPr="00CF16AA">
              <w:rPr>
                <w:szCs w:val="19"/>
              </w:rPr>
              <w:t>Ablauf weiter ab Punkt 1.5</w:t>
            </w:r>
          </w:p>
        </w:tc>
      </w:tr>
      <w:tr w:rsidR="007F3786" w:rsidRPr="00CF16AA" w14:paraId="43D5291D" w14:textId="77777777" w:rsidTr="00887F1A">
        <w:tc>
          <w:tcPr>
            <w:tcW w:w="988" w:type="dxa"/>
            <w:shd w:val="clear" w:color="auto" w:fill="FBE4D5" w:themeFill="accent2" w:themeFillTint="33"/>
          </w:tcPr>
          <w:p w14:paraId="60A8599F" w14:textId="77777777" w:rsidR="007F3786" w:rsidRPr="00CF16AA" w:rsidRDefault="007F3786" w:rsidP="00887F1A">
            <w:pPr>
              <w:tabs>
                <w:tab w:val="left" w:pos="1701"/>
              </w:tabs>
              <w:rPr>
                <w:b/>
                <w:bCs/>
                <w:szCs w:val="19"/>
              </w:rPr>
            </w:pPr>
            <w:r w:rsidRPr="00CF16AA">
              <w:rPr>
                <w:b/>
                <w:bCs/>
                <w:szCs w:val="19"/>
              </w:rPr>
              <w:t>1.2</w:t>
            </w:r>
          </w:p>
        </w:tc>
        <w:tc>
          <w:tcPr>
            <w:tcW w:w="1559" w:type="dxa"/>
            <w:shd w:val="clear" w:color="auto" w:fill="FBE4D5" w:themeFill="accent2" w:themeFillTint="33"/>
          </w:tcPr>
          <w:p w14:paraId="35831E7A" w14:textId="77777777" w:rsidR="007F3786" w:rsidRPr="00CF16AA" w:rsidRDefault="007F3786" w:rsidP="00887F1A">
            <w:pPr>
              <w:tabs>
                <w:tab w:val="left" w:pos="1701"/>
              </w:tabs>
              <w:rPr>
                <w:b/>
                <w:bCs/>
                <w:szCs w:val="19"/>
              </w:rPr>
            </w:pPr>
          </w:p>
        </w:tc>
        <w:tc>
          <w:tcPr>
            <w:tcW w:w="7088" w:type="dxa"/>
            <w:shd w:val="clear" w:color="auto" w:fill="FBE4D5" w:themeFill="accent2" w:themeFillTint="33"/>
          </w:tcPr>
          <w:p w14:paraId="0234EF83" w14:textId="77777777" w:rsidR="007F3786" w:rsidRPr="00CF16AA" w:rsidRDefault="007F3786" w:rsidP="00887F1A">
            <w:pPr>
              <w:tabs>
                <w:tab w:val="left" w:pos="1701"/>
              </w:tabs>
              <w:rPr>
                <w:b/>
                <w:bCs/>
                <w:szCs w:val="19"/>
              </w:rPr>
            </w:pPr>
            <w:r w:rsidRPr="00CF16AA">
              <w:rPr>
                <w:b/>
                <w:bCs/>
                <w:szCs w:val="19"/>
              </w:rPr>
              <w:t>Besitzt ein Digitales Sparticket</w:t>
            </w:r>
          </w:p>
        </w:tc>
      </w:tr>
      <w:tr w:rsidR="007F3786" w:rsidRPr="00CF16AA" w14:paraId="02559F2E" w14:textId="77777777" w:rsidTr="00887F1A">
        <w:tc>
          <w:tcPr>
            <w:tcW w:w="988" w:type="dxa"/>
            <w:shd w:val="clear" w:color="auto" w:fill="FBE4D5" w:themeFill="accent2" w:themeFillTint="33"/>
          </w:tcPr>
          <w:p w14:paraId="6397240A" w14:textId="77777777" w:rsidR="007F3786" w:rsidRPr="00CF16AA" w:rsidRDefault="007F3786" w:rsidP="00887F1A">
            <w:pPr>
              <w:tabs>
                <w:tab w:val="left" w:pos="1701"/>
              </w:tabs>
              <w:rPr>
                <w:szCs w:val="19"/>
              </w:rPr>
            </w:pPr>
            <w:r w:rsidRPr="00CF16AA">
              <w:rPr>
                <w:szCs w:val="19"/>
              </w:rPr>
              <w:t>1.2.1</w:t>
            </w:r>
          </w:p>
        </w:tc>
        <w:tc>
          <w:tcPr>
            <w:tcW w:w="1559" w:type="dxa"/>
            <w:shd w:val="clear" w:color="auto" w:fill="FBE4D5" w:themeFill="accent2" w:themeFillTint="33"/>
          </w:tcPr>
          <w:p w14:paraId="384E70B2" w14:textId="77777777" w:rsidR="007F3786" w:rsidRPr="00CF16AA" w:rsidRDefault="007F3786" w:rsidP="00887F1A">
            <w:pPr>
              <w:tabs>
                <w:tab w:val="left" w:pos="1701"/>
              </w:tabs>
              <w:rPr>
                <w:szCs w:val="19"/>
              </w:rPr>
            </w:pPr>
            <w:r w:rsidRPr="00CF16AA">
              <w:rPr>
                <w:szCs w:val="19"/>
              </w:rPr>
              <w:t>Benutzer</w:t>
            </w:r>
          </w:p>
        </w:tc>
        <w:tc>
          <w:tcPr>
            <w:tcW w:w="7088" w:type="dxa"/>
            <w:shd w:val="clear" w:color="auto" w:fill="FBE4D5" w:themeFill="accent2" w:themeFillTint="33"/>
          </w:tcPr>
          <w:p w14:paraId="34462712" w14:textId="77777777" w:rsidR="007F3786" w:rsidRPr="00CF16AA" w:rsidRDefault="007F3786" w:rsidP="00887F1A">
            <w:pPr>
              <w:tabs>
                <w:tab w:val="left" w:pos="1701"/>
              </w:tabs>
              <w:rPr>
                <w:szCs w:val="19"/>
              </w:rPr>
            </w:pPr>
            <w:r w:rsidRPr="00CF16AA">
              <w:rPr>
                <w:szCs w:val="19"/>
              </w:rPr>
              <w:t>Kann über das Sparticket eine Sitzplatzsuche auslösen. Daten des Spartickets werden an die Applikation übermittelt.</w:t>
            </w:r>
          </w:p>
        </w:tc>
      </w:tr>
      <w:tr w:rsidR="007F3786" w:rsidRPr="00CF16AA" w14:paraId="6039C800" w14:textId="77777777" w:rsidTr="00887F1A">
        <w:tc>
          <w:tcPr>
            <w:tcW w:w="988" w:type="dxa"/>
            <w:shd w:val="clear" w:color="auto" w:fill="FBE4D5" w:themeFill="accent2" w:themeFillTint="33"/>
          </w:tcPr>
          <w:p w14:paraId="29C85FAF" w14:textId="77777777" w:rsidR="007F3786" w:rsidRPr="00CF16AA" w:rsidRDefault="007F3786" w:rsidP="00887F1A">
            <w:pPr>
              <w:tabs>
                <w:tab w:val="left" w:pos="1701"/>
              </w:tabs>
              <w:rPr>
                <w:szCs w:val="19"/>
              </w:rPr>
            </w:pPr>
            <w:r w:rsidRPr="00CF16AA">
              <w:rPr>
                <w:szCs w:val="19"/>
              </w:rPr>
              <w:t>1.2.2</w:t>
            </w:r>
          </w:p>
        </w:tc>
        <w:tc>
          <w:tcPr>
            <w:tcW w:w="1559" w:type="dxa"/>
            <w:shd w:val="clear" w:color="auto" w:fill="FBE4D5" w:themeFill="accent2" w:themeFillTint="33"/>
          </w:tcPr>
          <w:p w14:paraId="070B8A5B" w14:textId="77777777" w:rsidR="007F3786" w:rsidRPr="00CF16AA" w:rsidRDefault="007F3786" w:rsidP="00887F1A">
            <w:pPr>
              <w:tabs>
                <w:tab w:val="left" w:pos="1701"/>
              </w:tabs>
              <w:rPr>
                <w:szCs w:val="19"/>
              </w:rPr>
            </w:pPr>
            <w:r w:rsidRPr="00CF16AA">
              <w:rPr>
                <w:szCs w:val="19"/>
              </w:rPr>
              <w:t>Applikation</w:t>
            </w:r>
          </w:p>
        </w:tc>
        <w:tc>
          <w:tcPr>
            <w:tcW w:w="7088" w:type="dxa"/>
            <w:shd w:val="clear" w:color="auto" w:fill="FBE4D5" w:themeFill="accent2" w:themeFillTint="33"/>
          </w:tcPr>
          <w:p w14:paraId="60C77E01" w14:textId="77777777" w:rsidR="007F3786" w:rsidRPr="00CF16AA" w:rsidRDefault="007F3786" w:rsidP="00887F1A">
            <w:pPr>
              <w:tabs>
                <w:tab w:val="left" w:pos="1701"/>
              </w:tabs>
              <w:rPr>
                <w:szCs w:val="19"/>
              </w:rPr>
            </w:pPr>
            <w:r w:rsidRPr="00CF16AA">
              <w:rPr>
                <w:szCs w:val="19"/>
              </w:rPr>
              <w:t>Sendet Anfrage anhand der Daten des Sparticket (Feste Strecke und Zeit)</w:t>
            </w:r>
          </w:p>
        </w:tc>
      </w:tr>
      <w:tr w:rsidR="007F3786" w:rsidRPr="00CF16AA" w14:paraId="4DD23C02" w14:textId="77777777" w:rsidTr="00887F1A">
        <w:tc>
          <w:tcPr>
            <w:tcW w:w="988" w:type="dxa"/>
            <w:shd w:val="clear" w:color="auto" w:fill="FBE4D5" w:themeFill="accent2" w:themeFillTint="33"/>
          </w:tcPr>
          <w:p w14:paraId="23BA8776" w14:textId="77777777" w:rsidR="007F3786" w:rsidRPr="00CF16AA" w:rsidRDefault="007F3786" w:rsidP="00887F1A">
            <w:pPr>
              <w:tabs>
                <w:tab w:val="left" w:pos="1701"/>
              </w:tabs>
              <w:rPr>
                <w:szCs w:val="19"/>
              </w:rPr>
            </w:pPr>
            <w:r w:rsidRPr="00CF16AA">
              <w:rPr>
                <w:szCs w:val="19"/>
              </w:rPr>
              <w:t>1.2.3</w:t>
            </w:r>
          </w:p>
        </w:tc>
        <w:tc>
          <w:tcPr>
            <w:tcW w:w="1559" w:type="dxa"/>
            <w:shd w:val="clear" w:color="auto" w:fill="FBE4D5" w:themeFill="accent2" w:themeFillTint="33"/>
          </w:tcPr>
          <w:p w14:paraId="45EB7D14" w14:textId="77777777" w:rsidR="007F3786" w:rsidRPr="00CF16AA" w:rsidRDefault="007F3786" w:rsidP="00887F1A">
            <w:pPr>
              <w:tabs>
                <w:tab w:val="left" w:pos="1701"/>
              </w:tabs>
              <w:rPr>
                <w:szCs w:val="19"/>
              </w:rPr>
            </w:pPr>
            <w:r w:rsidRPr="00CF16AA">
              <w:rPr>
                <w:szCs w:val="19"/>
              </w:rPr>
              <w:t>System</w:t>
            </w:r>
          </w:p>
        </w:tc>
        <w:tc>
          <w:tcPr>
            <w:tcW w:w="7088" w:type="dxa"/>
            <w:shd w:val="clear" w:color="auto" w:fill="FBE4D5" w:themeFill="accent2" w:themeFillTint="33"/>
          </w:tcPr>
          <w:p w14:paraId="762A3F7B" w14:textId="77777777" w:rsidR="007F3786" w:rsidRPr="00CF16AA" w:rsidRDefault="007F3786" w:rsidP="00887F1A">
            <w:pPr>
              <w:tabs>
                <w:tab w:val="left" w:pos="1701"/>
              </w:tabs>
              <w:rPr>
                <w:szCs w:val="19"/>
              </w:rPr>
            </w:pPr>
            <w:r w:rsidRPr="00CF16AA">
              <w:rPr>
                <w:szCs w:val="19"/>
              </w:rPr>
              <w:t>Ablauf weiter ab Punkt 1.5</w:t>
            </w:r>
          </w:p>
        </w:tc>
      </w:tr>
      <w:tr w:rsidR="007F3786" w:rsidRPr="00CF16AA" w14:paraId="31B2268E" w14:textId="77777777" w:rsidTr="00887F1A">
        <w:tc>
          <w:tcPr>
            <w:tcW w:w="988" w:type="dxa"/>
            <w:shd w:val="clear" w:color="auto" w:fill="DEEAF6" w:themeFill="accent5" w:themeFillTint="33"/>
          </w:tcPr>
          <w:p w14:paraId="1554E8FA" w14:textId="77777777" w:rsidR="007F3786" w:rsidRPr="00CF16AA" w:rsidRDefault="007F3786" w:rsidP="00887F1A">
            <w:pPr>
              <w:tabs>
                <w:tab w:val="left" w:pos="1701"/>
              </w:tabs>
              <w:rPr>
                <w:b/>
                <w:bCs/>
                <w:szCs w:val="19"/>
              </w:rPr>
            </w:pPr>
            <w:r w:rsidRPr="00CF16AA">
              <w:rPr>
                <w:b/>
                <w:bCs/>
                <w:szCs w:val="19"/>
              </w:rPr>
              <w:t>1.7</w:t>
            </w:r>
          </w:p>
        </w:tc>
        <w:tc>
          <w:tcPr>
            <w:tcW w:w="1559" w:type="dxa"/>
            <w:shd w:val="clear" w:color="auto" w:fill="DEEAF6" w:themeFill="accent5" w:themeFillTint="33"/>
          </w:tcPr>
          <w:p w14:paraId="757A86E6" w14:textId="77777777" w:rsidR="007F3786" w:rsidRPr="00CF16AA" w:rsidRDefault="007F3786" w:rsidP="00887F1A">
            <w:pPr>
              <w:tabs>
                <w:tab w:val="left" w:pos="1701"/>
              </w:tabs>
              <w:rPr>
                <w:b/>
                <w:bCs/>
                <w:szCs w:val="19"/>
              </w:rPr>
            </w:pPr>
          </w:p>
        </w:tc>
        <w:tc>
          <w:tcPr>
            <w:tcW w:w="7088" w:type="dxa"/>
            <w:shd w:val="clear" w:color="auto" w:fill="DEEAF6" w:themeFill="accent5" w:themeFillTint="33"/>
          </w:tcPr>
          <w:p w14:paraId="78961BB7" w14:textId="77777777" w:rsidR="007F3786" w:rsidRPr="00CF16AA" w:rsidRDefault="007F3786" w:rsidP="00887F1A">
            <w:pPr>
              <w:tabs>
                <w:tab w:val="left" w:pos="1701"/>
              </w:tabs>
              <w:rPr>
                <w:b/>
                <w:bCs/>
                <w:szCs w:val="19"/>
              </w:rPr>
            </w:pPr>
            <w:r w:rsidRPr="00CF16AA">
              <w:rPr>
                <w:b/>
                <w:bCs/>
                <w:szCs w:val="19"/>
              </w:rPr>
              <w:t>Keine Rückmeldung des Systems</w:t>
            </w:r>
          </w:p>
        </w:tc>
      </w:tr>
      <w:tr w:rsidR="007F3786" w:rsidRPr="00CF16AA" w14:paraId="545983B7" w14:textId="77777777" w:rsidTr="00887F1A">
        <w:tc>
          <w:tcPr>
            <w:tcW w:w="988" w:type="dxa"/>
            <w:shd w:val="clear" w:color="auto" w:fill="DEEAF6" w:themeFill="accent5" w:themeFillTint="33"/>
          </w:tcPr>
          <w:p w14:paraId="1A7DDECB" w14:textId="77777777" w:rsidR="007F3786" w:rsidRPr="00CF16AA" w:rsidRDefault="007F3786" w:rsidP="00887F1A">
            <w:pPr>
              <w:tabs>
                <w:tab w:val="left" w:pos="1701"/>
              </w:tabs>
              <w:rPr>
                <w:szCs w:val="19"/>
              </w:rPr>
            </w:pPr>
            <w:r w:rsidRPr="00CF16AA">
              <w:rPr>
                <w:szCs w:val="19"/>
              </w:rPr>
              <w:t>1.7.1</w:t>
            </w:r>
          </w:p>
        </w:tc>
        <w:tc>
          <w:tcPr>
            <w:tcW w:w="1559" w:type="dxa"/>
            <w:shd w:val="clear" w:color="auto" w:fill="DEEAF6" w:themeFill="accent5" w:themeFillTint="33"/>
          </w:tcPr>
          <w:p w14:paraId="69D8D6FA" w14:textId="77777777" w:rsidR="007F3786" w:rsidRPr="00CF16AA" w:rsidRDefault="007F3786" w:rsidP="00887F1A">
            <w:pPr>
              <w:tabs>
                <w:tab w:val="left" w:pos="1701"/>
              </w:tabs>
              <w:rPr>
                <w:szCs w:val="19"/>
              </w:rPr>
            </w:pPr>
            <w:r w:rsidRPr="00CF16AA">
              <w:rPr>
                <w:szCs w:val="19"/>
              </w:rPr>
              <w:t>Applikation</w:t>
            </w:r>
          </w:p>
        </w:tc>
        <w:tc>
          <w:tcPr>
            <w:tcW w:w="7088" w:type="dxa"/>
            <w:shd w:val="clear" w:color="auto" w:fill="DEEAF6" w:themeFill="accent5" w:themeFillTint="33"/>
          </w:tcPr>
          <w:p w14:paraId="3EBC2EBB" w14:textId="77777777" w:rsidR="007F3786" w:rsidRPr="00CF16AA" w:rsidRDefault="007F3786" w:rsidP="00887F1A">
            <w:pPr>
              <w:tabs>
                <w:tab w:val="left" w:pos="1701"/>
              </w:tabs>
              <w:rPr>
                <w:szCs w:val="19"/>
              </w:rPr>
            </w:pPr>
            <w:r w:rsidRPr="00CF16AA">
              <w:rPr>
                <w:szCs w:val="19"/>
              </w:rPr>
              <w:t xml:space="preserve">Zeigt eine Fehlermeldung an und weist auf technische Fehler hin. </w:t>
            </w:r>
          </w:p>
        </w:tc>
      </w:tr>
      <w:tr w:rsidR="007F3786" w:rsidRPr="00CF16AA" w14:paraId="770F7F6B" w14:textId="77777777" w:rsidTr="00887F1A">
        <w:tc>
          <w:tcPr>
            <w:tcW w:w="988" w:type="dxa"/>
            <w:shd w:val="clear" w:color="auto" w:fill="DEEAF6" w:themeFill="accent5" w:themeFillTint="33"/>
          </w:tcPr>
          <w:p w14:paraId="091EDDC6" w14:textId="77777777" w:rsidR="007F3786" w:rsidRPr="00CF16AA" w:rsidRDefault="007F3786" w:rsidP="00887F1A">
            <w:pPr>
              <w:tabs>
                <w:tab w:val="left" w:pos="1701"/>
              </w:tabs>
              <w:rPr>
                <w:szCs w:val="19"/>
              </w:rPr>
            </w:pPr>
            <w:r w:rsidRPr="00CF16AA">
              <w:rPr>
                <w:szCs w:val="19"/>
              </w:rPr>
              <w:t>1.7.2</w:t>
            </w:r>
          </w:p>
        </w:tc>
        <w:tc>
          <w:tcPr>
            <w:tcW w:w="1559" w:type="dxa"/>
            <w:shd w:val="clear" w:color="auto" w:fill="DEEAF6" w:themeFill="accent5" w:themeFillTint="33"/>
          </w:tcPr>
          <w:p w14:paraId="002EA3B0" w14:textId="77777777" w:rsidR="007F3786" w:rsidRPr="00CF16AA" w:rsidRDefault="007F3786" w:rsidP="00887F1A">
            <w:pPr>
              <w:tabs>
                <w:tab w:val="left" w:pos="1701"/>
              </w:tabs>
              <w:rPr>
                <w:szCs w:val="19"/>
              </w:rPr>
            </w:pPr>
            <w:r w:rsidRPr="00CF16AA">
              <w:rPr>
                <w:szCs w:val="19"/>
              </w:rPr>
              <w:t>Applikation</w:t>
            </w:r>
          </w:p>
        </w:tc>
        <w:tc>
          <w:tcPr>
            <w:tcW w:w="7088" w:type="dxa"/>
            <w:shd w:val="clear" w:color="auto" w:fill="DEEAF6" w:themeFill="accent5" w:themeFillTint="33"/>
          </w:tcPr>
          <w:p w14:paraId="184A579A" w14:textId="77777777" w:rsidR="007F3786" w:rsidRPr="00CF16AA" w:rsidRDefault="007F3786" w:rsidP="00887F1A">
            <w:pPr>
              <w:tabs>
                <w:tab w:val="left" w:pos="1701"/>
              </w:tabs>
              <w:rPr>
                <w:szCs w:val="19"/>
              </w:rPr>
            </w:pPr>
            <w:r w:rsidRPr="00CF16AA">
              <w:rPr>
                <w:szCs w:val="19"/>
              </w:rPr>
              <w:t>Führt zurück zur Homescreen Anzeige.</w:t>
            </w:r>
          </w:p>
        </w:tc>
      </w:tr>
      <w:tr w:rsidR="007F3786" w:rsidRPr="0037279B" w14:paraId="7309418D" w14:textId="77777777" w:rsidTr="00C213FE">
        <w:tc>
          <w:tcPr>
            <w:tcW w:w="988" w:type="dxa"/>
            <w:shd w:val="clear" w:color="auto" w:fill="E2EFD9" w:themeFill="accent6" w:themeFillTint="33"/>
          </w:tcPr>
          <w:p w14:paraId="15825583" w14:textId="70B84DD3" w:rsidR="007F3786" w:rsidRPr="0037279B" w:rsidRDefault="007F3786" w:rsidP="00887F1A">
            <w:pPr>
              <w:tabs>
                <w:tab w:val="left" w:pos="1701"/>
              </w:tabs>
              <w:rPr>
                <w:b/>
                <w:bCs/>
                <w:szCs w:val="19"/>
              </w:rPr>
            </w:pPr>
            <w:r w:rsidRPr="0037279B">
              <w:rPr>
                <w:b/>
                <w:bCs/>
                <w:szCs w:val="19"/>
              </w:rPr>
              <w:t>1.1</w:t>
            </w:r>
            <w:r w:rsidR="001115D1">
              <w:rPr>
                <w:b/>
                <w:bCs/>
                <w:szCs w:val="19"/>
              </w:rPr>
              <w:t>6</w:t>
            </w:r>
          </w:p>
        </w:tc>
        <w:tc>
          <w:tcPr>
            <w:tcW w:w="1559" w:type="dxa"/>
            <w:shd w:val="clear" w:color="auto" w:fill="E2EFD9" w:themeFill="accent6" w:themeFillTint="33"/>
          </w:tcPr>
          <w:p w14:paraId="44173F6F" w14:textId="77777777" w:rsidR="007F3786" w:rsidRPr="0037279B" w:rsidRDefault="007F3786" w:rsidP="00887F1A">
            <w:pPr>
              <w:tabs>
                <w:tab w:val="left" w:pos="1701"/>
              </w:tabs>
              <w:rPr>
                <w:b/>
                <w:bCs/>
                <w:szCs w:val="19"/>
              </w:rPr>
            </w:pPr>
          </w:p>
        </w:tc>
        <w:tc>
          <w:tcPr>
            <w:tcW w:w="7088" w:type="dxa"/>
            <w:shd w:val="clear" w:color="auto" w:fill="E2EFD9" w:themeFill="accent6" w:themeFillTint="33"/>
          </w:tcPr>
          <w:p w14:paraId="4AE94BAE" w14:textId="77777777" w:rsidR="007F3786" w:rsidRPr="0037279B" w:rsidRDefault="007F3786" w:rsidP="00887F1A">
            <w:pPr>
              <w:tabs>
                <w:tab w:val="left" w:pos="1701"/>
              </w:tabs>
              <w:rPr>
                <w:b/>
                <w:bCs/>
                <w:szCs w:val="19"/>
              </w:rPr>
            </w:pPr>
            <w:r w:rsidRPr="0037279B">
              <w:rPr>
                <w:b/>
                <w:bCs/>
                <w:szCs w:val="19"/>
              </w:rPr>
              <w:t>Sitzplatz wurde in der Zwischenzeit reserviert</w:t>
            </w:r>
          </w:p>
        </w:tc>
      </w:tr>
      <w:tr w:rsidR="007F3786" w:rsidRPr="00CF16AA" w14:paraId="58425D1A" w14:textId="77777777" w:rsidTr="00C213FE">
        <w:tc>
          <w:tcPr>
            <w:tcW w:w="988" w:type="dxa"/>
            <w:shd w:val="clear" w:color="auto" w:fill="E2EFD9" w:themeFill="accent6" w:themeFillTint="33"/>
          </w:tcPr>
          <w:p w14:paraId="4524BB47" w14:textId="1F47942A" w:rsidR="007F3786" w:rsidRPr="00CF16AA" w:rsidRDefault="007F3786" w:rsidP="00887F1A">
            <w:pPr>
              <w:tabs>
                <w:tab w:val="left" w:pos="1701"/>
              </w:tabs>
              <w:rPr>
                <w:szCs w:val="19"/>
              </w:rPr>
            </w:pPr>
            <w:r w:rsidRPr="00CF16AA">
              <w:rPr>
                <w:szCs w:val="19"/>
              </w:rPr>
              <w:t>1.1</w:t>
            </w:r>
            <w:r w:rsidR="001115D1">
              <w:rPr>
                <w:szCs w:val="19"/>
              </w:rPr>
              <w:t>6</w:t>
            </w:r>
            <w:r w:rsidRPr="00CF16AA">
              <w:rPr>
                <w:szCs w:val="19"/>
              </w:rPr>
              <w:t>.1</w:t>
            </w:r>
          </w:p>
        </w:tc>
        <w:tc>
          <w:tcPr>
            <w:tcW w:w="1559" w:type="dxa"/>
            <w:shd w:val="clear" w:color="auto" w:fill="E2EFD9" w:themeFill="accent6" w:themeFillTint="33"/>
          </w:tcPr>
          <w:p w14:paraId="2D3172C7" w14:textId="77777777" w:rsidR="007F3786" w:rsidRPr="00CF16AA" w:rsidRDefault="007F3786" w:rsidP="00887F1A">
            <w:pPr>
              <w:tabs>
                <w:tab w:val="left" w:pos="1701"/>
              </w:tabs>
              <w:rPr>
                <w:szCs w:val="19"/>
              </w:rPr>
            </w:pPr>
            <w:r w:rsidRPr="00CF16AA">
              <w:rPr>
                <w:szCs w:val="19"/>
              </w:rPr>
              <w:t>Applikation</w:t>
            </w:r>
          </w:p>
        </w:tc>
        <w:tc>
          <w:tcPr>
            <w:tcW w:w="7088" w:type="dxa"/>
            <w:shd w:val="clear" w:color="auto" w:fill="E2EFD9" w:themeFill="accent6" w:themeFillTint="33"/>
          </w:tcPr>
          <w:p w14:paraId="5D0D09EB" w14:textId="7D6E004A" w:rsidR="007F3786" w:rsidRPr="00CF16AA" w:rsidRDefault="006A1BE0" w:rsidP="00887F1A">
            <w:pPr>
              <w:tabs>
                <w:tab w:val="left" w:pos="1701"/>
              </w:tabs>
              <w:rPr>
                <w:szCs w:val="19"/>
              </w:rPr>
            </w:pPr>
            <w:r w:rsidRPr="002E5C09">
              <w:rPr>
                <w:b/>
                <w:bCs/>
                <w:szCs w:val="19"/>
              </w:rPr>
              <w:t>Variante 1</w:t>
            </w:r>
            <w:r>
              <w:rPr>
                <w:szCs w:val="19"/>
              </w:rPr>
              <w:t>: Sitzplatz wurde für ganze Strecke reserviert.</w:t>
            </w:r>
          </w:p>
        </w:tc>
      </w:tr>
      <w:tr w:rsidR="007F3786" w:rsidRPr="00CF16AA" w14:paraId="32B9D0BC" w14:textId="77777777" w:rsidTr="00C213FE">
        <w:tc>
          <w:tcPr>
            <w:tcW w:w="988" w:type="dxa"/>
            <w:shd w:val="clear" w:color="auto" w:fill="E2EFD9" w:themeFill="accent6" w:themeFillTint="33"/>
          </w:tcPr>
          <w:p w14:paraId="04FA9B65" w14:textId="1B33DEAE" w:rsidR="007F3786" w:rsidRPr="00CF16AA" w:rsidRDefault="007F3786" w:rsidP="00887F1A">
            <w:pPr>
              <w:tabs>
                <w:tab w:val="left" w:pos="1701"/>
              </w:tabs>
              <w:rPr>
                <w:szCs w:val="19"/>
              </w:rPr>
            </w:pPr>
            <w:r w:rsidRPr="00CF16AA">
              <w:rPr>
                <w:szCs w:val="19"/>
              </w:rPr>
              <w:lastRenderedPageBreak/>
              <w:t>1.1</w:t>
            </w:r>
            <w:r w:rsidR="001115D1">
              <w:rPr>
                <w:szCs w:val="19"/>
              </w:rPr>
              <w:t>6</w:t>
            </w:r>
            <w:r w:rsidRPr="00CF16AA">
              <w:rPr>
                <w:szCs w:val="19"/>
              </w:rPr>
              <w:t>.2</w:t>
            </w:r>
          </w:p>
        </w:tc>
        <w:tc>
          <w:tcPr>
            <w:tcW w:w="1559" w:type="dxa"/>
            <w:shd w:val="clear" w:color="auto" w:fill="E2EFD9" w:themeFill="accent6" w:themeFillTint="33"/>
          </w:tcPr>
          <w:p w14:paraId="1D282937" w14:textId="77777777" w:rsidR="007F3786" w:rsidRPr="00CF16AA" w:rsidRDefault="007F3786" w:rsidP="00887F1A">
            <w:pPr>
              <w:tabs>
                <w:tab w:val="left" w:pos="1701"/>
              </w:tabs>
              <w:rPr>
                <w:szCs w:val="19"/>
              </w:rPr>
            </w:pPr>
            <w:r w:rsidRPr="00CF16AA">
              <w:rPr>
                <w:szCs w:val="19"/>
              </w:rPr>
              <w:t>Applikation</w:t>
            </w:r>
          </w:p>
        </w:tc>
        <w:tc>
          <w:tcPr>
            <w:tcW w:w="7088" w:type="dxa"/>
            <w:shd w:val="clear" w:color="auto" w:fill="E2EFD9" w:themeFill="accent6" w:themeFillTint="33"/>
          </w:tcPr>
          <w:p w14:paraId="28C1ED50" w14:textId="1FAA42C0" w:rsidR="007F3786" w:rsidRPr="00CF16AA" w:rsidRDefault="007F3786" w:rsidP="00887F1A">
            <w:pPr>
              <w:tabs>
                <w:tab w:val="left" w:pos="1701"/>
              </w:tabs>
              <w:rPr>
                <w:szCs w:val="19"/>
              </w:rPr>
            </w:pPr>
            <w:r w:rsidRPr="00CF16AA">
              <w:rPr>
                <w:szCs w:val="19"/>
              </w:rPr>
              <w:t>Führt zurück zur Sitzplan- &amp; Zugkompositions-Anzeige</w:t>
            </w:r>
          </w:p>
        </w:tc>
      </w:tr>
      <w:tr w:rsidR="007B589F" w:rsidRPr="00CF16AA" w14:paraId="5A9A7634" w14:textId="77777777" w:rsidTr="00C213FE">
        <w:tc>
          <w:tcPr>
            <w:tcW w:w="988" w:type="dxa"/>
            <w:shd w:val="clear" w:color="auto" w:fill="E2EFD9" w:themeFill="accent6" w:themeFillTint="33"/>
          </w:tcPr>
          <w:p w14:paraId="26C9459E" w14:textId="5C0F61F4" w:rsidR="007B589F" w:rsidRPr="00CF16AA" w:rsidRDefault="007B589F" w:rsidP="00887F1A">
            <w:pPr>
              <w:tabs>
                <w:tab w:val="left" w:pos="1701"/>
              </w:tabs>
              <w:rPr>
                <w:szCs w:val="19"/>
              </w:rPr>
            </w:pPr>
            <w:r>
              <w:rPr>
                <w:szCs w:val="19"/>
              </w:rPr>
              <w:t>1.16.3</w:t>
            </w:r>
          </w:p>
        </w:tc>
        <w:tc>
          <w:tcPr>
            <w:tcW w:w="1559" w:type="dxa"/>
            <w:shd w:val="clear" w:color="auto" w:fill="E2EFD9" w:themeFill="accent6" w:themeFillTint="33"/>
          </w:tcPr>
          <w:p w14:paraId="128097F1" w14:textId="2601A4AD" w:rsidR="007B589F" w:rsidRPr="00CF16AA" w:rsidRDefault="007B589F" w:rsidP="00887F1A">
            <w:pPr>
              <w:tabs>
                <w:tab w:val="left" w:pos="1701"/>
              </w:tabs>
              <w:rPr>
                <w:szCs w:val="19"/>
              </w:rPr>
            </w:pPr>
            <w:r>
              <w:rPr>
                <w:szCs w:val="19"/>
              </w:rPr>
              <w:t>Applikation</w:t>
            </w:r>
          </w:p>
        </w:tc>
        <w:tc>
          <w:tcPr>
            <w:tcW w:w="7088" w:type="dxa"/>
            <w:shd w:val="clear" w:color="auto" w:fill="E2EFD9" w:themeFill="accent6" w:themeFillTint="33"/>
          </w:tcPr>
          <w:p w14:paraId="6A51AE59" w14:textId="7146DFFE" w:rsidR="007B589F" w:rsidRPr="00CF16AA" w:rsidRDefault="006A1BE0" w:rsidP="00887F1A">
            <w:pPr>
              <w:tabs>
                <w:tab w:val="left" w:pos="1701"/>
              </w:tabs>
              <w:rPr>
                <w:szCs w:val="19"/>
              </w:rPr>
            </w:pPr>
            <w:r>
              <w:rPr>
                <w:b/>
                <w:bCs/>
                <w:szCs w:val="19"/>
              </w:rPr>
              <w:t>Variante 2</w:t>
            </w:r>
            <w:r>
              <w:rPr>
                <w:szCs w:val="19"/>
              </w:rPr>
              <w:t xml:space="preserve">: Sitzplatz ist nur für Teilstrecke reserviert worden. </w:t>
            </w:r>
          </w:p>
        </w:tc>
      </w:tr>
      <w:tr w:rsidR="006A1BE0" w:rsidRPr="00CF16AA" w14:paraId="5529EE0A" w14:textId="77777777" w:rsidTr="00C213FE">
        <w:tc>
          <w:tcPr>
            <w:tcW w:w="988" w:type="dxa"/>
            <w:shd w:val="clear" w:color="auto" w:fill="E2EFD9" w:themeFill="accent6" w:themeFillTint="33"/>
          </w:tcPr>
          <w:p w14:paraId="0F02AD55" w14:textId="24938C3A" w:rsidR="006A1BE0" w:rsidRDefault="006A1BE0" w:rsidP="00887F1A">
            <w:pPr>
              <w:tabs>
                <w:tab w:val="left" w:pos="1701"/>
              </w:tabs>
              <w:rPr>
                <w:szCs w:val="19"/>
              </w:rPr>
            </w:pPr>
            <w:r>
              <w:rPr>
                <w:szCs w:val="19"/>
              </w:rPr>
              <w:t>1.16.4</w:t>
            </w:r>
          </w:p>
        </w:tc>
        <w:tc>
          <w:tcPr>
            <w:tcW w:w="1559" w:type="dxa"/>
            <w:shd w:val="clear" w:color="auto" w:fill="E2EFD9" w:themeFill="accent6" w:themeFillTint="33"/>
          </w:tcPr>
          <w:p w14:paraId="74C0533E" w14:textId="02270671" w:rsidR="006A1BE0" w:rsidRDefault="00F13B76" w:rsidP="00887F1A">
            <w:pPr>
              <w:tabs>
                <w:tab w:val="left" w:pos="1701"/>
              </w:tabs>
              <w:rPr>
                <w:szCs w:val="19"/>
              </w:rPr>
            </w:pPr>
            <w:r>
              <w:rPr>
                <w:szCs w:val="19"/>
              </w:rPr>
              <w:t>Applikation</w:t>
            </w:r>
          </w:p>
        </w:tc>
        <w:tc>
          <w:tcPr>
            <w:tcW w:w="7088" w:type="dxa"/>
            <w:shd w:val="clear" w:color="auto" w:fill="E2EFD9" w:themeFill="accent6" w:themeFillTint="33"/>
          </w:tcPr>
          <w:p w14:paraId="114668AA" w14:textId="75C5AE46" w:rsidR="006A1BE0" w:rsidRPr="006A1BE0" w:rsidRDefault="00F13B76" w:rsidP="00887F1A">
            <w:pPr>
              <w:tabs>
                <w:tab w:val="left" w:pos="1701"/>
              </w:tabs>
              <w:rPr>
                <w:b/>
                <w:bCs/>
                <w:szCs w:val="19"/>
              </w:rPr>
            </w:pPr>
            <w:r>
              <w:rPr>
                <w:szCs w:val="19"/>
              </w:rPr>
              <w:t>Z</w:t>
            </w:r>
            <w:r w:rsidR="006A1BE0">
              <w:rPr>
                <w:szCs w:val="19"/>
              </w:rPr>
              <w:t>eigt die Teilstrecke, die für eine Reservation noch frei ist.</w:t>
            </w:r>
          </w:p>
        </w:tc>
      </w:tr>
    </w:tbl>
    <w:p w14:paraId="087954D5" w14:textId="31B81E5C" w:rsidR="007F3786" w:rsidRDefault="007F3786" w:rsidP="00B00F25"/>
    <w:p w14:paraId="7F7184FD" w14:textId="77777777" w:rsidR="007F3786" w:rsidRDefault="007F3786" w:rsidP="00B00F25"/>
    <w:p w14:paraId="5BBFB4CA" w14:textId="1AC3F4A2" w:rsidR="00085F8E" w:rsidRDefault="00085F8E" w:rsidP="00B00F25">
      <w:r>
        <w:t xml:space="preserve">Folgende Darstellungen zeigen den Ablauf einer möglichen Bestellung. </w:t>
      </w:r>
      <w:r>
        <w:rPr>
          <w:noProof/>
        </w:rPr>
        <w:drawing>
          <wp:anchor distT="0" distB="0" distL="114300" distR="114300" simplePos="0" relativeHeight="251659264" behindDoc="1" locked="0" layoutInCell="1" allowOverlap="1" wp14:anchorId="6614FF06" wp14:editId="7F9484A1">
            <wp:simplePos x="0" y="0"/>
            <wp:positionH relativeFrom="column">
              <wp:posOffset>2601595</wp:posOffset>
            </wp:positionH>
            <wp:positionV relativeFrom="paragraph">
              <wp:posOffset>410210</wp:posOffset>
            </wp:positionV>
            <wp:extent cx="2525395" cy="4489450"/>
            <wp:effectExtent l="0" t="0" r="8255" b="6350"/>
            <wp:wrapTight wrapText="bothSides">
              <wp:wrapPolygon edited="0">
                <wp:start x="0" y="0"/>
                <wp:lineTo x="0" y="21539"/>
                <wp:lineTo x="21508" y="21539"/>
                <wp:lineTo x="21508" y="0"/>
                <wp:lineTo x="0" y="0"/>
              </wp:wrapPolygon>
            </wp:wrapTight>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20191016_195828.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525395" cy="4489450"/>
                    </a:xfrm>
                    <a:prstGeom prst="rect">
                      <a:avLst/>
                    </a:prstGeom>
                  </pic:spPr>
                </pic:pic>
              </a:graphicData>
            </a:graphic>
          </wp:anchor>
        </w:drawing>
      </w:r>
      <w:r>
        <w:rPr>
          <w:noProof/>
        </w:rPr>
        <w:drawing>
          <wp:anchor distT="0" distB="0" distL="114300" distR="114300" simplePos="0" relativeHeight="251658240" behindDoc="1" locked="0" layoutInCell="1" allowOverlap="1" wp14:anchorId="7708067E" wp14:editId="3A13FCC0">
            <wp:simplePos x="0" y="0"/>
            <wp:positionH relativeFrom="margin">
              <wp:posOffset>215900</wp:posOffset>
            </wp:positionH>
            <wp:positionV relativeFrom="paragraph">
              <wp:posOffset>405130</wp:posOffset>
            </wp:positionV>
            <wp:extent cx="2383790" cy="4500880"/>
            <wp:effectExtent l="0" t="0" r="0" b="0"/>
            <wp:wrapTight wrapText="bothSides">
              <wp:wrapPolygon edited="0">
                <wp:start x="0" y="0"/>
                <wp:lineTo x="0" y="21484"/>
                <wp:lineTo x="21404" y="21484"/>
                <wp:lineTo x="21404" y="0"/>
                <wp:lineTo x="0" y="0"/>
              </wp:wrapPolygon>
            </wp:wrapTight>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20191016_200714.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383790" cy="4500880"/>
                    </a:xfrm>
                    <a:prstGeom prst="rect">
                      <a:avLst/>
                    </a:prstGeom>
                  </pic:spPr>
                </pic:pic>
              </a:graphicData>
            </a:graphic>
          </wp:anchor>
        </w:drawing>
      </w:r>
      <w:r>
        <w:t>Darstellung 4 &amp; 5 gilt als gleiche Anzeige mit dem Unterschied, dass bei 5 ein reservierter Platz gewählt wurde.</w:t>
      </w:r>
    </w:p>
    <w:p w14:paraId="7C0DDC1D" w14:textId="0717A4CF" w:rsidR="007B320E" w:rsidRDefault="00651CBD" w:rsidP="00B00F25">
      <w:r>
        <w:rPr>
          <w:noProof/>
        </w:rPr>
        <w:lastRenderedPageBreak/>
        <w:drawing>
          <wp:inline distT="0" distB="0" distL="0" distR="0" wp14:anchorId="7AB7D1DA" wp14:editId="78FA8EBB">
            <wp:extent cx="2369794" cy="3331028"/>
            <wp:effectExtent l="0" t="0" r="0" b="3175"/>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20191016_200804.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369794" cy="3331028"/>
                    </a:xfrm>
                    <a:prstGeom prst="rect">
                      <a:avLst/>
                    </a:prstGeom>
                  </pic:spPr>
                </pic:pic>
              </a:graphicData>
            </a:graphic>
          </wp:inline>
        </w:drawing>
      </w:r>
      <w:r>
        <w:rPr>
          <w:noProof/>
        </w:rPr>
        <w:drawing>
          <wp:inline distT="0" distB="0" distL="0" distR="0" wp14:anchorId="0FC8FDEB" wp14:editId="4E41828A">
            <wp:extent cx="2520950" cy="3333115"/>
            <wp:effectExtent l="0" t="0" r="0" b="63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0191016_200826.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520950" cy="3333115"/>
                    </a:xfrm>
                    <a:prstGeom prst="rect">
                      <a:avLst/>
                    </a:prstGeom>
                  </pic:spPr>
                </pic:pic>
              </a:graphicData>
            </a:graphic>
          </wp:inline>
        </w:drawing>
      </w:r>
      <w:r w:rsidR="00203BA6">
        <w:rPr>
          <w:noProof/>
        </w:rPr>
        <w:drawing>
          <wp:inline distT="0" distB="0" distL="0" distR="0" wp14:anchorId="311A57B1" wp14:editId="347C6BD9">
            <wp:extent cx="2345215" cy="3291010"/>
            <wp:effectExtent l="0" t="0" r="0" b="508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20191016_195840.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349491" cy="3297011"/>
                    </a:xfrm>
                    <a:prstGeom prst="rect">
                      <a:avLst/>
                    </a:prstGeom>
                  </pic:spPr>
                </pic:pic>
              </a:graphicData>
            </a:graphic>
          </wp:inline>
        </w:drawing>
      </w:r>
      <w:r>
        <w:rPr>
          <w:noProof/>
        </w:rPr>
        <w:drawing>
          <wp:inline distT="0" distB="0" distL="0" distR="0" wp14:anchorId="779759BF" wp14:editId="594183A8">
            <wp:extent cx="2501900" cy="3289300"/>
            <wp:effectExtent l="0" t="0" r="0" b="635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20191016_200846.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501900" cy="3289300"/>
                    </a:xfrm>
                    <a:prstGeom prst="rect">
                      <a:avLst/>
                    </a:prstGeom>
                  </pic:spPr>
                </pic:pic>
              </a:graphicData>
            </a:graphic>
          </wp:inline>
        </w:drawing>
      </w:r>
    </w:p>
    <w:p w14:paraId="62445390" w14:textId="77777777" w:rsidR="00651CBD" w:rsidRDefault="00651CBD" w:rsidP="00B00F25"/>
    <w:p w14:paraId="1D5CEA16" w14:textId="74D810D6" w:rsidR="00275D55" w:rsidRDefault="00275D55" w:rsidP="00B00F25">
      <w:pPr>
        <w:rPr>
          <w:u w:val="single"/>
        </w:rPr>
      </w:pPr>
    </w:p>
    <w:p w14:paraId="2A0EF0B3" w14:textId="77777777" w:rsidR="00545F57" w:rsidRDefault="00545F57" w:rsidP="00B00F25">
      <w:pPr>
        <w:rPr>
          <w:u w:val="single"/>
        </w:rPr>
      </w:pPr>
    </w:p>
    <w:p w14:paraId="782F8C25" w14:textId="77777777" w:rsidR="00545F57" w:rsidRDefault="00545F57" w:rsidP="00B00F25">
      <w:pPr>
        <w:rPr>
          <w:u w:val="single"/>
        </w:rPr>
      </w:pPr>
    </w:p>
    <w:p w14:paraId="1E152C9A" w14:textId="77777777" w:rsidR="00545F57" w:rsidRDefault="00545F57" w:rsidP="00B00F25">
      <w:pPr>
        <w:rPr>
          <w:u w:val="single"/>
        </w:rPr>
      </w:pPr>
    </w:p>
    <w:p w14:paraId="5F4E0387" w14:textId="77777777" w:rsidR="00545F57" w:rsidRDefault="00545F57" w:rsidP="00B00F25">
      <w:pPr>
        <w:rPr>
          <w:u w:val="single"/>
        </w:rPr>
      </w:pPr>
    </w:p>
    <w:p w14:paraId="0B684ED5" w14:textId="77777777" w:rsidR="00545F57" w:rsidRDefault="00545F57" w:rsidP="00B00F25">
      <w:pPr>
        <w:rPr>
          <w:u w:val="single"/>
        </w:rPr>
      </w:pPr>
    </w:p>
    <w:p w14:paraId="44F00919" w14:textId="77777777" w:rsidR="00545F57" w:rsidRDefault="00545F57" w:rsidP="00B00F25">
      <w:pPr>
        <w:rPr>
          <w:u w:val="single"/>
        </w:rPr>
      </w:pPr>
    </w:p>
    <w:p w14:paraId="74A71B1F" w14:textId="77777777" w:rsidR="00545F57" w:rsidRDefault="00545F57" w:rsidP="00B00F25">
      <w:pPr>
        <w:rPr>
          <w:u w:val="single"/>
        </w:rPr>
      </w:pPr>
    </w:p>
    <w:p w14:paraId="25D05CF4" w14:textId="77777777" w:rsidR="00545F57" w:rsidRDefault="00545F57" w:rsidP="00B00F25">
      <w:pPr>
        <w:rPr>
          <w:u w:val="single"/>
        </w:rPr>
      </w:pPr>
    </w:p>
    <w:p w14:paraId="77CC3B73" w14:textId="77777777" w:rsidR="00545F57" w:rsidRDefault="00545F57" w:rsidP="00B00F25">
      <w:pPr>
        <w:rPr>
          <w:u w:val="single"/>
        </w:rPr>
      </w:pPr>
    </w:p>
    <w:p w14:paraId="4EC20661" w14:textId="77777777" w:rsidR="00545F57" w:rsidRDefault="00545F57" w:rsidP="00B00F25">
      <w:pPr>
        <w:rPr>
          <w:u w:val="single"/>
        </w:rPr>
      </w:pPr>
    </w:p>
    <w:p w14:paraId="1522EACD" w14:textId="77777777" w:rsidR="00545F57" w:rsidRDefault="00545F57" w:rsidP="00B00F25">
      <w:pPr>
        <w:rPr>
          <w:u w:val="single"/>
        </w:rPr>
      </w:pPr>
    </w:p>
    <w:p w14:paraId="61890F00" w14:textId="77777777" w:rsidR="00545F57" w:rsidRDefault="00545F57" w:rsidP="00B00F25">
      <w:pPr>
        <w:rPr>
          <w:u w:val="single"/>
        </w:rPr>
      </w:pPr>
    </w:p>
    <w:p w14:paraId="158F8C48" w14:textId="512C3D83" w:rsidR="00B00F25" w:rsidRDefault="00B00F25" w:rsidP="00B00F25">
      <w:r w:rsidRPr="007B7B21">
        <w:rPr>
          <w:u w:val="single"/>
        </w:rPr>
        <w:lastRenderedPageBreak/>
        <w:t xml:space="preserve">Use </w:t>
      </w:r>
      <w:r>
        <w:rPr>
          <w:u w:val="single"/>
        </w:rPr>
        <w:t>C</w:t>
      </w:r>
      <w:r w:rsidRPr="007B7B21">
        <w:rPr>
          <w:u w:val="single"/>
        </w:rPr>
        <w:t xml:space="preserve">ase </w:t>
      </w:r>
      <w:r w:rsidR="00895A03">
        <w:rPr>
          <w:u w:val="single"/>
        </w:rPr>
        <w:t>2</w:t>
      </w:r>
      <w:r w:rsidRPr="007B7B21">
        <w:rPr>
          <w:u w:val="single"/>
        </w:rPr>
        <w:t>:</w:t>
      </w:r>
      <w:r>
        <w:t xml:space="preserve"> </w:t>
      </w:r>
      <w:r w:rsidR="002E5C09">
        <w:t>Bestehendes digitales Ticket</w:t>
      </w:r>
      <w:r>
        <w:t xml:space="preserve"> - </w:t>
      </w:r>
      <w:proofErr w:type="spellStart"/>
      <w:r>
        <w:t>geolocation</w:t>
      </w:r>
      <w:proofErr w:type="spellEnd"/>
      <w:r>
        <w:t>-basierter Reservation-Vorschlag durch Applikation</w:t>
      </w:r>
    </w:p>
    <w:p w14:paraId="3F056A31" w14:textId="2B0F3F5F" w:rsidR="00B00F25" w:rsidRDefault="00B00F25" w:rsidP="00B00F25">
      <w:r w:rsidRPr="00C8267D">
        <w:rPr>
          <w:i/>
          <w:iCs/>
        </w:rPr>
        <w:t>Ausgangslage</w:t>
      </w:r>
      <w:r>
        <w:t xml:space="preserve">: Der Fahrgast besitzt ein </w:t>
      </w:r>
      <w:r w:rsidR="002E5C09">
        <w:t>digitales Ticket</w:t>
      </w:r>
      <w:r>
        <w:t>.</w:t>
      </w:r>
    </w:p>
    <w:p w14:paraId="4DC7B0F1" w14:textId="1A13F33A" w:rsidR="00B00F25" w:rsidRDefault="00B00F25" w:rsidP="00B00F25">
      <w:r w:rsidRPr="00C8267D">
        <w:rPr>
          <w:i/>
          <w:iCs/>
        </w:rPr>
        <w:t>Handlung</w:t>
      </w:r>
      <w:r>
        <w:t xml:space="preserve">: Auf dem Perron </w:t>
      </w:r>
      <w:r w:rsidR="002E5C09">
        <w:t>(</w:t>
      </w:r>
      <w:proofErr w:type="spellStart"/>
      <w:r w:rsidR="002E5C09">
        <w:t>Geolocation</w:t>
      </w:r>
      <w:proofErr w:type="spellEnd"/>
      <w:r w:rsidR="002E5C09">
        <w:t xml:space="preserve">) </w:t>
      </w:r>
      <w:r>
        <w:t>fragt die Applikation, ob er eine Sitzplatzreservation vornehmen will</w:t>
      </w:r>
      <w:r w:rsidR="007B36CD">
        <w:t xml:space="preserve"> (die zu erfüllenden Bedingungen für eine </w:t>
      </w:r>
      <w:proofErr w:type="spellStart"/>
      <w:r w:rsidR="007B36CD">
        <w:t>Notification</w:t>
      </w:r>
      <w:proofErr w:type="spellEnd"/>
      <w:r w:rsidR="007B36CD">
        <w:t xml:space="preserve"> gilt es noch zu definieren)</w:t>
      </w:r>
      <w:r>
        <w:t>. Er öffnet die Applikation und reserviert einen Sitzplatz, bezahlt und erhält eine Bestätigung.</w:t>
      </w:r>
    </w:p>
    <w:p w14:paraId="400F87B0" w14:textId="77777777" w:rsidR="00545F57" w:rsidRDefault="00545F57" w:rsidP="00545F57">
      <w:pPr>
        <w:tabs>
          <w:tab w:val="left" w:pos="1701"/>
        </w:tabs>
        <w:rPr>
          <w:szCs w:val="19"/>
        </w:rPr>
      </w:pPr>
    </w:p>
    <w:p w14:paraId="44723106" w14:textId="2ED52ED3" w:rsidR="00545F57" w:rsidRPr="003A64EB" w:rsidRDefault="00545F57" w:rsidP="00545F57">
      <w:pPr>
        <w:tabs>
          <w:tab w:val="left" w:pos="1701"/>
        </w:tabs>
        <w:rPr>
          <w:szCs w:val="19"/>
        </w:rPr>
      </w:pPr>
      <w:r w:rsidRPr="003A64EB">
        <w:rPr>
          <w:szCs w:val="19"/>
        </w:rPr>
        <w:t>Beteiligte Akteure: Benutzer, System, Applikation</w:t>
      </w:r>
    </w:p>
    <w:p w14:paraId="6BCF94E2" w14:textId="77777777" w:rsidR="00545F57" w:rsidRPr="003A64EB" w:rsidRDefault="00545F57" w:rsidP="00545F57">
      <w:pPr>
        <w:tabs>
          <w:tab w:val="left" w:pos="1701"/>
        </w:tabs>
        <w:rPr>
          <w:b/>
          <w:szCs w:val="19"/>
        </w:rPr>
      </w:pPr>
      <w:r w:rsidRPr="003A64EB">
        <w:rPr>
          <w:b/>
          <w:szCs w:val="19"/>
        </w:rPr>
        <w:t>Ablauf:</w:t>
      </w:r>
    </w:p>
    <w:tbl>
      <w:tblPr>
        <w:tblStyle w:val="Tabellenraster"/>
        <w:tblW w:w="96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8"/>
        <w:gridCol w:w="1559"/>
        <w:gridCol w:w="7088"/>
      </w:tblGrid>
      <w:tr w:rsidR="00545F57" w:rsidRPr="00CF16AA" w14:paraId="67E2326A" w14:textId="77777777" w:rsidTr="00545F57">
        <w:tc>
          <w:tcPr>
            <w:tcW w:w="988" w:type="dxa"/>
            <w:shd w:val="clear" w:color="auto" w:fill="E7E6E6" w:themeFill="background2"/>
          </w:tcPr>
          <w:p w14:paraId="158F9CE9" w14:textId="77777777" w:rsidR="00545F57" w:rsidRPr="00CF16AA" w:rsidRDefault="00545F57" w:rsidP="00887F1A">
            <w:pPr>
              <w:tabs>
                <w:tab w:val="left" w:pos="1701"/>
              </w:tabs>
              <w:rPr>
                <w:szCs w:val="19"/>
              </w:rPr>
            </w:pPr>
            <w:r w:rsidRPr="00CF16AA">
              <w:rPr>
                <w:szCs w:val="19"/>
              </w:rPr>
              <w:t>Nr.</w:t>
            </w:r>
          </w:p>
        </w:tc>
        <w:tc>
          <w:tcPr>
            <w:tcW w:w="1559" w:type="dxa"/>
            <w:shd w:val="clear" w:color="auto" w:fill="E7E6E6" w:themeFill="background2"/>
          </w:tcPr>
          <w:p w14:paraId="41836565" w14:textId="77777777" w:rsidR="00545F57" w:rsidRPr="00CF16AA" w:rsidRDefault="00545F57" w:rsidP="00887F1A">
            <w:pPr>
              <w:tabs>
                <w:tab w:val="left" w:pos="1701"/>
              </w:tabs>
              <w:rPr>
                <w:szCs w:val="19"/>
              </w:rPr>
            </w:pPr>
            <w:r w:rsidRPr="00CF16AA">
              <w:rPr>
                <w:szCs w:val="19"/>
              </w:rPr>
              <w:t>Wer</w:t>
            </w:r>
          </w:p>
        </w:tc>
        <w:tc>
          <w:tcPr>
            <w:tcW w:w="7088" w:type="dxa"/>
            <w:shd w:val="clear" w:color="auto" w:fill="E7E6E6" w:themeFill="background2"/>
          </w:tcPr>
          <w:p w14:paraId="68D5A9DB" w14:textId="77777777" w:rsidR="00545F57" w:rsidRPr="00CF16AA" w:rsidRDefault="00545F57" w:rsidP="00887F1A">
            <w:pPr>
              <w:tabs>
                <w:tab w:val="left" w:pos="1701"/>
              </w:tabs>
              <w:rPr>
                <w:szCs w:val="19"/>
              </w:rPr>
            </w:pPr>
            <w:r w:rsidRPr="00CF16AA">
              <w:rPr>
                <w:szCs w:val="19"/>
              </w:rPr>
              <w:t>Was</w:t>
            </w:r>
          </w:p>
        </w:tc>
      </w:tr>
      <w:tr w:rsidR="00545F57" w:rsidRPr="00CF16AA" w14:paraId="757D8D5D" w14:textId="77777777" w:rsidTr="00545F57">
        <w:tc>
          <w:tcPr>
            <w:tcW w:w="988" w:type="dxa"/>
          </w:tcPr>
          <w:p w14:paraId="6BB4F003" w14:textId="77777777" w:rsidR="00545F57" w:rsidRPr="00CF16AA" w:rsidRDefault="00545F57" w:rsidP="00887F1A">
            <w:pPr>
              <w:tabs>
                <w:tab w:val="left" w:pos="1701"/>
              </w:tabs>
              <w:rPr>
                <w:szCs w:val="19"/>
              </w:rPr>
            </w:pPr>
            <w:r>
              <w:rPr>
                <w:szCs w:val="19"/>
              </w:rPr>
              <w:t>2</w:t>
            </w:r>
            <w:r w:rsidRPr="00CF16AA">
              <w:rPr>
                <w:szCs w:val="19"/>
              </w:rPr>
              <w:t>.0</w:t>
            </w:r>
          </w:p>
        </w:tc>
        <w:tc>
          <w:tcPr>
            <w:tcW w:w="1559" w:type="dxa"/>
          </w:tcPr>
          <w:p w14:paraId="17688553" w14:textId="77777777" w:rsidR="00545F57" w:rsidRPr="00CF16AA" w:rsidRDefault="00545F57" w:rsidP="00887F1A">
            <w:pPr>
              <w:tabs>
                <w:tab w:val="left" w:pos="1701"/>
              </w:tabs>
              <w:rPr>
                <w:szCs w:val="19"/>
              </w:rPr>
            </w:pPr>
            <w:r w:rsidRPr="00CF16AA">
              <w:rPr>
                <w:szCs w:val="19"/>
              </w:rPr>
              <w:t>Benutzer</w:t>
            </w:r>
          </w:p>
        </w:tc>
        <w:tc>
          <w:tcPr>
            <w:tcW w:w="7088" w:type="dxa"/>
          </w:tcPr>
          <w:p w14:paraId="1FCF79BA" w14:textId="77777777" w:rsidR="00545F57" w:rsidRPr="00CF16AA" w:rsidRDefault="00545F57" w:rsidP="00887F1A">
            <w:pPr>
              <w:tabs>
                <w:tab w:val="left" w:pos="1701"/>
              </w:tabs>
              <w:rPr>
                <w:szCs w:val="19"/>
              </w:rPr>
            </w:pPr>
            <w:r>
              <w:rPr>
                <w:szCs w:val="19"/>
              </w:rPr>
              <w:t>Befindet sich in der Nähe der Perrons</w:t>
            </w:r>
          </w:p>
        </w:tc>
      </w:tr>
      <w:tr w:rsidR="00545F57" w:rsidRPr="00CF16AA" w14:paraId="79F23974" w14:textId="77777777" w:rsidTr="00545F57">
        <w:tc>
          <w:tcPr>
            <w:tcW w:w="988" w:type="dxa"/>
          </w:tcPr>
          <w:p w14:paraId="6CA51CD9" w14:textId="77777777" w:rsidR="00545F57" w:rsidRDefault="00545F57" w:rsidP="00887F1A">
            <w:pPr>
              <w:tabs>
                <w:tab w:val="left" w:pos="1701"/>
              </w:tabs>
              <w:rPr>
                <w:szCs w:val="19"/>
              </w:rPr>
            </w:pPr>
            <w:r>
              <w:rPr>
                <w:szCs w:val="19"/>
              </w:rPr>
              <w:t>2.1</w:t>
            </w:r>
          </w:p>
        </w:tc>
        <w:tc>
          <w:tcPr>
            <w:tcW w:w="1559" w:type="dxa"/>
          </w:tcPr>
          <w:p w14:paraId="1550989C" w14:textId="77777777" w:rsidR="00545F57" w:rsidRPr="00CF16AA" w:rsidRDefault="00545F57" w:rsidP="00887F1A">
            <w:pPr>
              <w:tabs>
                <w:tab w:val="left" w:pos="1701"/>
              </w:tabs>
              <w:rPr>
                <w:szCs w:val="19"/>
              </w:rPr>
            </w:pPr>
            <w:r>
              <w:rPr>
                <w:szCs w:val="19"/>
              </w:rPr>
              <w:t>Applikation</w:t>
            </w:r>
          </w:p>
        </w:tc>
        <w:tc>
          <w:tcPr>
            <w:tcW w:w="7088" w:type="dxa"/>
          </w:tcPr>
          <w:p w14:paraId="4FFB622D" w14:textId="4D8BC682" w:rsidR="00545F57" w:rsidRDefault="00545F57" w:rsidP="00887F1A">
            <w:pPr>
              <w:tabs>
                <w:tab w:val="left" w:pos="1701"/>
              </w:tabs>
              <w:rPr>
                <w:szCs w:val="19"/>
              </w:rPr>
            </w:pPr>
            <w:r>
              <w:rPr>
                <w:szCs w:val="19"/>
              </w:rPr>
              <w:t xml:space="preserve">Erkennt anhand des </w:t>
            </w:r>
            <w:r w:rsidR="002E5C09">
              <w:rPr>
                <w:szCs w:val="19"/>
              </w:rPr>
              <w:t>digitalen Tickets und des Ortes</w:t>
            </w:r>
            <w:r>
              <w:rPr>
                <w:szCs w:val="19"/>
              </w:rPr>
              <w:t xml:space="preserve"> </w:t>
            </w:r>
            <w:r w:rsidR="002E5C09">
              <w:rPr>
                <w:szCs w:val="19"/>
              </w:rPr>
              <w:t>die anstehende Reise.</w:t>
            </w:r>
          </w:p>
        </w:tc>
      </w:tr>
      <w:tr w:rsidR="00545F57" w:rsidRPr="00CF16AA" w14:paraId="70789C91" w14:textId="77777777" w:rsidTr="00545F57">
        <w:tc>
          <w:tcPr>
            <w:tcW w:w="988" w:type="dxa"/>
          </w:tcPr>
          <w:p w14:paraId="5C930090" w14:textId="77777777" w:rsidR="00545F57" w:rsidRPr="00CF16AA" w:rsidRDefault="00545F57" w:rsidP="00887F1A">
            <w:pPr>
              <w:tabs>
                <w:tab w:val="left" w:pos="1701"/>
              </w:tabs>
              <w:rPr>
                <w:szCs w:val="19"/>
              </w:rPr>
            </w:pPr>
            <w:r>
              <w:rPr>
                <w:szCs w:val="19"/>
              </w:rPr>
              <w:t>2.1</w:t>
            </w:r>
          </w:p>
        </w:tc>
        <w:tc>
          <w:tcPr>
            <w:tcW w:w="1559" w:type="dxa"/>
          </w:tcPr>
          <w:p w14:paraId="0E898409" w14:textId="77777777" w:rsidR="00545F57" w:rsidRPr="00CF16AA" w:rsidRDefault="00545F57" w:rsidP="00887F1A">
            <w:pPr>
              <w:tabs>
                <w:tab w:val="left" w:pos="1701"/>
              </w:tabs>
              <w:rPr>
                <w:szCs w:val="19"/>
              </w:rPr>
            </w:pPr>
            <w:r>
              <w:rPr>
                <w:szCs w:val="19"/>
              </w:rPr>
              <w:t>Applikation</w:t>
            </w:r>
          </w:p>
        </w:tc>
        <w:tc>
          <w:tcPr>
            <w:tcW w:w="7088" w:type="dxa"/>
          </w:tcPr>
          <w:p w14:paraId="4C9AFA14" w14:textId="12415EDE" w:rsidR="00545F57" w:rsidRDefault="00545F57" w:rsidP="00887F1A">
            <w:pPr>
              <w:tabs>
                <w:tab w:val="left" w:pos="1701"/>
              </w:tabs>
              <w:rPr>
                <w:szCs w:val="19"/>
              </w:rPr>
            </w:pPr>
            <w:r>
              <w:rPr>
                <w:szCs w:val="19"/>
              </w:rPr>
              <w:t xml:space="preserve">Zeigt eine </w:t>
            </w:r>
            <w:proofErr w:type="spellStart"/>
            <w:r>
              <w:rPr>
                <w:szCs w:val="19"/>
              </w:rPr>
              <w:t>Notification</w:t>
            </w:r>
            <w:proofErr w:type="spellEnd"/>
            <w:r>
              <w:rPr>
                <w:szCs w:val="19"/>
              </w:rPr>
              <w:t xml:space="preserve"> für die anstehende Fahrt</w:t>
            </w:r>
          </w:p>
        </w:tc>
      </w:tr>
      <w:tr w:rsidR="00545F57" w:rsidRPr="00CF16AA" w14:paraId="72ACA727" w14:textId="77777777" w:rsidTr="00545F57">
        <w:tc>
          <w:tcPr>
            <w:tcW w:w="988" w:type="dxa"/>
          </w:tcPr>
          <w:p w14:paraId="5E1B5591" w14:textId="77777777" w:rsidR="00545F57" w:rsidRDefault="00545F57" w:rsidP="00887F1A">
            <w:pPr>
              <w:tabs>
                <w:tab w:val="left" w:pos="1701"/>
              </w:tabs>
              <w:rPr>
                <w:szCs w:val="19"/>
              </w:rPr>
            </w:pPr>
            <w:r>
              <w:rPr>
                <w:szCs w:val="19"/>
              </w:rPr>
              <w:t>2.2</w:t>
            </w:r>
          </w:p>
        </w:tc>
        <w:tc>
          <w:tcPr>
            <w:tcW w:w="1559" w:type="dxa"/>
          </w:tcPr>
          <w:p w14:paraId="59AE9548" w14:textId="77777777" w:rsidR="00545F57" w:rsidRDefault="00545F57" w:rsidP="00887F1A">
            <w:pPr>
              <w:tabs>
                <w:tab w:val="left" w:pos="1701"/>
              </w:tabs>
              <w:rPr>
                <w:szCs w:val="19"/>
              </w:rPr>
            </w:pPr>
            <w:r>
              <w:rPr>
                <w:szCs w:val="19"/>
              </w:rPr>
              <w:t>Benutzer</w:t>
            </w:r>
          </w:p>
        </w:tc>
        <w:tc>
          <w:tcPr>
            <w:tcW w:w="7088" w:type="dxa"/>
          </w:tcPr>
          <w:p w14:paraId="19A1E3CB" w14:textId="05BB1568" w:rsidR="00545F57" w:rsidRDefault="00545F57" w:rsidP="00887F1A">
            <w:pPr>
              <w:tabs>
                <w:tab w:val="left" w:pos="1701"/>
              </w:tabs>
              <w:rPr>
                <w:szCs w:val="19"/>
              </w:rPr>
            </w:pPr>
            <w:r>
              <w:rPr>
                <w:szCs w:val="19"/>
              </w:rPr>
              <w:t xml:space="preserve">Löst durch das </w:t>
            </w:r>
            <w:r w:rsidR="002E5C09">
              <w:rPr>
                <w:szCs w:val="19"/>
              </w:rPr>
              <w:t>A</w:t>
            </w:r>
            <w:r>
              <w:rPr>
                <w:szCs w:val="19"/>
              </w:rPr>
              <w:t xml:space="preserve">nwählen der </w:t>
            </w:r>
            <w:proofErr w:type="spellStart"/>
            <w:r>
              <w:rPr>
                <w:szCs w:val="19"/>
              </w:rPr>
              <w:t>Notification</w:t>
            </w:r>
            <w:proofErr w:type="spellEnd"/>
            <w:r>
              <w:rPr>
                <w:szCs w:val="19"/>
              </w:rPr>
              <w:t xml:space="preserve"> die Suche aus</w:t>
            </w:r>
          </w:p>
        </w:tc>
      </w:tr>
      <w:tr w:rsidR="00545F57" w:rsidRPr="00CF16AA" w14:paraId="454A03A0" w14:textId="77777777" w:rsidTr="002E5C09">
        <w:tc>
          <w:tcPr>
            <w:tcW w:w="988" w:type="dxa"/>
            <w:shd w:val="clear" w:color="auto" w:fill="E2EFD9" w:themeFill="accent6" w:themeFillTint="33"/>
          </w:tcPr>
          <w:p w14:paraId="64957D26" w14:textId="77777777" w:rsidR="00545F57" w:rsidRPr="00CF16AA" w:rsidRDefault="00545F57" w:rsidP="00887F1A">
            <w:pPr>
              <w:tabs>
                <w:tab w:val="left" w:pos="1701"/>
              </w:tabs>
              <w:rPr>
                <w:szCs w:val="19"/>
              </w:rPr>
            </w:pPr>
            <w:r>
              <w:rPr>
                <w:szCs w:val="19"/>
              </w:rPr>
              <w:t>2</w:t>
            </w:r>
            <w:r w:rsidRPr="00CF16AA">
              <w:rPr>
                <w:szCs w:val="19"/>
              </w:rPr>
              <w:t>.</w:t>
            </w:r>
            <w:r>
              <w:rPr>
                <w:szCs w:val="19"/>
              </w:rPr>
              <w:t>4</w:t>
            </w:r>
          </w:p>
        </w:tc>
        <w:tc>
          <w:tcPr>
            <w:tcW w:w="1559" w:type="dxa"/>
            <w:shd w:val="clear" w:color="auto" w:fill="E2EFD9" w:themeFill="accent6" w:themeFillTint="33"/>
          </w:tcPr>
          <w:p w14:paraId="55EF0FEB" w14:textId="77777777" w:rsidR="00545F57" w:rsidRPr="00CF16AA" w:rsidRDefault="00545F57" w:rsidP="00887F1A">
            <w:pPr>
              <w:tabs>
                <w:tab w:val="left" w:pos="1701"/>
              </w:tabs>
              <w:rPr>
                <w:szCs w:val="19"/>
              </w:rPr>
            </w:pPr>
            <w:r w:rsidRPr="00CF16AA">
              <w:rPr>
                <w:szCs w:val="19"/>
              </w:rPr>
              <w:t>Benutzer</w:t>
            </w:r>
          </w:p>
        </w:tc>
        <w:tc>
          <w:tcPr>
            <w:tcW w:w="7088" w:type="dxa"/>
            <w:shd w:val="clear" w:color="auto" w:fill="E2EFD9" w:themeFill="accent6" w:themeFillTint="33"/>
          </w:tcPr>
          <w:p w14:paraId="4F42808A" w14:textId="70C5B594" w:rsidR="00545F57" w:rsidRPr="00CF16AA" w:rsidRDefault="00545F57" w:rsidP="00887F1A">
            <w:pPr>
              <w:tabs>
                <w:tab w:val="left" w:pos="1701"/>
              </w:tabs>
              <w:rPr>
                <w:szCs w:val="19"/>
              </w:rPr>
            </w:pPr>
            <w:r w:rsidRPr="00CF16AA">
              <w:rPr>
                <w:b/>
                <w:szCs w:val="19"/>
              </w:rPr>
              <w:t>Variante</w:t>
            </w:r>
            <w:r w:rsidRPr="00CF16AA">
              <w:rPr>
                <w:szCs w:val="19"/>
              </w:rPr>
              <w:t>: Besitzt ein Digitales Sparticket</w:t>
            </w:r>
            <w:r>
              <w:rPr>
                <w:szCs w:val="19"/>
              </w:rPr>
              <w:t xml:space="preserve"> und befindet sich zur gegebenen Zeit der Fahrt in der Nähe des Perrons</w:t>
            </w:r>
          </w:p>
        </w:tc>
      </w:tr>
      <w:tr w:rsidR="00545F57" w:rsidRPr="00CF16AA" w14:paraId="4E293495" w14:textId="77777777" w:rsidTr="00545F57">
        <w:tc>
          <w:tcPr>
            <w:tcW w:w="988" w:type="dxa"/>
          </w:tcPr>
          <w:p w14:paraId="4379F4A1" w14:textId="77777777" w:rsidR="00545F57" w:rsidRPr="00CF16AA" w:rsidRDefault="00545F57" w:rsidP="00887F1A">
            <w:pPr>
              <w:tabs>
                <w:tab w:val="left" w:pos="1701"/>
              </w:tabs>
              <w:rPr>
                <w:szCs w:val="19"/>
              </w:rPr>
            </w:pPr>
            <w:r>
              <w:rPr>
                <w:szCs w:val="19"/>
              </w:rPr>
              <w:t>2</w:t>
            </w:r>
            <w:r w:rsidRPr="00CF16AA">
              <w:rPr>
                <w:szCs w:val="19"/>
              </w:rPr>
              <w:t>.</w:t>
            </w:r>
            <w:r>
              <w:rPr>
                <w:szCs w:val="19"/>
              </w:rPr>
              <w:t>5</w:t>
            </w:r>
          </w:p>
        </w:tc>
        <w:tc>
          <w:tcPr>
            <w:tcW w:w="1559" w:type="dxa"/>
          </w:tcPr>
          <w:p w14:paraId="38AAA6B8" w14:textId="77777777" w:rsidR="00545F57" w:rsidRPr="00CF16AA" w:rsidRDefault="00545F57" w:rsidP="00887F1A">
            <w:pPr>
              <w:tabs>
                <w:tab w:val="left" w:pos="1701"/>
              </w:tabs>
              <w:rPr>
                <w:szCs w:val="19"/>
              </w:rPr>
            </w:pPr>
            <w:r w:rsidRPr="00CF16AA">
              <w:rPr>
                <w:szCs w:val="19"/>
              </w:rPr>
              <w:t>Applikation</w:t>
            </w:r>
          </w:p>
        </w:tc>
        <w:tc>
          <w:tcPr>
            <w:tcW w:w="7088" w:type="dxa"/>
          </w:tcPr>
          <w:p w14:paraId="05CABFB5" w14:textId="0108DC00" w:rsidR="00545F57" w:rsidRPr="00CF16AA" w:rsidRDefault="00545F57" w:rsidP="00887F1A">
            <w:pPr>
              <w:tabs>
                <w:tab w:val="left" w:pos="1701"/>
              </w:tabs>
              <w:rPr>
                <w:szCs w:val="19"/>
              </w:rPr>
            </w:pPr>
            <w:r w:rsidRPr="00CF16AA">
              <w:rPr>
                <w:szCs w:val="19"/>
              </w:rPr>
              <w:t xml:space="preserve">Sendet Anfrage </w:t>
            </w:r>
            <w:r>
              <w:rPr>
                <w:szCs w:val="19"/>
              </w:rPr>
              <w:t xml:space="preserve">anhand der Strecke des </w:t>
            </w:r>
            <w:r w:rsidR="002E5C09">
              <w:rPr>
                <w:szCs w:val="19"/>
              </w:rPr>
              <w:t>Tickets</w:t>
            </w:r>
            <w:r>
              <w:rPr>
                <w:szCs w:val="19"/>
              </w:rPr>
              <w:t xml:space="preserve"> und der </w:t>
            </w:r>
            <w:r w:rsidR="002E5C09">
              <w:rPr>
                <w:szCs w:val="19"/>
              </w:rPr>
              <w:t>aktuellen</w:t>
            </w:r>
            <w:r>
              <w:rPr>
                <w:szCs w:val="19"/>
              </w:rPr>
              <w:t xml:space="preserve"> Zeit</w:t>
            </w:r>
            <w:r w:rsidR="002E5C09">
              <w:rPr>
                <w:szCs w:val="19"/>
              </w:rPr>
              <w:t xml:space="preserve"> </w:t>
            </w:r>
            <w:r w:rsidR="002E5C09" w:rsidRPr="00CF16AA">
              <w:rPr>
                <w:szCs w:val="19"/>
              </w:rPr>
              <w:t xml:space="preserve">an </w:t>
            </w:r>
            <w:r w:rsidR="002E5C09">
              <w:rPr>
                <w:szCs w:val="19"/>
              </w:rPr>
              <w:t xml:space="preserve">das </w:t>
            </w:r>
            <w:r w:rsidR="002E5C09" w:rsidRPr="00CF16AA">
              <w:rPr>
                <w:szCs w:val="19"/>
              </w:rPr>
              <w:t>System</w:t>
            </w:r>
            <w:r w:rsidR="002E5C09">
              <w:rPr>
                <w:szCs w:val="19"/>
              </w:rPr>
              <w:t>.</w:t>
            </w:r>
          </w:p>
        </w:tc>
      </w:tr>
      <w:tr w:rsidR="00545F57" w:rsidRPr="00CF16AA" w14:paraId="1BA6BDB0" w14:textId="77777777" w:rsidTr="00545F57">
        <w:tc>
          <w:tcPr>
            <w:tcW w:w="988" w:type="dxa"/>
          </w:tcPr>
          <w:p w14:paraId="1DD309F4" w14:textId="77777777" w:rsidR="00545F57" w:rsidRPr="00CF16AA" w:rsidRDefault="00545F57" w:rsidP="00887F1A">
            <w:pPr>
              <w:tabs>
                <w:tab w:val="left" w:pos="1701"/>
              </w:tabs>
              <w:rPr>
                <w:szCs w:val="19"/>
              </w:rPr>
            </w:pPr>
            <w:r>
              <w:rPr>
                <w:szCs w:val="19"/>
              </w:rPr>
              <w:t>2</w:t>
            </w:r>
            <w:r w:rsidRPr="00CF16AA">
              <w:rPr>
                <w:szCs w:val="19"/>
              </w:rPr>
              <w:t>.</w:t>
            </w:r>
            <w:r>
              <w:rPr>
                <w:szCs w:val="19"/>
              </w:rPr>
              <w:t>6</w:t>
            </w:r>
          </w:p>
        </w:tc>
        <w:tc>
          <w:tcPr>
            <w:tcW w:w="1559" w:type="dxa"/>
          </w:tcPr>
          <w:p w14:paraId="4431969B" w14:textId="77777777" w:rsidR="00545F57" w:rsidRPr="00CF16AA" w:rsidRDefault="00545F57" w:rsidP="00887F1A">
            <w:pPr>
              <w:tabs>
                <w:tab w:val="left" w:pos="1701"/>
              </w:tabs>
              <w:rPr>
                <w:szCs w:val="19"/>
              </w:rPr>
            </w:pPr>
            <w:r w:rsidRPr="00CF16AA">
              <w:rPr>
                <w:szCs w:val="19"/>
              </w:rPr>
              <w:t>System</w:t>
            </w:r>
          </w:p>
        </w:tc>
        <w:tc>
          <w:tcPr>
            <w:tcW w:w="7088" w:type="dxa"/>
          </w:tcPr>
          <w:p w14:paraId="3D6B7E4B" w14:textId="77777777" w:rsidR="00545F57" w:rsidRPr="00CF16AA" w:rsidRDefault="00545F57" w:rsidP="00887F1A">
            <w:pPr>
              <w:tabs>
                <w:tab w:val="left" w:pos="1701"/>
              </w:tabs>
              <w:rPr>
                <w:szCs w:val="19"/>
              </w:rPr>
            </w:pPr>
            <w:r w:rsidRPr="00CF16AA">
              <w:rPr>
                <w:szCs w:val="19"/>
              </w:rPr>
              <w:t>Stellt Zugservice</w:t>
            </w:r>
            <w:r>
              <w:rPr>
                <w:szCs w:val="19"/>
              </w:rPr>
              <w:t>s</w:t>
            </w:r>
            <w:r w:rsidRPr="00CF16AA">
              <w:rPr>
                <w:szCs w:val="19"/>
              </w:rPr>
              <w:t xml:space="preserve"> anhand der Suchkriterien zusammen</w:t>
            </w:r>
          </w:p>
          <w:p w14:paraId="5FD8CFBF" w14:textId="77777777" w:rsidR="00545F57" w:rsidRPr="00CF16AA" w:rsidRDefault="00545F57" w:rsidP="00887F1A">
            <w:pPr>
              <w:tabs>
                <w:tab w:val="left" w:pos="1701"/>
              </w:tabs>
              <w:rPr>
                <w:szCs w:val="19"/>
              </w:rPr>
            </w:pPr>
            <w:r w:rsidRPr="00CF16AA">
              <w:rPr>
                <w:szCs w:val="19"/>
              </w:rPr>
              <w:t>(Zugkomposition, Reservationen, Strecke)</w:t>
            </w:r>
          </w:p>
        </w:tc>
      </w:tr>
      <w:tr w:rsidR="00545F57" w:rsidRPr="00CF16AA" w14:paraId="5F564506" w14:textId="77777777" w:rsidTr="00545F57">
        <w:tc>
          <w:tcPr>
            <w:tcW w:w="988" w:type="dxa"/>
          </w:tcPr>
          <w:p w14:paraId="66C7C09B" w14:textId="77777777" w:rsidR="00545F57" w:rsidRDefault="00545F57" w:rsidP="00887F1A">
            <w:pPr>
              <w:tabs>
                <w:tab w:val="left" w:pos="1701"/>
              </w:tabs>
              <w:rPr>
                <w:szCs w:val="19"/>
              </w:rPr>
            </w:pPr>
            <w:r>
              <w:rPr>
                <w:szCs w:val="19"/>
              </w:rPr>
              <w:t>2.7</w:t>
            </w:r>
          </w:p>
        </w:tc>
        <w:tc>
          <w:tcPr>
            <w:tcW w:w="1559" w:type="dxa"/>
          </w:tcPr>
          <w:p w14:paraId="1834F8F1" w14:textId="77777777" w:rsidR="00545F57" w:rsidRPr="00CF16AA" w:rsidRDefault="00545F57" w:rsidP="00887F1A">
            <w:pPr>
              <w:tabs>
                <w:tab w:val="left" w:pos="1701"/>
              </w:tabs>
              <w:rPr>
                <w:szCs w:val="19"/>
              </w:rPr>
            </w:pPr>
            <w:r>
              <w:rPr>
                <w:szCs w:val="19"/>
              </w:rPr>
              <w:t>Applikation</w:t>
            </w:r>
          </w:p>
        </w:tc>
        <w:tc>
          <w:tcPr>
            <w:tcW w:w="7088" w:type="dxa"/>
          </w:tcPr>
          <w:p w14:paraId="433EE7FA" w14:textId="4BECA0C0" w:rsidR="00545F57" w:rsidRPr="00CF16AA" w:rsidRDefault="00545F57" w:rsidP="00887F1A">
            <w:pPr>
              <w:tabs>
                <w:tab w:val="left" w:pos="1701"/>
              </w:tabs>
              <w:rPr>
                <w:szCs w:val="19"/>
              </w:rPr>
            </w:pPr>
            <w:r>
              <w:rPr>
                <w:szCs w:val="19"/>
              </w:rPr>
              <w:t>Zeigt die zusammengestellten Zugservice</w:t>
            </w:r>
            <w:r w:rsidR="002E5C09">
              <w:rPr>
                <w:szCs w:val="19"/>
              </w:rPr>
              <w:t>s</w:t>
            </w:r>
            <w:r>
              <w:rPr>
                <w:szCs w:val="19"/>
              </w:rPr>
              <w:t xml:space="preserve"> an</w:t>
            </w:r>
          </w:p>
        </w:tc>
      </w:tr>
      <w:tr w:rsidR="00545F57" w:rsidRPr="00CF16AA" w14:paraId="05E52BCD" w14:textId="77777777" w:rsidTr="002E5C09">
        <w:tc>
          <w:tcPr>
            <w:tcW w:w="988" w:type="dxa"/>
            <w:shd w:val="clear" w:color="auto" w:fill="DEEAF6" w:themeFill="accent5" w:themeFillTint="33"/>
          </w:tcPr>
          <w:p w14:paraId="0BA2E3E7" w14:textId="77777777" w:rsidR="00545F57" w:rsidRPr="00CF16AA" w:rsidRDefault="00545F57" w:rsidP="00887F1A">
            <w:pPr>
              <w:tabs>
                <w:tab w:val="left" w:pos="1701"/>
              </w:tabs>
              <w:rPr>
                <w:szCs w:val="19"/>
              </w:rPr>
            </w:pPr>
            <w:r>
              <w:rPr>
                <w:szCs w:val="19"/>
              </w:rPr>
              <w:t>2</w:t>
            </w:r>
            <w:r w:rsidRPr="00CF16AA">
              <w:rPr>
                <w:szCs w:val="19"/>
              </w:rPr>
              <w:t>.</w:t>
            </w:r>
            <w:r>
              <w:rPr>
                <w:szCs w:val="19"/>
              </w:rPr>
              <w:t>8</w:t>
            </w:r>
          </w:p>
        </w:tc>
        <w:tc>
          <w:tcPr>
            <w:tcW w:w="1559" w:type="dxa"/>
            <w:shd w:val="clear" w:color="auto" w:fill="DEEAF6" w:themeFill="accent5" w:themeFillTint="33"/>
          </w:tcPr>
          <w:p w14:paraId="030DDDE7" w14:textId="77777777" w:rsidR="00545F57" w:rsidRPr="00CF16AA" w:rsidRDefault="00545F57" w:rsidP="00887F1A">
            <w:pPr>
              <w:tabs>
                <w:tab w:val="left" w:pos="1701"/>
              </w:tabs>
              <w:rPr>
                <w:szCs w:val="19"/>
              </w:rPr>
            </w:pPr>
            <w:r w:rsidRPr="00CF16AA">
              <w:rPr>
                <w:szCs w:val="19"/>
              </w:rPr>
              <w:t>Applikation</w:t>
            </w:r>
          </w:p>
        </w:tc>
        <w:tc>
          <w:tcPr>
            <w:tcW w:w="7088" w:type="dxa"/>
            <w:shd w:val="clear" w:color="auto" w:fill="DEEAF6" w:themeFill="accent5" w:themeFillTint="33"/>
          </w:tcPr>
          <w:p w14:paraId="4606973F" w14:textId="77777777" w:rsidR="00545F57" w:rsidRPr="00CF16AA" w:rsidRDefault="00545F57" w:rsidP="00887F1A">
            <w:pPr>
              <w:tabs>
                <w:tab w:val="left" w:pos="1701"/>
              </w:tabs>
              <w:rPr>
                <w:szCs w:val="19"/>
              </w:rPr>
            </w:pPr>
            <w:r w:rsidRPr="00CF16AA">
              <w:rPr>
                <w:b/>
                <w:bCs/>
                <w:szCs w:val="19"/>
              </w:rPr>
              <w:t>Ausnahme</w:t>
            </w:r>
            <w:r w:rsidRPr="00CF16AA">
              <w:rPr>
                <w:szCs w:val="19"/>
              </w:rPr>
              <w:t>: keine Rückmeldung des Systems</w:t>
            </w:r>
          </w:p>
        </w:tc>
      </w:tr>
      <w:tr w:rsidR="00545F57" w:rsidRPr="00CF16AA" w14:paraId="343E44B0" w14:textId="77777777" w:rsidTr="00545F57">
        <w:tc>
          <w:tcPr>
            <w:tcW w:w="988" w:type="dxa"/>
          </w:tcPr>
          <w:p w14:paraId="43CE0EC5" w14:textId="77777777" w:rsidR="00545F57" w:rsidRDefault="00545F57" w:rsidP="00887F1A">
            <w:pPr>
              <w:tabs>
                <w:tab w:val="left" w:pos="1701"/>
              </w:tabs>
              <w:rPr>
                <w:szCs w:val="19"/>
              </w:rPr>
            </w:pPr>
            <w:r>
              <w:rPr>
                <w:szCs w:val="19"/>
              </w:rPr>
              <w:t>2.9</w:t>
            </w:r>
          </w:p>
        </w:tc>
        <w:tc>
          <w:tcPr>
            <w:tcW w:w="1559" w:type="dxa"/>
          </w:tcPr>
          <w:p w14:paraId="5319775A" w14:textId="77777777" w:rsidR="00545F57" w:rsidRPr="00CF16AA" w:rsidRDefault="00545F57" w:rsidP="00887F1A">
            <w:pPr>
              <w:tabs>
                <w:tab w:val="left" w:pos="1701"/>
              </w:tabs>
              <w:rPr>
                <w:szCs w:val="19"/>
              </w:rPr>
            </w:pPr>
            <w:r>
              <w:rPr>
                <w:szCs w:val="19"/>
              </w:rPr>
              <w:t>Benutzer</w:t>
            </w:r>
          </w:p>
        </w:tc>
        <w:tc>
          <w:tcPr>
            <w:tcW w:w="7088" w:type="dxa"/>
          </w:tcPr>
          <w:p w14:paraId="1304A518" w14:textId="77777777" w:rsidR="00545F57" w:rsidRPr="005442B2" w:rsidRDefault="00545F57" w:rsidP="00887F1A">
            <w:pPr>
              <w:tabs>
                <w:tab w:val="left" w:pos="1701"/>
              </w:tabs>
              <w:rPr>
                <w:bCs/>
                <w:szCs w:val="19"/>
              </w:rPr>
            </w:pPr>
            <w:r>
              <w:rPr>
                <w:bCs/>
                <w:szCs w:val="19"/>
              </w:rPr>
              <w:t>Wählt einen Zugservice aus</w:t>
            </w:r>
          </w:p>
        </w:tc>
      </w:tr>
      <w:tr w:rsidR="00545F57" w:rsidRPr="00CF16AA" w14:paraId="57D7836B" w14:textId="77777777" w:rsidTr="00545F57">
        <w:tc>
          <w:tcPr>
            <w:tcW w:w="988" w:type="dxa"/>
          </w:tcPr>
          <w:p w14:paraId="53DDEBE7" w14:textId="77777777" w:rsidR="00545F57" w:rsidRPr="00CF16AA" w:rsidRDefault="00545F57" w:rsidP="00887F1A">
            <w:pPr>
              <w:tabs>
                <w:tab w:val="left" w:pos="1701"/>
              </w:tabs>
              <w:rPr>
                <w:szCs w:val="19"/>
              </w:rPr>
            </w:pPr>
            <w:r>
              <w:rPr>
                <w:szCs w:val="19"/>
              </w:rPr>
              <w:t>2</w:t>
            </w:r>
            <w:r w:rsidRPr="00CF16AA">
              <w:rPr>
                <w:szCs w:val="19"/>
              </w:rPr>
              <w:t>.</w:t>
            </w:r>
            <w:r>
              <w:rPr>
                <w:szCs w:val="19"/>
              </w:rPr>
              <w:t>10</w:t>
            </w:r>
          </w:p>
        </w:tc>
        <w:tc>
          <w:tcPr>
            <w:tcW w:w="1559" w:type="dxa"/>
          </w:tcPr>
          <w:p w14:paraId="03AFE034" w14:textId="77777777" w:rsidR="00545F57" w:rsidRPr="00CF16AA" w:rsidRDefault="00545F57" w:rsidP="00887F1A">
            <w:pPr>
              <w:tabs>
                <w:tab w:val="left" w:pos="1701"/>
              </w:tabs>
              <w:rPr>
                <w:szCs w:val="19"/>
              </w:rPr>
            </w:pPr>
            <w:r w:rsidRPr="00CF16AA">
              <w:rPr>
                <w:szCs w:val="19"/>
              </w:rPr>
              <w:t>Applikation</w:t>
            </w:r>
          </w:p>
        </w:tc>
        <w:tc>
          <w:tcPr>
            <w:tcW w:w="7088" w:type="dxa"/>
          </w:tcPr>
          <w:p w14:paraId="0D38D1DB" w14:textId="77777777" w:rsidR="00545F57" w:rsidRPr="00CF16AA" w:rsidRDefault="00545F57" w:rsidP="00887F1A">
            <w:pPr>
              <w:tabs>
                <w:tab w:val="left" w:pos="1701"/>
              </w:tabs>
              <w:rPr>
                <w:szCs w:val="19"/>
              </w:rPr>
            </w:pPr>
            <w:r w:rsidRPr="00CF16AA">
              <w:rPr>
                <w:szCs w:val="19"/>
              </w:rPr>
              <w:t>Leitet weiter zur Sitzplan- &amp; Zugkompositions-Anzeige</w:t>
            </w:r>
          </w:p>
        </w:tc>
      </w:tr>
      <w:tr w:rsidR="00545F57" w:rsidRPr="00CF16AA" w14:paraId="257D4BA8" w14:textId="77777777" w:rsidTr="00545F57">
        <w:tc>
          <w:tcPr>
            <w:tcW w:w="988" w:type="dxa"/>
          </w:tcPr>
          <w:p w14:paraId="01D976F1" w14:textId="77777777" w:rsidR="00545F57" w:rsidRPr="00CF16AA" w:rsidRDefault="00545F57" w:rsidP="00887F1A">
            <w:pPr>
              <w:tabs>
                <w:tab w:val="left" w:pos="1701"/>
              </w:tabs>
              <w:rPr>
                <w:szCs w:val="19"/>
              </w:rPr>
            </w:pPr>
            <w:r>
              <w:rPr>
                <w:szCs w:val="19"/>
              </w:rPr>
              <w:t>2</w:t>
            </w:r>
            <w:r w:rsidRPr="00CF16AA">
              <w:rPr>
                <w:szCs w:val="19"/>
              </w:rPr>
              <w:t>.</w:t>
            </w:r>
            <w:r>
              <w:rPr>
                <w:szCs w:val="19"/>
              </w:rPr>
              <w:t>11</w:t>
            </w:r>
          </w:p>
        </w:tc>
        <w:tc>
          <w:tcPr>
            <w:tcW w:w="1559" w:type="dxa"/>
          </w:tcPr>
          <w:p w14:paraId="0EB4B194" w14:textId="77777777" w:rsidR="00545F57" w:rsidRPr="00CF16AA" w:rsidRDefault="00545F57" w:rsidP="00887F1A">
            <w:pPr>
              <w:tabs>
                <w:tab w:val="left" w:pos="1701"/>
              </w:tabs>
              <w:rPr>
                <w:szCs w:val="19"/>
              </w:rPr>
            </w:pPr>
            <w:r w:rsidRPr="00CF16AA">
              <w:rPr>
                <w:szCs w:val="19"/>
              </w:rPr>
              <w:t>Benutzer</w:t>
            </w:r>
          </w:p>
        </w:tc>
        <w:tc>
          <w:tcPr>
            <w:tcW w:w="7088" w:type="dxa"/>
          </w:tcPr>
          <w:p w14:paraId="450D2CD2" w14:textId="7A27DE70" w:rsidR="00545F57" w:rsidRPr="00CF16AA" w:rsidRDefault="00545F57" w:rsidP="00887F1A">
            <w:pPr>
              <w:tabs>
                <w:tab w:val="left" w:pos="1701"/>
              </w:tabs>
              <w:rPr>
                <w:szCs w:val="19"/>
              </w:rPr>
            </w:pPr>
            <w:r w:rsidRPr="00CF16AA">
              <w:rPr>
                <w:szCs w:val="19"/>
              </w:rPr>
              <w:t xml:space="preserve">Wählt einen </w:t>
            </w:r>
            <w:r w:rsidR="002E5C09">
              <w:rPr>
                <w:szCs w:val="19"/>
              </w:rPr>
              <w:t xml:space="preserve">freien </w:t>
            </w:r>
            <w:r w:rsidRPr="00CF16AA">
              <w:rPr>
                <w:szCs w:val="19"/>
              </w:rPr>
              <w:t>Sitzplatz</w:t>
            </w:r>
            <w:r w:rsidR="002E5C09">
              <w:rPr>
                <w:szCs w:val="19"/>
              </w:rPr>
              <w:t xml:space="preserve"> aus</w:t>
            </w:r>
          </w:p>
        </w:tc>
      </w:tr>
      <w:tr w:rsidR="00545F57" w:rsidRPr="00CF16AA" w14:paraId="37F49B77" w14:textId="77777777" w:rsidTr="00545F57">
        <w:tc>
          <w:tcPr>
            <w:tcW w:w="988" w:type="dxa"/>
          </w:tcPr>
          <w:p w14:paraId="52CC3DED" w14:textId="77777777" w:rsidR="00545F57" w:rsidRPr="00CF16AA" w:rsidRDefault="00545F57" w:rsidP="00887F1A">
            <w:pPr>
              <w:tabs>
                <w:tab w:val="left" w:pos="1701"/>
              </w:tabs>
              <w:rPr>
                <w:szCs w:val="19"/>
              </w:rPr>
            </w:pPr>
            <w:r>
              <w:rPr>
                <w:szCs w:val="19"/>
              </w:rPr>
              <w:t>2</w:t>
            </w:r>
            <w:r w:rsidRPr="00CF16AA">
              <w:rPr>
                <w:szCs w:val="19"/>
              </w:rPr>
              <w:t>.1</w:t>
            </w:r>
            <w:r>
              <w:rPr>
                <w:szCs w:val="19"/>
              </w:rPr>
              <w:t>2</w:t>
            </w:r>
          </w:p>
        </w:tc>
        <w:tc>
          <w:tcPr>
            <w:tcW w:w="1559" w:type="dxa"/>
          </w:tcPr>
          <w:p w14:paraId="00709B65" w14:textId="77777777" w:rsidR="00545F57" w:rsidRPr="00CF16AA" w:rsidRDefault="00545F57" w:rsidP="00887F1A">
            <w:pPr>
              <w:tabs>
                <w:tab w:val="left" w:pos="1701"/>
              </w:tabs>
              <w:rPr>
                <w:szCs w:val="19"/>
              </w:rPr>
            </w:pPr>
            <w:r w:rsidRPr="00CF16AA">
              <w:rPr>
                <w:szCs w:val="19"/>
              </w:rPr>
              <w:t>Applikation</w:t>
            </w:r>
          </w:p>
        </w:tc>
        <w:tc>
          <w:tcPr>
            <w:tcW w:w="7088" w:type="dxa"/>
          </w:tcPr>
          <w:p w14:paraId="7B06338D" w14:textId="77777777" w:rsidR="00545F57" w:rsidRPr="00CF16AA" w:rsidRDefault="00545F57" w:rsidP="00887F1A">
            <w:pPr>
              <w:tabs>
                <w:tab w:val="left" w:pos="1701"/>
              </w:tabs>
              <w:rPr>
                <w:szCs w:val="19"/>
              </w:rPr>
            </w:pPr>
            <w:r w:rsidRPr="00CF16AA">
              <w:rPr>
                <w:szCs w:val="19"/>
              </w:rPr>
              <w:t>Leitet weiter zur Sitzplatz Anzeige</w:t>
            </w:r>
          </w:p>
        </w:tc>
      </w:tr>
      <w:tr w:rsidR="00087F5D" w:rsidRPr="00CF16AA" w14:paraId="3C2C5F14" w14:textId="77777777" w:rsidTr="00087F5D">
        <w:tc>
          <w:tcPr>
            <w:tcW w:w="988" w:type="dxa"/>
            <w:shd w:val="clear" w:color="auto" w:fill="auto"/>
          </w:tcPr>
          <w:p w14:paraId="3DFCF12F" w14:textId="77777777" w:rsidR="00087F5D" w:rsidRPr="00CF16AA" w:rsidRDefault="00087F5D" w:rsidP="00887F1A">
            <w:pPr>
              <w:tabs>
                <w:tab w:val="left" w:pos="1701"/>
              </w:tabs>
              <w:rPr>
                <w:szCs w:val="19"/>
              </w:rPr>
            </w:pPr>
            <w:r>
              <w:rPr>
                <w:szCs w:val="19"/>
              </w:rPr>
              <w:t>2</w:t>
            </w:r>
            <w:r w:rsidRPr="00CF16AA">
              <w:rPr>
                <w:szCs w:val="19"/>
              </w:rPr>
              <w:t>.1</w:t>
            </w:r>
            <w:r>
              <w:rPr>
                <w:szCs w:val="19"/>
              </w:rPr>
              <w:t>3</w:t>
            </w:r>
          </w:p>
        </w:tc>
        <w:tc>
          <w:tcPr>
            <w:tcW w:w="1559" w:type="dxa"/>
            <w:shd w:val="clear" w:color="auto" w:fill="auto"/>
          </w:tcPr>
          <w:p w14:paraId="2BBD6075" w14:textId="342A036B" w:rsidR="00087F5D" w:rsidRPr="00CF16AA" w:rsidRDefault="00087F5D" w:rsidP="00887F1A">
            <w:pPr>
              <w:tabs>
                <w:tab w:val="left" w:pos="1701"/>
              </w:tabs>
              <w:rPr>
                <w:szCs w:val="19"/>
              </w:rPr>
            </w:pPr>
            <w:r w:rsidRPr="00CF16AA">
              <w:rPr>
                <w:szCs w:val="19"/>
              </w:rPr>
              <w:t>Benutzer</w:t>
            </w:r>
          </w:p>
        </w:tc>
        <w:tc>
          <w:tcPr>
            <w:tcW w:w="7088" w:type="dxa"/>
            <w:shd w:val="clear" w:color="auto" w:fill="auto"/>
          </w:tcPr>
          <w:p w14:paraId="1B2A2DD1" w14:textId="70383CE5" w:rsidR="00087F5D" w:rsidRPr="00CF16AA" w:rsidRDefault="00087F5D" w:rsidP="00887F1A">
            <w:pPr>
              <w:tabs>
                <w:tab w:val="left" w:pos="1701"/>
              </w:tabs>
              <w:rPr>
                <w:szCs w:val="19"/>
              </w:rPr>
            </w:pPr>
            <w:r w:rsidRPr="00CF16AA">
              <w:rPr>
                <w:szCs w:val="19"/>
              </w:rPr>
              <w:t>Löst Reservation aus</w:t>
            </w:r>
          </w:p>
        </w:tc>
      </w:tr>
      <w:tr w:rsidR="00087F5D" w:rsidRPr="00CF16AA" w14:paraId="7E90641B" w14:textId="77777777" w:rsidTr="00545F57">
        <w:tc>
          <w:tcPr>
            <w:tcW w:w="988" w:type="dxa"/>
          </w:tcPr>
          <w:p w14:paraId="0D4845EE" w14:textId="77777777" w:rsidR="00087F5D" w:rsidRPr="00CF16AA" w:rsidRDefault="00087F5D" w:rsidP="00887F1A">
            <w:pPr>
              <w:tabs>
                <w:tab w:val="left" w:pos="1701"/>
              </w:tabs>
              <w:rPr>
                <w:szCs w:val="19"/>
              </w:rPr>
            </w:pPr>
            <w:r>
              <w:rPr>
                <w:szCs w:val="19"/>
              </w:rPr>
              <w:t>2</w:t>
            </w:r>
            <w:r w:rsidRPr="00CF16AA">
              <w:rPr>
                <w:szCs w:val="19"/>
              </w:rPr>
              <w:t>.1</w:t>
            </w:r>
            <w:r>
              <w:rPr>
                <w:szCs w:val="19"/>
              </w:rPr>
              <w:t>4</w:t>
            </w:r>
          </w:p>
        </w:tc>
        <w:tc>
          <w:tcPr>
            <w:tcW w:w="1559" w:type="dxa"/>
          </w:tcPr>
          <w:p w14:paraId="28AF6FC3" w14:textId="657AC0CC" w:rsidR="00087F5D" w:rsidRPr="00CF16AA" w:rsidRDefault="00087F5D" w:rsidP="00887F1A">
            <w:pPr>
              <w:tabs>
                <w:tab w:val="left" w:pos="1701"/>
              </w:tabs>
              <w:rPr>
                <w:szCs w:val="19"/>
              </w:rPr>
            </w:pPr>
            <w:r w:rsidRPr="00CF16AA">
              <w:rPr>
                <w:szCs w:val="19"/>
              </w:rPr>
              <w:t>Applikation</w:t>
            </w:r>
          </w:p>
        </w:tc>
        <w:tc>
          <w:tcPr>
            <w:tcW w:w="7088" w:type="dxa"/>
          </w:tcPr>
          <w:p w14:paraId="6D5F5D6F" w14:textId="7E82FB30" w:rsidR="00087F5D" w:rsidRPr="00CF16AA" w:rsidRDefault="00087F5D" w:rsidP="00887F1A">
            <w:pPr>
              <w:tabs>
                <w:tab w:val="left" w:pos="1701"/>
              </w:tabs>
              <w:rPr>
                <w:szCs w:val="19"/>
              </w:rPr>
            </w:pPr>
            <w:r w:rsidRPr="00CF16AA">
              <w:rPr>
                <w:szCs w:val="19"/>
              </w:rPr>
              <w:t>Sendet Reservation an das System</w:t>
            </w:r>
          </w:p>
        </w:tc>
      </w:tr>
      <w:tr w:rsidR="00087F5D" w:rsidRPr="00CF16AA" w14:paraId="49F28946" w14:textId="77777777" w:rsidTr="00545F57">
        <w:tc>
          <w:tcPr>
            <w:tcW w:w="988" w:type="dxa"/>
          </w:tcPr>
          <w:p w14:paraId="045D5886" w14:textId="77777777" w:rsidR="00087F5D" w:rsidRPr="00CF16AA" w:rsidRDefault="00087F5D" w:rsidP="00887F1A">
            <w:pPr>
              <w:tabs>
                <w:tab w:val="left" w:pos="1701"/>
              </w:tabs>
              <w:rPr>
                <w:szCs w:val="19"/>
              </w:rPr>
            </w:pPr>
            <w:r>
              <w:rPr>
                <w:szCs w:val="19"/>
              </w:rPr>
              <w:t>2</w:t>
            </w:r>
            <w:r w:rsidRPr="00CF16AA">
              <w:rPr>
                <w:szCs w:val="19"/>
              </w:rPr>
              <w:t>.1</w:t>
            </w:r>
            <w:r>
              <w:rPr>
                <w:szCs w:val="19"/>
              </w:rPr>
              <w:t>5</w:t>
            </w:r>
          </w:p>
        </w:tc>
        <w:tc>
          <w:tcPr>
            <w:tcW w:w="1559" w:type="dxa"/>
          </w:tcPr>
          <w:p w14:paraId="0C19B1C6" w14:textId="3E126376" w:rsidR="00087F5D" w:rsidRPr="00CF16AA" w:rsidRDefault="00087F5D" w:rsidP="00887F1A">
            <w:pPr>
              <w:tabs>
                <w:tab w:val="left" w:pos="1701"/>
              </w:tabs>
              <w:rPr>
                <w:szCs w:val="19"/>
              </w:rPr>
            </w:pPr>
            <w:r w:rsidRPr="00CF16AA">
              <w:rPr>
                <w:szCs w:val="19"/>
              </w:rPr>
              <w:t>System</w:t>
            </w:r>
          </w:p>
        </w:tc>
        <w:tc>
          <w:tcPr>
            <w:tcW w:w="7088" w:type="dxa"/>
          </w:tcPr>
          <w:p w14:paraId="50C5A908" w14:textId="2877DCA1" w:rsidR="00087F5D" w:rsidRPr="00CF16AA" w:rsidRDefault="00087F5D" w:rsidP="00887F1A">
            <w:pPr>
              <w:tabs>
                <w:tab w:val="left" w:pos="1701"/>
              </w:tabs>
              <w:rPr>
                <w:szCs w:val="19"/>
              </w:rPr>
            </w:pPr>
            <w:r w:rsidRPr="00CF16AA">
              <w:rPr>
                <w:szCs w:val="19"/>
              </w:rPr>
              <w:t>Speichert Reservation</w:t>
            </w:r>
          </w:p>
        </w:tc>
      </w:tr>
      <w:tr w:rsidR="00087F5D" w:rsidRPr="00CF16AA" w14:paraId="2BB20E5E" w14:textId="77777777" w:rsidTr="00545F57">
        <w:tc>
          <w:tcPr>
            <w:tcW w:w="988" w:type="dxa"/>
          </w:tcPr>
          <w:p w14:paraId="78891572" w14:textId="77777777" w:rsidR="00087F5D" w:rsidRPr="00CF16AA" w:rsidRDefault="00087F5D" w:rsidP="00887F1A">
            <w:pPr>
              <w:tabs>
                <w:tab w:val="left" w:pos="1701"/>
              </w:tabs>
              <w:rPr>
                <w:szCs w:val="19"/>
              </w:rPr>
            </w:pPr>
            <w:r>
              <w:rPr>
                <w:szCs w:val="19"/>
              </w:rPr>
              <w:t>2</w:t>
            </w:r>
            <w:r w:rsidRPr="00CF16AA">
              <w:rPr>
                <w:szCs w:val="19"/>
              </w:rPr>
              <w:t>.1</w:t>
            </w:r>
            <w:r>
              <w:rPr>
                <w:szCs w:val="19"/>
              </w:rPr>
              <w:t>6</w:t>
            </w:r>
          </w:p>
        </w:tc>
        <w:tc>
          <w:tcPr>
            <w:tcW w:w="1559" w:type="dxa"/>
          </w:tcPr>
          <w:p w14:paraId="3E08C082" w14:textId="5C657399" w:rsidR="00087F5D" w:rsidRPr="00CF16AA" w:rsidRDefault="00087F5D" w:rsidP="00887F1A">
            <w:pPr>
              <w:tabs>
                <w:tab w:val="left" w:pos="1701"/>
              </w:tabs>
              <w:rPr>
                <w:szCs w:val="19"/>
              </w:rPr>
            </w:pPr>
            <w:r w:rsidRPr="00CF16AA">
              <w:rPr>
                <w:szCs w:val="19"/>
              </w:rPr>
              <w:t>Applikation</w:t>
            </w:r>
          </w:p>
        </w:tc>
        <w:tc>
          <w:tcPr>
            <w:tcW w:w="7088" w:type="dxa"/>
          </w:tcPr>
          <w:p w14:paraId="70CE0C12" w14:textId="0A089F4D" w:rsidR="00087F5D" w:rsidRPr="00CF16AA" w:rsidRDefault="00087F5D" w:rsidP="00887F1A">
            <w:pPr>
              <w:tabs>
                <w:tab w:val="left" w:pos="1701"/>
              </w:tabs>
              <w:rPr>
                <w:szCs w:val="19"/>
              </w:rPr>
            </w:pPr>
            <w:r w:rsidRPr="00CF16AA">
              <w:rPr>
                <w:szCs w:val="19"/>
              </w:rPr>
              <w:t>Bestätigt Reservation und zeigt einen Bestätigungscode an</w:t>
            </w:r>
          </w:p>
        </w:tc>
      </w:tr>
      <w:tr w:rsidR="00087F5D" w:rsidRPr="00CF16AA" w14:paraId="5CD53560" w14:textId="77777777" w:rsidTr="00087F5D">
        <w:tc>
          <w:tcPr>
            <w:tcW w:w="988" w:type="dxa"/>
            <w:shd w:val="clear" w:color="auto" w:fill="FBE4D5" w:themeFill="accent2" w:themeFillTint="33"/>
          </w:tcPr>
          <w:p w14:paraId="68DE017D" w14:textId="77777777" w:rsidR="00087F5D" w:rsidRPr="00CF16AA" w:rsidRDefault="00087F5D" w:rsidP="00887F1A">
            <w:pPr>
              <w:tabs>
                <w:tab w:val="left" w:pos="1701"/>
              </w:tabs>
              <w:rPr>
                <w:szCs w:val="19"/>
              </w:rPr>
            </w:pPr>
            <w:r>
              <w:rPr>
                <w:szCs w:val="19"/>
              </w:rPr>
              <w:t>2</w:t>
            </w:r>
            <w:r w:rsidRPr="00CF16AA">
              <w:rPr>
                <w:szCs w:val="19"/>
              </w:rPr>
              <w:t>.1</w:t>
            </w:r>
            <w:r>
              <w:rPr>
                <w:szCs w:val="19"/>
              </w:rPr>
              <w:t>7</w:t>
            </w:r>
          </w:p>
        </w:tc>
        <w:tc>
          <w:tcPr>
            <w:tcW w:w="1559" w:type="dxa"/>
            <w:shd w:val="clear" w:color="auto" w:fill="FBE4D5" w:themeFill="accent2" w:themeFillTint="33"/>
          </w:tcPr>
          <w:p w14:paraId="27EC1458" w14:textId="69F71AE6" w:rsidR="00087F5D" w:rsidRPr="00CF16AA" w:rsidRDefault="00087F5D" w:rsidP="00887F1A">
            <w:pPr>
              <w:tabs>
                <w:tab w:val="left" w:pos="1701"/>
              </w:tabs>
              <w:rPr>
                <w:szCs w:val="19"/>
              </w:rPr>
            </w:pPr>
            <w:r w:rsidRPr="00CF16AA">
              <w:rPr>
                <w:szCs w:val="19"/>
              </w:rPr>
              <w:t>Applikation</w:t>
            </w:r>
          </w:p>
        </w:tc>
        <w:tc>
          <w:tcPr>
            <w:tcW w:w="7088" w:type="dxa"/>
            <w:shd w:val="clear" w:color="auto" w:fill="FBE4D5" w:themeFill="accent2" w:themeFillTint="33"/>
          </w:tcPr>
          <w:p w14:paraId="26D53815" w14:textId="097380C3" w:rsidR="00087F5D" w:rsidRPr="00CF16AA" w:rsidRDefault="00087F5D" w:rsidP="00887F1A">
            <w:pPr>
              <w:tabs>
                <w:tab w:val="left" w:pos="1701"/>
              </w:tabs>
              <w:rPr>
                <w:szCs w:val="19"/>
              </w:rPr>
            </w:pPr>
            <w:r w:rsidRPr="00CF16AA">
              <w:rPr>
                <w:b/>
                <w:bCs/>
                <w:szCs w:val="19"/>
              </w:rPr>
              <w:t>Ausnahme</w:t>
            </w:r>
            <w:r w:rsidRPr="00CF16AA">
              <w:rPr>
                <w:szCs w:val="19"/>
              </w:rPr>
              <w:t>: Sitzplatz wurde in der Zwischenzeit reserviert</w:t>
            </w:r>
          </w:p>
        </w:tc>
      </w:tr>
    </w:tbl>
    <w:p w14:paraId="1575F874" w14:textId="77777777" w:rsidR="00545F57" w:rsidRPr="003A64EB" w:rsidRDefault="00545F57" w:rsidP="00545F57">
      <w:pPr>
        <w:tabs>
          <w:tab w:val="left" w:pos="1701"/>
        </w:tabs>
        <w:rPr>
          <w:b/>
          <w:szCs w:val="19"/>
          <w:u w:val="single"/>
        </w:rPr>
      </w:pPr>
    </w:p>
    <w:p w14:paraId="69C92D17" w14:textId="77777777" w:rsidR="00545F57" w:rsidRPr="003A64EB" w:rsidRDefault="00545F57" w:rsidP="00545F57">
      <w:pPr>
        <w:tabs>
          <w:tab w:val="left" w:pos="1701"/>
        </w:tabs>
        <w:rPr>
          <w:b/>
          <w:szCs w:val="19"/>
        </w:rPr>
      </w:pPr>
      <w:r w:rsidRPr="003A64EB">
        <w:rPr>
          <w:b/>
          <w:szCs w:val="19"/>
        </w:rPr>
        <w:t>Ausnahmen, Varianten:</w:t>
      </w:r>
    </w:p>
    <w:tbl>
      <w:tblPr>
        <w:tblStyle w:val="Tabellenraster"/>
        <w:tblW w:w="96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8"/>
        <w:gridCol w:w="1559"/>
        <w:gridCol w:w="7088"/>
      </w:tblGrid>
      <w:tr w:rsidR="00545F57" w:rsidRPr="00CF16AA" w14:paraId="13473B1C" w14:textId="77777777" w:rsidTr="00545F57">
        <w:tc>
          <w:tcPr>
            <w:tcW w:w="988" w:type="dxa"/>
            <w:shd w:val="clear" w:color="auto" w:fill="E7E6E6" w:themeFill="background2"/>
          </w:tcPr>
          <w:p w14:paraId="65D3B8F9" w14:textId="77777777" w:rsidR="00545F57" w:rsidRPr="00CF16AA" w:rsidRDefault="00545F57" w:rsidP="00887F1A">
            <w:pPr>
              <w:tabs>
                <w:tab w:val="left" w:pos="1701"/>
              </w:tabs>
              <w:rPr>
                <w:szCs w:val="19"/>
              </w:rPr>
            </w:pPr>
            <w:r w:rsidRPr="00CF16AA">
              <w:rPr>
                <w:szCs w:val="19"/>
              </w:rPr>
              <w:t>Nr.</w:t>
            </w:r>
          </w:p>
        </w:tc>
        <w:tc>
          <w:tcPr>
            <w:tcW w:w="1559" w:type="dxa"/>
            <w:shd w:val="clear" w:color="auto" w:fill="E7E6E6" w:themeFill="background2"/>
          </w:tcPr>
          <w:p w14:paraId="066C1EB3" w14:textId="77777777" w:rsidR="00545F57" w:rsidRPr="00CF16AA" w:rsidRDefault="00545F57" w:rsidP="00887F1A">
            <w:pPr>
              <w:tabs>
                <w:tab w:val="left" w:pos="1701"/>
              </w:tabs>
              <w:rPr>
                <w:szCs w:val="19"/>
              </w:rPr>
            </w:pPr>
            <w:r w:rsidRPr="00CF16AA">
              <w:rPr>
                <w:szCs w:val="19"/>
              </w:rPr>
              <w:t>Wer</w:t>
            </w:r>
          </w:p>
        </w:tc>
        <w:tc>
          <w:tcPr>
            <w:tcW w:w="7088" w:type="dxa"/>
            <w:shd w:val="clear" w:color="auto" w:fill="E7E6E6" w:themeFill="background2"/>
          </w:tcPr>
          <w:p w14:paraId="7CE25E43" w14:textId="77777777" w:rsidR="00545F57" w:rsidRPr="00CF16AA" w:rsidRDefault="00545F57" w:rsidP="00887F1A">
            <w:pPr>
              <w:tabs>
                <w:tab w:val="left" w:pos="1701"/>
              </w:tabs>
              <w:rPr>
                <w:szCs w:val="19"/>
              </w:rPr>
            </w:pPr>
            <w:r w:rsidRPr="00CF16AA">
              <w:rPr>
                <w:szCs w:val="19"/>
              </w:rPr>
              <w:t>Was</w:t>
            </w:r>
          </w:p>
        </w:tc>
      </w:tr>
      <w:tr w:rsidR="00545F57" w:rsidRPr="00CF16AA" w14:paraId="07717C36" w14:textId="77777777" w:rsidTr="002E5C09">
        <w:tc>
          <w:tcPr>
            <w:tcW w:w="988" w:type="dxa"/>
            <w:shd w:val="clear" w:color="auto" w:fill="E2EFD9" w:themeFill="accent6" w:themeFillTint="33"/>
          </w:tcPr>
          <w:p w14:paraId="2EB363EF" w14:textId="77777777" w:rsidR="00545F57" w:rsidRPr="00CF16AA" w:rsidRDefault="00545F57" w:rsidP="00887F1A">
            <w:pPr>
              <w:tabs>
                <w:tab w:val="left" w:pos="1701"/>
              </w:tabs>
              <w:rPr>
                <w:b/>
                <w:bCs/>
                <w:szCs w:val="19"/>
              </w:rPr>
            </w:pPr>
            <w:r>
              <w:rPr>
                <w:b/>
                <w:bCs/>
                <w:szCs w:val="19"/>
              </w:rPr>
              <w:t>2</w:t>
            </w:r>
            <w:r w:rsidRPr="00CF16AA">
              <w:rPr>
                <w:b/>
                <w:bCs/>
                <w:szCs w:val="19"/>
              </w:rPr>
              <w:t>.</w:t>
            </w:r>
            <w:r>
              <w:rPr>
                <w:b/>
                <w:bCs/>
                <w:szCs w:val="19"/>
              </w:rPr>
              <w:t>4</w:t>
            </w:r>
          </w:p>
        </w:tc>
        <w:tc>
          <w:tcPr>
            <w:tcW w:w="1559" w:type="dxa"/>
            <w:shd w:val="clear" w:color="auto" w:fill="E2EFD9" w:themeFill="accent6" w:themeFillTint="33"/>
          </w:tcPr>
          <w:p w14:paraId="330D9B98" w14:textId="77777777" w:rsidR="00545F57" w:rsidRPr="00CF16AA" w:rsidRDefault="00545F57" w:rsidP="00887F1A">
            <w:pPr>
              <w:tabs>
                <w:tab w:val="left" w:pos="1701"/>
              </w:tabs>
              <w:rPr>
                <w:b/>
                <w:bCs/>
                <w:szCs w:val="19"/>
              </w:rPr>
            </w:pPr>
          </w:p>
        </w:tc>
        <w:tc>
          <w:tcPr>
            <w:tcW w:w="7088" w:type="dxa"/>
            <w:shd w:val="clear" w:color="auto" w:fill="E2EFD9" w:themeFill="accent6" w:themeFillTint="33"/>
          </w:tcPr>
          <w:p w14:paraId="2C16F2E8" w14:textId="7530EB74" w:rsidR="00545F57" w:rsidRPr="003E709D" w:rsidRDefault="00545F57" w:rsidP="00887F1A">
            <w:pPr>
              <w:tabs>
                <w:tab w:val="left" w:pos="1701"/>
              </w:tabs>
              <w:rPr>
                <w:b/>
                <w:szCs w:val="19"/>
              </w:rPr>
            </w:pPr>
            <w:r w:rsidRPr="003E709D">
              <w:rPr>
                <w:b/>
                <w:szCs w:val="19"/>
              </w:rPr>
              <w:t>Besitzt ein Digitales Sparticket und befindet sich zur gegebenen Zeit der Fahrt in der Nähe des Perrons</w:t>
            </w:r>
          </w:p>
        </w:tc>
      </w:tr>
      <w:tr w:rsidR="00545F57" w:rsidRPr="00CF16AA" w14:paraId="3F432556" w14:textId="77777777" w:rsidTr="002E5C09">
        <w:tc>
          <w:tcPr>
            <w:tcW w:w="988" w:type="dxa"/>
            <w:shd w:val="clear" w:color="auto" w:fill="E2EFD9" w:themeFill="accent6" w:themeFillTint="33"/>
          </w:tcPr>
          <w:p w14:paraId="27B6D380" w14:textId="77777777" w:rsidR="00545F57" w:rsidRPr="00CF16AA" w:rsidRDefault="00545F57" w:rsidP="00887F1A">
            <w:pPr>
              <w:tabs>
                <w:tab w:val="left" w:pos="1701"/>
              </w:tabs>
              <w:rPr>
                <w:szCs w:val="19"/>
              </w:rPr>
            </w:pPr>
            <w:r>
              <w:rPr>
                <w:szCs w:val="19"/>
              </w:rPr>
              <w:t>2</w:t>
            </w:r>
            <w:r w:rsidRPr="00CF16AA">
              <w:rPr>
                <w:szCs w:val="19"/>
              </w:rPr>
              <w:t>.</w:t>
            </w:r>
            <w:r>
              <w:rPr>
                <w:szCs w:val="19"/>
              </w:rPr>
              <w:t>4</w:t>
            </w:r>
            <w:r w:rsidRPr="00CF16AA">
              <w:rPr>
                <w:szCs w:val="19"/>
              </w:rPr>
              <w:t>.2</w:t>
            </w:r>
          </w:p>
        </w:tc>
        <w:tc>
          <w:tcPr>
            <w:tcW w:w="1559" w:type="dxa"/>
            <w:shd w:val="clear" w:color="auto" w:fill="E2EFD9" w:themeFill="accent6" w:themeFillTint="33"/>
          </w:tcPr>
          <w:p w14:paraId="2BDC8B9A" w14:textId="77777777" w:rsidR="00545F57" w:rsidRPr="00CF16AA" w:rsidRDefault="00545F57" w:rsidP="00887F1A">
            <w:pPr>
              <w:tabs>
                <w:tab w:val="left" w:pos="1701"/>
              </w:tabs>
              <w:rPr>
                <w:szCs w:val="19"/>
              </w:rPr>
            </w:pPr>
            <w:r w:rsidRPr="00CF16AA">
              <w:rPr>
                <w:szCs w:val="19"/>
              </w:rPr>
              <w:t>Applikation</w:t>
            </w:r>
          </w:p>
        </w:tc>
        <w:tc>
          <w:tcPr>
            <w:tcW w:w="7088" w:type="dxa"/>
            <w:shd w:val="clear" w:color="auto" w:fill="E2EFD9" w:themeFill="accent6" w:themeFillTint="33"/>
          </w:tcPr>
          <w:p w14:paraId="46E44BF7" w14:textId="77777777" w:rsidR="00545F57" w:rsidRPr="00CF16AA" w:rsidRDefault="00545F57" w:rsidP="00887F1A">
            <w:pPr>
              <w:tabs>
                <w:tab w:val="left" w:pos="1701"/>
              </w:tabs>
              <w:rPr>
                <w:szCs w:val="19"/>
              </w:rPr>
            </w:pPr>
            <w:r w:rsidRPr="00CF16AA">
              <w:rPr>
                <w:szCs w:val="19"/>
              </w:rPr>
              <w:t>Sendet Anfrage anhand der Daten des Sparticket (Feste Strecke und Zeit)</w:t>
            </w:r>
          </w:p>
        </w:tc>
      </w:tr>
      <w:tr w:rsidR="00545F57" w:rsidRPr="00CF16AA" w14:paraId="4B713439" w14:textId="77777777" w:rsidTr="002E5C09">
        <w:tc>
          <w:tcPr>
            <w:tcW w:w="988" w:type="dxa"/>
            <w:shd w:val="clear" w:color="auto" w:fill="E2EFD9" w:themeFill="accent6" w:themeFillTint="33"/>
          </w:tcPr>
          <w:p w14:paraId="0DFC2F95" w14:textId="77777777" w:rsidR="00545F57" w:rsidRPr="00CF16AA" w:rsidRDefault="00545F57" w:rsidP="00887F1A">
            <w:pPr>
              <w:tabs>
                <w:tab w:val="left" w:pos="1701"/>
              </w:tabs>
              <w:rPr>
                <w:szCs w:val="19"/>
              </w:rPr>
            </w:pPr>
            <w:r>
              <w:rPr>
                <w:szCs w:val="19"/>
              </w:rPr>
              <w:t>2</w:t>
            </w:r>
            <w:r w:rsidRPr="00CF16AA">
              <w:rPr>
                <w:szCs w:val="19"/>
              </w:rPr>
              <w:t>.</w:t>
            </w:r>
            <w:r>
              <w:rPr>
                <w:szCs w:val="19"/>
              </w:rPr>
              <w:t>4</w:t>
            </w:r>
            <w:r w:rsidRPr="00CF16AA">
              <w:rPr>
                <w:szCs w:val="19"/>
              </w:rPr>
              <w:t>.3</w:t>
            </w:r>
          </w:p>
        </w:tc>
        <w:tc>
          <w:tcPr>
            <w:tcW w:w="1559" w:type="dxa"/>
            <w:shd w:val="clear" w:color="auto" w:fill="E2EFD9" w:themeFill="accent6" w:themeFillTint="33"/>
          </w:tcPr>
          <w:p w14:paraId="1EBA2AB7" w14:textId="77777777" w:rsidR="00545F57" w:rsidRPr="00CF16AA" w:rsidRDefault="00545F57" w:rsidP="00887F1A">
            <w:pPr>
              <w:tabs>
                <w:tab w:val="left" w:pos="1701"/>
              </w:tabs>
              <w:rPr>
                <w:szCs w:val="19"/>
              </w:rPr>
            </w:pPr>
            <w:r w:rsidRPr="00CF16AA">
              <w:rPr>
                <w:szCs w:val="19"/>
              </w:rPr>
              <w:t>System</w:t>
            </w:r>
          </w:p>
        </w:tc>
        <w:tc>
          <w:tcPr>
            <w:tcW w:w="7088" w:type="dxa"/>
            <w:shd w:val="clear" w:color="auto" w:fill="E2EFD9" w:themeFill="accent6" w:themeFillTint="33"/>
          </w:tcPr>
          <w:p w14:paraId="6705822C" w14:textId="77777777" w:rsidR="00545F57" w:rsidRPr="00CF16AA" w:rsidRDefault="00545F57" w:rsidP="00887F1A">
            <w:pPr>
              <w:tabs>
                <w:tab w:val="left" w:pos="1701"/>
              </w:tabs>
              <w:rPr>
                <w:szCs w:val="19"/>
              </w:rPr>
            </w:pPr>
            <w:r w:rsidRPr="00CF16AA">
              <w:rPr>
                <w:szCs w:val="19"/>
              </w:rPr>
              <w:t xml:space="preserve">Stellt </w:t>
            </w:r>
            <w:r>
              <w:rPr>
                <w:szCs w:val="19"/>
              </w:rPr>
              <w:t xml:space="preserve">den </w:t>
            </w:r>
            <w:r w:rsidRPr="00CF16AA">
              <w:rPr>
                <w:szCs w:val="19"/>
              </w:rPr>
              <w:t>Zugservice anhand der Suchkriterien zusammen</w:t>
            </w:r>
          </w:p>
          <w:p w14:paraId="595FCE10" w14:textId="77777777" w:rsidR="00545F57" w:rsidRPr="00CF16AA" w:rsidRDefault="00545F57" w:rsidP="00887F1A">
            <w:pPr>
              <w:tabs>
                <w:tab w:val="left" w:pos="1701"/>
              </w:tabs>
              <w:rPr>
                <w:szCs w:val="19"/>
              </w:rPr>
            </w:pPr>
            <w:r w:rsidRPr="00CF16AA">
              <w:rPr>
                <w:szCs w:val="19"/>
              </w:rPr>
              <w:t>(Zugkomposition, Reservationen, Strecke)</w:t>
            </w:r>
          </w:p>
        </w:tc>
      </w:tr>
      <w:tr w:rsidR="00545F57" w:rsidRPr="00CF16AA" w14:paraId="78146B96" w14:textId="77777777" w:rsidTr="002E5C09">
        <w:tc>
          <w:tcPr>
            <w:tcW w:w="988" w:type="dxa"/>
            <w:shd w:val="clear" w:color="auto" w:fill="E2EFD9" w:themeFill="accent6" w:themeFillTint="33"/>
          </w:tcPr>
          <w:p w14:paraId="50ED4493" w14:textId="77777777" w:rsidR="00545F57" w:rsidRDefault="00545F57" w:rsidP="00887F1A">
            <w:pPr>
              <w:tabs>
                <w:tab w:val="left" w:pos="1701"/>
              </w:tabs>
              <w:rPr>
                <w:szCs w:val="19"/>
              </w:rPr>
            </w:pPr>
            <w:r>
              <w:rPr>
                <w:szCs w:val="19"/>
              </w:rPr>
              <w:t>2.4.4</w:t>
            </w:r>
          </w:p>
        </w:tc>
        <w:tc>
          <w:tcPr>
            <w:tcW w:w="1559" w:type="dxa"/>
            <w:shd w:val="clear" w:color="auto" w:fill="E2EFD9" w:themeFill="accent6" w:themeFillTint="33"/>
          </w:tcPr>
          <w:p w14:paraId="396C9B63" w14:textId="77777777" w:rsidR="00545F57" w:rsidRPr="00CF16AA" w:rsidRDefault="00545F57" w:rsidP="00887F1A">
            <w:pPr>
              <w:tabs>
                <w:tab w:val="left" w:pos="1701"/>
              </w:tabs>
              <w:rPr>
                <w:szCs w:val="19"/>
              </w:rPr>
            </w:pPr>
            <w:r>
              <w:rPr>
                <w:szCs w:val="19"/>
              </w:rPr>
              <w:t>Applikation</w:t>
            </w:r>
          </w:p>
        </w:tc>
        <w:tc>
          <w:tcPr>
            <w:tcW w:w="7088" w:type="dxa"/>
            <w:shd w:val="clear" w:color="auto" w:fill="E2EFD9" w:themeFill="accent6" w:themeFillTint="33"/>
          </w:tcPr>
          <w:p w14:paraId="1691F298" w14:textId="77777777" w:rsidR="00545F57" w:rsidRPr="00CF16AA" w:rsidRDefault="00545F57" w:rsidP="00887F1A">
            <w:pPr>
              <w:tabs>
                <w:tab w:val="left" w:pos="1701"/>
              </w:tabs>
              <w:rPr>
                <w:szCs w:val="19"/>
              </w:rPr>
            </w:pPr>
            <w:r>
              <w:rPr>
                <w:szCs w:val="19"/>
              </w:rPr>
              <w:t>Ablauf weiter ab Punkt 2.10</w:t>
            </w:r>
          </w:p>
        </w:tc>
      </w:tr>
      <w:tr w:rsidR="00545F57" w:rsidRPr="00CF16AA" w14:paraId="3B185BBF" w14:textId="77777777" w:rsidTr="002E5C09">
        <w:tc>
          <w:tcPr>
            <w:tcW w:w="988" w:type="dxa"/>
            <w:shd w:val="clear" w:color="auto" w:fill="DEEAF6" w:themeFill="accent5" w:themeFillTint="33"/>
          </w:tcPr>
          <w:p w14:paraId="42704670" w14:textId="550DE944" w:rsidR="00545F57" w:rsidRPr="00CF16AA" w:rsidRDefault="00545F57" w:rsidP="00887F1A">
            <w:pPr>
              <w:tabs>
                <w:tab w:val="left" w:pos="1701"/>
              </w:tabs>
              <w:rPr>
                <w:b/>
                <w:bCs/>
                <w:szCs w:val="19"/>
              </w:rPr>
            </w:pPr>
            <w:r>
              <w:rPr>
                <w:b/>
                <w:bCs/>
                <w:szCs w:val="19"/>
              </w:rPr>
              <w:t>2</w:t>
            </w:r>
            <w:r w:rsidRPr="00CF16AA">
              <w:rPr>
                <w:b/>
                <w:bCs/>
                <w:szCs w:val="19"/>
              </w:rPr>
              <w:t>.</w:t>
            </w:r>
            <w:r w:rsidR="002E5C09">
              <w:rPr>
                <w:b/>
                <w:bCs/>
                <w:szCs w:val="19"/>
              </w:rPr>
              <w:t>8</w:t>
            </w:r>
          </w:p>
        </w:tc>
        <w:tc>
          <w:tcPr>
            <w:tcW w:w="1559" w:type="dxa"/>
            <w:shd w:val="clear" w:color="auto" w:fill="DEEAF6" w:themeFill="accent5" w:themeFillTint="33"/>
          </w:tcPr>
          <w:p w14:paraId="684B14B8" w14:textId="77777777" w:rsidR="00545F57" w:rsidRPr="00CF16AA" w:rsidRDefault="00545F57" w:rsidP="00887F1A">
            <w:pPr>
              <w:tabs>
                <w:tab w:val="left" w:pos="1701"/>
              </w:tabs>
              <w:rPr>
                <w:b/>
                <w:bCs/>
                <w:szCs w:val="19"/>
              </w:rPr>
            </w:pPr>
          </w:p>
        </w:tc>
        <w:tc>
          <w:tcPr>
            <w:tcW w:w="7088" w:type="dxa"/>
            <w:shd w:val="clear" w:color="auto" w:fill="DEEAF6" w:themeFill="accent5" w:themeFillTint="33"/>
          </w:tcPr>
          <w:p w14:paraId="2366D57A" w14:textId="77777777" w:rsidR="00545F57" w:rsidRPr="00CF16AA" w:rsidRDefault="00545F57" w:rsidP="00887F1A">
            <w:pPr>
              <w:tabs>
                <w:tab w:val="left" w:pos="1701"/>
              </w:tabs>
              <w:rPr>
                <w:b/>
                <w:bCs/>
                <w:szCs w:val="19"/>
              </w:rPr>
            </w:pPr>
            <w:r w:rsidRPr="00CF16AA">
              <w:rPr>
                <w:b/>
                <w:bCs/>
                <w:szCs w:val="19"/>
              </w:rPr>
              <w:t>Keine Rückmeldung des Systems</w:t>
            </w:r>
          </w:p>
        </w:tc>
      </w:tr>
      <w:tr w:rsidR="00545F57" w:rsidRPr="00CF16AA" w14:paraId="6F425E14" w14:textId="77777777" w:rsidTr="002E5C09">
        <w:tc>
          <w:tcPr>
            <w:tcW w:w="988" w:type="dxa"/>
            <w:shd w:val="clear" w:color="auto" w:fill="DEEAF6" w:themeFill="accent5" w:themeFillTint="33"/>
          </w:tcPr>
          <w:p w14:paraId="30849198" w14:textId="45B02DD8" w:rsidR="00545F57" w:rsidRPr="00CF16AA" w:rsidRDefault="00545F57" w:rsidP="00887F1A">
            <w:pPr>
              <w:tabs>
                <w:tab w:val="left" w:pos="1701"/>
              </w:tabs>
              <w:rPr>
                <w:szCs w:val="19"/>
              </w:rPr>
            </w:pPr>
            <w:r>
              <w:rPr>
                <w:szCs w:val="19"/>
              </w:rPr>
              <w:t>2</w:t>
            </w:r>
            <w:r w:rsidRPr="00CF16AA">
              <w:rPr>
                <w:szCs w:val="19"/>
              </w:rPr>
              <w:t>.</w:t>
            </w:r>
            <w:r w:rsidR="002E5C09">
              <w:rPr>
                <w:szCs w:val="19"/>
              </w:rPr>
              <w:t>8</w:t>
            </w:r>
            <w:r w:rsidRPr="00CF16AA">
              <w:rPr>
                <w:szCs w:val="19"/>
              </w:rPr>
              <w:t>.1</w:t>
            </w:r>
          </w:p>
        </w:tc>
        <w:tc>
          <w:tcPr>
            <w:tcW w:w="1559" w:type="dxa"/>
            <w:shd w:val="clear" w:color="auto" w:fill="DEEAF6" w:themeFill="accent5" w:themeFillTint="33"/>
          </w:tcPr>
          <w:p w14:paraId="68D23A93" w14:textId="77777777" w:rsidR="00545F57" w:rsidRPr="00CF16AA" w:rsidRDefault="00545F57" w:rsidP="00887F1A">
            <w:pPr>
              <w:tabs>
                <w:tab w:val="left" w:pos="1701"/>
              </w:tabs>
              <w:rPr>
                <w:szCs w:val="19"/>
              </w:rPr>
            </w:pPr>
            <w:r w:rsidRPr="00CF16AA">
              <w:rPr>
                <w:szCs w:val="19"/>
              </w:rPr>
              <w:t>Applikation</w:t>
            </w:r>
          </w:p>
        </w:tc>
        <w:tc>
          <w:tcPr>
            <w:tcW w:w="7088" w:type="dxa"/>
            <w:shd w:val="clear" w:color="auto" w:fill="DEEAF6" w:themeFill="accent5" w:themeFillTint="33"/>
          </w:tcPr>
          <w:p w14:paraId="641E08BE" w14:textId="77777777" w:rsidR="00545F57" w:rsidRPr="00CF16AA" w:rsidRDefault="00545F57" w:rsidP="00887F1A">
            <w:pPr>
              <w:tabs>
                <w:tab w:val="left" w:pos="1701"/>
              </w:tabs>
              <w:rPr>
                <w:szCs w:val="19"/>
              </w:rPr>
            </w:pPr>
            <w:r w:rsidRPr="00CF16AA">
              <w:rPr>
                <w:szCs w:val="19"/>
              </w:rPr>
              <w:t xml:space="preserve">Zeigt eine Fehlermeldung an und weist auf technische Fehler hin. </w:t>
            </w:r>
          </w:p>
        </w:tc>
      </w:tr>
      <w:tr w:rsidR="00545F57" w:rsidRPr="00CF16AA" w14:paraId="4880AF8D" w14:textId="77777777" w:rsidTr="002E5C09">
        <w:tc>
          <w:tcPr>
            <w:tcW w:w="988" w:type="dxa"/>
            <w:shd w:val="clear" w:color="auto" w:fill="DEEAF6" w:themeFill="accent5" w:themeFillTint="33"/>
          </w:tcPr>
          <w:p w14:paraId="6020052C" w14:textId="0C65353F" w:rsidR="00545F57" w:rsidRPr="00CF16AA" w:rsidRDefault="00545F57" w:rsidP="00887F1A">
            <w:pPr>
              <w:tabs>
                <w:tab w:val="left" w:pos="1701"/>
              </w:tabs>
              <w:rPr>
                <w:szCs w:val="19"/>
              </w:rPr>
            </w:pPr>
            <w:r>
              <w:rPr>
                <w:szCs w:val="19"/>
              </w:rPr>
              <w:t>2</w:t>
            </w:r>
            <w:r w:rsidRPr="00CF16AA">
              <w:rPr>
                <w:szCs w:val="19"/>
              </w:rPr>
              <w:t>.</w:t>
            </w:r>
            <w:r w:rsidR="002E5C09">
              <w:rPr>
                <w:szCs w:val="19"/>
              </w:rPr>
              <w:t>8</w:t>
            </w:r>
            <w:r w:rsidRPr="00CF16AA">
              <w:rPr>
                <w:szCs w:val="19"/>
              </w:rPr>
              <w:t>.2</w:t>
            </w:r>
          </w:p>
        </w:tc>
        <w:tc>
          <w:tcPr>
            <w:tcW w:w="1559" w:type="dxa"/>
            <w:shd w:val="clear" w:color="auto" w:fill="DEEAF6" w:themeFill="accent5" w:themeFillTint="33"/>
          </w:tcPr>
          <w:p w14:paraId="47735601" w14:textId="77777777" w:rsidR="00545F57" w:rsidRPr="00CF16AA" w:rsidRDefault="00545F57" w:rsidP="00887F1A">
            <w:pPr>
              <w:tabs>
                <w:tab w:val="left" w:pos="1701"/>
              </w:tabs>
              <w:rPr>
                <w:szCs w:val="19"/>
              </w:rPr>
            </w:pPr>
            <w:r w:rsidRPr="00CF16AA">
              <w:rPr>
                <w:szCs w:val="19"/>
              </w:rPr>
              <w:t>Applikation</w:t>
            </w:r>
          </w:p>
        </w:tc>
        <w:tc>
          <w:tcPr>
            <w:tcW w:w="7088" w:type="dxa"/>
            <w:shd w:val="clear" w:color="auto" w:fill="DEEAF6" w:themeFill="accent5" w:themeFillTint="33"/>
          </w:tcPr>
          <w:p w14:paraId="2EB74938" w14:textId="77777777" w:rsidR="00545F57" w:rsidRPr="00CF16AA" w:rsidRDefault="00545F57" w:rsidP="00887F1A">
            <w:pPr>
              <w:tabs>
                <w:tab w:val="left" w:pos="1701"/>
              </w:tabs>
              <w:rPr>
                <w:szCs w:val="19"/>
              </w:rPr>
            </w:pPr>
            <w:r w:rsidRPr="00CF16AA">
              <w:rPr>
                <w:szCs w:val="19"/>
              </w:rPr>
              <w:t>Führt zurück zur Homescreen Anzeige.</w:t>
            </w:r>
          </w:p>
        </w:tc>
      </w:tr>
      <w:tr w:rsidR="002E5C09" w:rsidRPr="0037279B" w14:paraId="28016161" w14:textId="77777777" w:rsidTr="002E5C09">
        <w:tc>
          <w:tcPr>
            <w:tcW w:w="988" w:type="dxa"/>
            <w:shd w:val="clear" w:color="auto" w:fill="FBE4D5" w:themeFill="accent2" w:themeFillTint="33"/>
          </w:tcPr>
          <w:p w14:paraId="2941D55A" w14:textId="0EC46850" w:rsidR="002E5C09" w:rsidRPr="0037279B" w:rsidRDefault="002E5C09" w:rsidP="007B36CD">
            <w:pPr>
              <w:tabs>
                <w:tab w:val="left" w:pos="1701"/>
              </w:tabs>
              <w:rPr>
                <w:b/>
                <w:bCs/>
                <w:szCs w:val="19"/>
              </w:rPr>
            </w:pPr>
            <w:r>
              <w:rPr>
                <w:b/>
                <w:bCs/>
                <w:szCs w:val="19"/>
              </w:rPr>
              <w:t>2</w:t>
            </w:r>
            <w:r w:rsidRPr="0037279B">
              <w:rPr>
                <w:b/>
                <w:bCs/>
                <w:szCs w:val="19"/>
              </w:rPr>
              <w:t>.1</w:t>
            </w:r>
            <w:r w:rsidR="00087F5D">
              <w:rPr>
                <w:b/>
                <w:bCs/>
                <w:szCs w:val="19"/>
              </w:rPr>
              <w:t>7</w:t>
            </w:r>
          </w:p>
        </w:tc>
        <w:tc>
          <w:tcPr>
            <w:tcW w:w="1559" w:type="dxa"/>
            <w:shd w:val="clear" w:color="auto" w:fill="FBE4D5" w:themeFill="accent2" w:themeFillTint="33"/>
          </w:tcPr>
          <w:p w14:paraId="5DA2B9A1" w14:textId="77777777" w:rsidR="002E5C09" w:rsidRPr="0037279B" w:rsidRDefault="002E5C09" w:rsidP="007B36CD">
            <w:pPr>
              <w:tabs>
                <w:tab w:val="left" w:pos="1701"/>
              </w:tabs>
              <w:rPr>
                <w:b/>
                <w:bCs/>
                <w:szCs w:val="19"/>
              </w:rPr>
            </w:pPr>
          </w:p>
        </w:tc>
        <w:tc>
          <w:tcPr>
            <w:tcW w:w="7088" w:type="dxa"/>
            <w:shd w:val="clear" w:color="auto" w:fill="FBE4D5" w:themeFill="accent2" w:themeFillTint="33"/>
          </w:tcPr>
          <w:p w14:paraId="46B850D2" w14:textId="77777777" w:rsidR="002E5C09" w:rsidRPr="0037279B" w:rsidRDefault="002E5C09" w:rsidP="007B36CD">
            <w:pPr>
              <w:tabs>
                <w:tab w:val="left" w:pos="1701"/>
              </w:tabs>
              <w:rPr>
                <w:b/>
                <w:bCs/>
                <w:szCs w:val="19"/>
              </w:rPr>
            </w:pPr>
            <w:r w:rsidRPr="0037279B">
              <w:rPr>
                <w:b/>
                <w:bCs/>
                <w:szCs w:val="19"/>
              </w:rPr>
              <w:t>Sitzplatz wurde in der Zwischenzeit reserviert</w:t>
            </w:r>
          </w:p>
        </w:tc>
      </w:tr>
      <w:tr w:rsidR="002E5C09" w:rsidRPr="00CF16AA" w14:paraId="024848F4" w14:textId="77777777" w:rsidTr="002E5C09">
        <w:tc>
          <w:tcPr>
            <w:tcW w:w="988" w:type="dxa"/>
            <w:shd w:val="clear" w:color="auto" w:fill="FBE4D5" w:themeFill="accent2" w:themeFillTint="33"/>
          </w:tcPr>
          <w:p w14:paraId="58019EF4" w14:textId="4F1A2D96" w:rsidR="002E5C09" w:rsidRPr="00CF16AA" w:rsidRDefault="002E5C09" w:rsidP="007B36CD">
            <w:pPr>
              <w:tabs>
                <w:tab w:val="left" w:pos="1701"/>
              </w:tabs>
              <w:rPr>
                <w:szCs w:val="19"/>
              </w:rPr>
            </w:pPr>
            <w:r>
              <w:rPr>
                <w:szCs w:val="19"/>
              </w:rPr>
              <w:t>2</w:t>
            </w:r>
            <w:r w:rsidRPr="00CF16AA">
              <w:rPr>
                <w:szCs w:val="19"/>
              </w:rPr>
              <w:t>.1</w:t>
            </w:r>
            <w:r w:rsidR="00087F5D">
              <w:rPr>
                <w:szCs w:val="19"/>
              </w:rPr>
              <w:t>7</w:t>
            </w:r>
            <w:r w:rsidRPr="00CF16AA">
              <w:rPr>
                <w:szCs w:val="19"/>
              </w:rPr>
              <w:t>.1</w:t>
            </w:r>
          </w:p>
        </w:tc>
        <w:tc>
          <w:tcPr>
            <w:tcW w:w="1559" w:type="dxa"/>
            <w:shd w:val="clear" w:color="auto" w:fill="FBE4D5" w:themeFill="accent2" w:themeFillTint="33"/>
          </w:tcPr>
          <w:p w14:paraId="513BD2E0" w14:textId="77777777" w:rsidR="002E5C09" w:rsidRPr="00CF16AA" w:rsidRDefault="002E5C09" w:rsidP="007B36CD">
            <w:pPr>
              <w:tabs>
                <w:tab w:val="left" w:pos="1701"/>
              </w:tabs>
              <w:rPr>
                <w:szCs w:val="19"/>
              </w:rPr>
            </w:pPr>
            <w:r w:rsidRPr="00CF16AA">
              <w:rPr>
                <w:szCs w:val="19"/>
              </w:rPr>
              <w:t>Applikation</w:t>
            </w:r>
          </w:p>
        </w:tc>
        <w:tc>
          <w:tcPr>
            <w:tcW w:w="7088" w:type="dxa"/>
            <w:shd w:val="clear" w:color="auto" w:fill="FBE4D5" w:themeFill="accent2" w:themeFillTint="33"/>
          </w:tcPr>
          <w:p w14:paraId="7F15CC37" w14:textId="77777777" w:rsidR="002E5C09" w:rsidRPr="00CF16AA" w:rsidRDefault="002E5C09" w:rsidP="007B36CD">
            <w:pPr>
              <w:tabs>
                <w:tab w:val="left" w:pos="1701"/>
              </w:tabs>
              <w:rPr>
                <w:szCs w:val="19"/>
              </w:rPr>
            </w:pPr>
            <w:r w:rsidRPr="002E5C09">
              <w:rPr>
                <w:b/>
                <w:bCs/>
                <w:szCs w:val="19"/>
              </w:rPr>
              <w:t>Variante 1</w:t>
            </w:r>
            <w:r>
              <w:rPr>
                <w:szCs w:val="19"/>
              </w:rPr>
              <w:t>: Sitzplatz wurde für ganze Strecke reserviert.</w:t>
            </w:r>
          </w:p>
        </w:tc>
      </w:tr>
      <w:tr w:rsidR="002E5C09" w:rsidRPr="00CF16AA" w14:paraId="714C21B2" w14:textId="77777777" w:rsidTr="002E5C09">
        <w:tc>
          <w:tcPr>
            <w:tcW w:w="988" w:type="dxa"/>
            <w:shd w:val="clear" w:color="auto" w:fill="FBE4D5" w:themeFill="accent2" w:themeFillTint="33"/>
          </w:tcPr>
          <w:p w14:paraId="2A236C91" w14:textId="3A102651" w:rsidR="002E5C09" w:rsidRPr="00CF16AA" w:rsidRDefault="002E5C09" w:rsidP="007B36CD">
            <w:pPr>
              <w:tabs>
                <w:tab w:val="left" w:pos="1701"/>
              </w:tabs>
              <w:rPr>
                <w:szCs w:val="19"/>
              </w:rPr>
            </w:pPr>
            <w:r>
              <w:rPr>
                <w:szCs w:val="19"/>
              </w:rPr>
              <w:t>2</w:t>
            </w:r>
            <w:r w:rsidRPr="00CF16AA">
              <w:rPr>
                <w:szCs w:val="19"/>
              </w:rPr>
              <w:t>.1</w:t>
            </w:r>
            <w:r w:rsidR="00087F5D">
              <w:rPr>
                <w:szCs w:val="19"/>
              </w:rPr>
              <w:t>7</w:t>
            </w:r>
            <w:r w:rsidRPr="00CF16AA">
              <w:rPr>
                <w:szCs w:val="19"/>
              </w:rPr>
              <w:t>.2</w:t>
            </w:r>
          </w:p>
        </w:tc>
        <w:tc>
          <w:tcPr>
            <w:tcW w:w="1559" w:type="dxa"/>
            <w:shd w:val="clear" w:color="auto" w:fill="FBE4D5" w:themeFill="accent2" w:themeFillTint="33"/>
          </w:tcPr>
          <w:p w14:paraId="2C08CBCC" w14:textId="77777777" w:rsidR="002E5C09" w:rsidRPr="00CF16AA" w:rsidRDefault="002E5C09" w:rsidP="007B36CD">
            <w:pPr>
              <w:tabs>
                <w:tab w:val="left" w:pos="1701"/>
              </w:tabs>
              <w:rPr>
                <w:szCs w:val="19"/>
              </w:rPr>
            </w:pPr>
            <w:r w:rsidRPr="00CF16AA">
              <w:rPr>
                <w:szCs w:val="19"/>
              </w:rPr>
              <w:t>Applikation</w:t>
            </w:r>
          </w:p>
        </w:tc>
        <w:tc>
          <w:tcPr>
            <w:tcW w:w="7088" w:type="dxa"/>
            <w:shd w:val="clear" w:color="auto" w:fill="FBE4D5" w:themeFill="accent2" w:themeFillTint="33"/>
          </w:tcPr>
          <w:p w14:paraId="687F28C6" w14:textId="77777777" w:rsidR="002E5C09" w:rsidRPr="00CF16AA" w:rsidRDefault="002E5C09" w:rsidP="007B36CD">
            <w:pPr>
              <w:tabs>
                <w:tab w:val="left" w:pos="1701"/>
              </w:tabs>
              <w:rPr>
                <w:szCs w:val="19"/>
              </w:rPr>
            </w:pPr>
            <w:r w:rsidRPr="00CF16AA">
              <w:rPr>
                <w:szCs w:val="19"/>
              </w:rPr>
              <w:t>Führt zurück zur Sitzplan- &amp; Zugkompositions-Anzeige</w:t>
            </w:r>
          </w:p>
        </w:tc>
      </w:tr>
      <w:tr w:rsidR="002E5C09" w:rsidRPr="00CF16AA" w14:paraId="2F3597AF" w14:textId="77777777" w:rsidTr="002E5C09">
        <w:tc>
          <w:tcPr>
            <w:tcW w:w="988" w:type="dxa"/>
            <w:shd w:val="clear" w:color="auto" w:fill="FBE4D5" w:themeFill="accent2" w:themeFillTint="33"/>
          </w:tcPr>
          <w:p w14:paraId="10B5ADD7" w14:textId="01E58A60" w:rsidR="002E5C09" w:rsidRPr="00CF16AA" w:rsidRDefault="002E5C09" w:rsidP="007B36CD">
            <w:pPr>
              <w:tabs>
                <w:tab w:val="left" w:pos="1701"/>
              </w:tabs>
              <w:rPr>
                <w:szCs w:val="19"/>
              </w:rPr>
            </w:pPr>
            <w:r>
              <w:rPr>
                <w:szCs w:val="19"/>
              </w:rPr>
              <w:t>2.1</w:t>
            </w:r>
            <w:r w:rsidR="00087F5D">
              <w:rPr>
                <w:szCs w:val="19"/>
              </w:rPr>
              <w:t>7</w:t>
            </w:r>
            <w:r>
              <w:rPr>
                <w:szCs w:val="19"/>
              </w:rPr>
              <w:t>.3</w:t>
            </w:r>
          </w:p>
        </w:tc>
        <w:tc>
          <w:tcPr>
            <w:tcW w:w="1559" w:type="dxa"/>
            <w:shd w:val="clear" w:color="auto" w:fill="FBE4D5" w:themeFill="accent2" w:themeFillTint="33"/>
          </w:tcPr>
          <w:p w14:paraId="24DAD478" w14:textId="77777777" w:rsidR="002E5C09" w:rsidRPr="00CF16AA" w:rsidRDefault="002E5C09" w:rsidP="007B36CD">
            <w:pPr>
              <w:tabs>
                <w:tab w:val="left" w:pos="1701"/>
              </w:tabs>
              <w:rPr>
                <w:szCs w:val="19"/>
              </w:rPr>
            </w:pPr>
            <w:r>
              <w:rPr>
                <w:szCs w:val="19"/>
              </w:rPr>
              <w:t>Applikation</w:t>
            </w:r>
          </w:p>
        </w:tc>
        <w:tc>
          <w:tcPr>
            <w:tcW w:w="7088" w:type="dxa"/>
            <w:shd w:val="clear" w:color="auto" w:fill="FBE4D5" w:themeFill="accent2" w:themeFillTint="33"/>
          </w:tcPr>
          <w:p w14:paraId="7A15BE61" w14:textId="77777777" w:rsidR="002E5C09" w:rsidRPr="00CF16AA" w:rsidRDefault="002E5C09" w:rsidP="007B36CD">
            <w:pPr>
              <w:tabs>
                <w:tab w:val="left" w:pos="1701"/>
              </w:tabs>
              <w:rPr>
                <w:szCs w:val="19"/>
              </w:rPr>
            </w:pPr>
            <w:r>
              <w:rPr>
                <w:b/>
                <w:bCs/>
                <w:szCs w:val="19"/>
              </w:rPr>
              <w:t>Variante 2</w:t>
            </w:r>
            <w:r>
              <w:rPr>
                <w:szCs w:val="19"/>
              </w:rPr>
              <w:t xml:space="preserve">: Sitzplatz ist nur für Teilstrecke reserviert worden. </w:t>
            </w:r>
          </w:p>
        </w:tc>
      </w:tr>
      <w:tr w:rsidR="002E5C09" w:rsidRPr="00CF16AA" w14:paraId="52CDBBBE" w14:textId="77777777" w:rsidTr="002E5C09">
        <w:tc>
          <w:tcPr>
            <w:tcW w:w="988" w:type="dxa"/>
            <w:shd w:val="clear" w:color="auto" w:fill="FBE4D5" w:themeFill="accent2" w:themeFillTint="33"/>
          </w:tcPr>
          <w:p w14:paraId="3608E593" w14:textId="638D03A7" w:rsidR="002E5C09" w:rsidRDefault="002E5C09" w:rsidP="007B36CD">
            <w:pPr>
              <w:tabs>
                <w:tab w:val="left" w:pos="1701"/>
              </w:tabs>
              <w:rPr>
                <w:szCs w:val="19"/>
              </w:rPr>
            </w:pPr>
            <w:r>
              <w:rPr>
                <w:szCs w:val="19"/>
              </w:rPr>
              <w:t>2.1</w:t>
            </w:r>
            <w:r w:rsidR="00087F5D">
              <w:rPr>
                <w:szCs w:val="19"/>
              </w:rPr>
              <w:t>7</w:t>
            </w:r>
            <w:r>
              <w:rPr>
                <w:szCs w:val="19"/>
              </w:rPr>
              <w:t>.4</w:t>
            </w:r>
          </w:p>
        </w:tc>
        <w:tc>
          <w:tcPr>
            <w:tcW w:w="1559" w:type="dxa"/>
            <w:shd w:val="clear" w:color="auto" w:fill="FBE4D5" w:themeFill="accent2" w:themeFillTint="33"/>
          </w:tcPr>
          <w:p w14:paraId="0E5BF972" w14:textId="23BFDD94" w:rsidR="002E5C09" w:rsidRDefault="00F13B76" w:rsidP="007B36CD">
            <w:pPr>
              <w:tabs>
                <w:tab w:val="left" w:pos="1701"/>
              </w:tabs>
              <w:rPr>
                <w:szCs w:val="19"/>
              </w:rPr>
            </w:pPr>
            <w:r>
              <w:rPr>
                <w:szCs w:val="19"/>
              </w:rPr>
              <w:t>Applikation</w:t>
            </w:r>
          </w:p>
        </w:tc>
        <w:tc>
          <w:tcPr>
            <w:tcW w:w="7088" w:type="dxa"/>
            <w:shd w:val="clear" w:color="auto" w:fill="FBE4D5" w:themeFill="accent2" w:themeFillTint="33"/>
          </w:tcPr>
          <w:p w14:paraId="797D3100" w14:textId="6883B122" w:rsidR="002E5C09" w:rsidRPr="006A1BE0" w:rsidRDefault="00F13B76" w:rsidP="007B36CD">
            <w:pPr>
              <w:tabs>
                <w:tab w:val="left" w:pos="1701"/>
              </w:tabs>
              <w:rPr>
                <w:b/>
                <w:bCs/>
                <w:szCs w:val="19"/>
              </w:rPr>
            </w:pPr>
            <w:r>
              <w:rPr>
                <w:szCs w:val="19"/>
              </w:rPr>
              <w:t>Z</w:t>
            </w:r>
            <w:r w:rsidR="002E5C09">
              <w:rPr>
                <w:szCs w:val="19"/>
              </w:rPr>
              <w:t>eigt die Teilstrecke, die für eine Reservation noch frei ist.</w:t>
            </w:r>
          </w:p>
        </w:tc>
      </w:tr>
    </w:tbl>
    <w:p w14:paraId="41E075E0" w14:textId="5B16DA9B" w:rsidR="00545F57" w:rsidRDefault="00545F57" w:rsidP="00B00F25"/>
    <w:p w14:paraId="16CD4A0C" w14:textId="77777777" w:rsidR="00545F57" w:rsidRDefault="00545F57" w:rsidP="00B00F25"/>
    <w:p w14:paraId="4D02A2AC" w14:textId="77777777" w:rsidR="00545F57" w:rsidRDefault="00545F57" w:rsidP="00B00F25"/>
    <w:p w14:paraId="7CE838AA" w14:textId="77777777" w:rsidR="00545F57" w:rsidRDefault="00545F57" w:rsidP="00B00F25"/>
    <w:p w14:paraId="768641E0" w14:textId="77777777" w:rsidR="00545F57" w:rsidRDefault="00545F57" w:rsidP="00B00F25"/>
    <w:p w14:paraId="0E535409" w14:textId="77777777" w:rsidR="00545F57" w:rsidRDefault="00545F57" w:rsidP="00B00F25"/>
    <w:p w14:paraId="787C3E87" w14:textId="77777777" w:rsidR="00545F57" w:rsidRDefault="00545F57" w:rsidP="00B00F25"/>
    <w:p w14:paraId="7640ED77" w14:textId="77777777" w:rsidR="00545F57" w:rsidRDefault="00545F57" w:rsidP="00B00F25"/>
    <w:p w14:paraId="4A487A12" w14:textId="07069800" w:rsidR="00275D55" w:rsidRDefault="00275D55" w:rsidP="00B00F25">
      <w:r>
        <w:lastRenderedPageBreak/>
        <w:t xml:space="preserve">Anhand einer </w:t>
      </w:r>
      <w:proofErr w:type="spellStart"/>
      <w:r>
        <w:t>Notification</w:t>
      </w:r>
      <w:proofErr w:type="spellEnd"/>
      <w:r>
        <w:t xml:space="preserve"> erhält der User eine Benachrichtigung</w:t>
      </w:r>
      <w:r w:rsidR="00545F57">
        <w:t xml:space="preserve"> (Darstellung 7)</w:t>
      </w:r>
      <w:r>
        <w:t xml:space="preserve">. Beim darauf Tippen wird der User zur Sitzplanansicht weitergeleitet (Siehe Use Case 1, Darstellung 3). Von hier an wird </w:t>
      </w:r>
      <w:r w:rsidR="00CE3769">
        <w:t>der übliche Bestellvorgang getätigt. (Use Case 1, Darstellungen 3-6)</w:t>
      </w:r>
    </w:p>
    <w:p w14:paraId="1AD351C8" w14:textId="77777777" w:rsidR="00275D55" w:rsidRDefault="00275D55" w:rsidP="00B00F25"/>
    <w:p w14:paraId="0CE5A59D" w14:textId="034ABA8C" w:rsidR="00275D55" w:rsidRDefault="00275D55" w:rsidP="00B00F25">
      <w:r>
        <w:rPr>
          <w:noProof/>
        </w:rPr>
        <w:drawing>
          <wp:anchor distT="0" distB="0" distL="114300" distR="114300" simplePos="0" relativeHeight="251660288" behindDoc="0" locked="0" layoutInCell="1" allowOverlap="1" wp14:anchorId="505868FC" wp14:editId="227BD297">
            <wp:simplePos x="914400" y="2044700"/>
            <wp:positionH relativeFrom="column">
              <wp:align>left</wp:align>
            </wp:positionH>
            <wp:positionV relativeFrom="paragraph">
              <wp:align>top</wp:align>
            </wp:positionV>
            <wp:extent cx="2066925" cy="3677068"/>
            <wp:effectExtent l="0" t="0" r="0" b="0"/>
            <wp:wrapSquare wrapText="bothSides"/>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20191016_200958.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066925" cy="3677068"/>
                    </a:xfrm>
                    <a:prstGeom prst="rect">
                      <a:avLst/>
                    </a:prstGeom>
                  </pic:spPr>
                </pic:pic>
              </a:graphicData>
            </a:graphic>
          </wp:anchor>
        </w:drawing>
      </w:r>
      <w:r>
        <w:br w:type="textWrapping" w:clear="all"/>
      </w:r>
    </w:p>
    <w:p w14:paraId="00DBF0E9" w14:textId="77777777" w:rsidR="00B00F25" w:rsidRDefault="00B00F25" w:rsidP="00B00F25"/>
    <w:p w14:paraId="10B5C894" w14:textId="3B65A077" w:rsidR="00B00F25" w:rsidRDefault="00B00F25" w:rsidP="00B00F25">
      <w:r w:rsidRPr="007B7B21">
        <w:rPr>
          <w:u w:val="single"/>
        </w:rPr>
        <w:t xml:space="preserve">Use </w:t>
      </w:r>
      <w:r>
        <w:rPr>
          <w:u w:val="single"/>
        </w:rPr>
        <w:t>C</w:t>
      </w:r>
      <w:r w:rsidRPr="007B7B21">
        <w:rPr>
          <w:u w:val="single"/>
        </w:rPr>
        <w:t xml:space="preserve">ase </w:t>
      </w:r>
      <w:r w:rsidR="00895A03">
        <w:rPr>
          <w:u w:val="single"/>
        </w:rPr>
        <w:t>3</w:t>
      </w:r>
      <w:r w:rsidRPr="007B7B21">
        <w:rPr>
          <w:u w:val="single"/>
        </w:rPr>
        <w:t>:</w:t>
      </w:r>
      <w:r>
        <w:t xml:space="preserve"> mit Ticket im Zug - nachträgliche Reservation</w:t>
      </w:r>
    </w:p>
    <w:p w14:paraId="28DC9682" w14:textId="77777777" w:rsidR="00B00F25" w:rsidRDefault="00B00F25" w:rsidP="00B00F25">
      <w:r w:rsidRPr="00C8267D">
        <w:rPr>
          <w:i/>
          <w:iCs/>
        </w:rPr>
        <w:t>Ausgangslage</w:t>
      </w:r>
      <w:r>
        <w:t xml:space="preserve">: Reisende sitzt im Zug und sieht, dass keine Sitzplätze mehr frei sind. </w:t>
      </w:r>
    </w:p>
    <w:p w14:paraId="3186B5CF" w14:textId="6B9A275E" w:rsidR="00B00F25" w:rsidRDefault="00B00F25" w:rsidP="00B00F25">
      <w:r w:rsidRPr="00C8267D">
        <w:rPr>
          <w:i/>
          <w:iCs/>
        </w:rPr>
        <w:t>Handlung</w:t>
      </w:r>
      <w:r>
        <w:t>: sie sucht mit der Applikation einen nicht reservierten Sitzplatz (jetzt oder ab einer späteren Haltestelle) und bucht diesen.</w:t>
      </w:r>
    </w:p>
    <w:p w14:paraId="13E5252E" w14:textId="58D01C11" w:rsidR="0034627F" w:rsidRDefault="0034627F" w:rsidP="00B00F25"/>
    <w:p w14:paraId="2B19DCA3" w14:textId="03E71F38" w:rsidR="0034627F" w:rsidRPr="0047764E" w:rsidRDefault="0034627F" w:rsidP="0034627F">
      <w:pPr>
        <w:tabs>
          <w:tab w:val="left" w:pos="1701"/>
        </w:tabs>
        <w:rPr>
          <w:szCs w:val="19"/>
        </w:rPr>
      </w:pPr>
      <w:r w:rsidRPr="0047764E">
        <w:rPr>
          <w:szCs w:val="19"/>
        </w:rPr>
        <w:t>Beteiligte Akteure: Benutzer, System, Applikation</w:t>
      </w:r>
    </w:p>
    <w:p w14:paraId="1A321FE0" w14:textId="77777777" w:rsidR="0034627F" w:rsidRPr="0047764E" w:rsidRDefault="0034627F" w:rsidP="0034627F">
      <w:pPr>
        <w:tabs>
          <w:tab w:val="left" w:pos="1701"/>
        </w:tabs>
        <w:rPr>
          <w:b/>
          <w:szCs w:val="19"/>
        </w:rPr>
      </w:pPr>
      <w:r w:rsidRPr="0047764E">
        <w:rPr>
          <w:b/>
          <w:szCs w:val="19"/>
        </w:rPr>
        <w:t>Ablauf:</w:t>
      </w:r>
    </w:p>
    <w:tbl>
      <w:tblPr>
        <w:tblStyle w:val="Tabellenraster"/>
        <w:tblW w:w="96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8"/>
        <w:gridCol w:w="1559"/>
        <w:gridCol w:w="7088"/>
      </w:tblGrid>
      <w:tr w:rsidR="0034627F" w:rsidRPr="0047764E" w14:paraId="26044592" w14:textId="77777777" w:rsidTr="00980218">
        <w:tc>
          <w:tcPr>
            <w:tcW w:w="988" w:type="dxa"/>
            <w:shd w:val="clear" w:color="auto" w:fill="E7E6E6" w:themeFill="background2"/>
          </w:tcPr>
          <w:p w14:paraId="0FFDA081" w14:textId="77777777" w:rsidR="0034627F" w:rsidRPr="0047764E" w:rsidRDefault="0034627F" w:rsidP="00887F1A">
            <w:pPr>
              <w:tabs>
                <w:tab w:val="left" w:pos="1701"/>
              </w:tabs>
              <w:rPr>
                <w:szCs w:val="19"/>
              </w:rPr>
            </w:pPr>
            <w:r w:rsidRPr="0047764E">
              <w:rPr>
                <w:szCs w:val="19"/>
              </w:rPr>
              <w:t>Nr.</w:t>
            </w:r>
          </w:p>
        </w:tc>
        <w:tc>
          <w:tcPr>
            <w:tcW w:w="1559" w:type="dxa"/>
            <w:shd w:val="clear" w:color="auto" w:fill="E7E6E6" w:themeFill="background2"/>
          </w:tcPr>
          <w:p w14:paraId="10033D52" w14:textId="77777777" w:rsidR="0034627F" w:rsidRPr="0047764E" w:rsidRDefault="0034627F" w:rsidP="00887F1A">
            <w:pPr>
              <w:tabs>
                <w:tab w:val="left" w:pos="1701"/>
              </w:tabs>
              <w:rPr>
                <w:szCs w:val="19"/>
              </w:rPr>
            </w:pPr>
            <w:r w:rsidRPr="0047764E">
              <w:rPr>
                <w:szCs w:val="19"/>
              </w:rPr>
              <w:t>Wer</w:t>
            </w:r>
          </w:p>
        </w:tc>
        <w:tc>
          <w:tcPr>
            <w:tcW w:w="7088" w:type="dxa"/>
            <w:shd w:val="clear" w:color="auto" w:fill="E7E6E6" w:themeFill="background2"/>
          </w:tcPr>
          <w:p w14:paraId="67543F10" w14:textId="77777777" w:rsidR="0034627F" w:rsidRPr="0047764E" w:rsidRDefault="0034627F" w:rsidP="00887F1A">
            <w:pPr>
              <w:tabs>
                <w:tab w:val="left" w:pos="1701"/>
              </w:tabs>
              <w:rPr>
                <w:szCs w:val="19"/>
              </w:rPr>
            </w:pPr>
            <w:r w:rsidRPr="0047764E">
              <w:rPr>
                <w:szCs w:val="19"/>
              </w:rPr>
              <w:t>Was</w:t>
            </w:r>
          </w:p>
        </w:tc>
      </w:tr>
      <w:tr w:rsidR="0034627F" w:rsidRPr="0047764E" w14:paraId="34CDD3FE" w14:textId="77777777" w:rsidTr="00980218">
        <w:tc>
          <w:tcPr>
            <w:tcW w:w="988" w:type="dxa"/>
          </w:tcPr>
          <w:p w14:paraId="0CEDB614" w14:textId="77777777" w:rsidR="0034627F" w:rsidRPr="0047764E" w:rsidRDefault="0034627F" w:rsidP="00887F1A">
            <w:pPr>
              <w:tabs>
                <w:tab w:val="left" w:pos="1701"/>
              </w:tabs>
              <w:rPr>
                <w:szCs w:val="19"/>
              </w:rPr>
            </w:pPr>
            <w:r>
              <w:rPr>
                <w:szCs w:val="19"/>
              </w:rPr>
              <w:t>3</w:t>
            </w:r>
            <w:r w:rsidRPr="0047764E">
              <w:rPr>
                <w:szCs w:val="19"/>
              </w:rPr>
              <w:t>.0</w:t>
            </w:r>
          </w:p>
        </w:tc>
        <w:tc>
          <w:tcPr>
            <w:tcW w:w="1559" w:type="dxa"/>
          </w:tcPr>
          <w:p w14:paraId="166ECE0C" w14:textId="77777777" w:rsidR="0034627F" w:rsidRPr="0047764E" w:rsidRDefault="0034627F" w:rsidP="00887F1A">
            <w:pPr>
              <w:tabs>
                <w:tab w:val="left" w:pos="1701"/>
              </w:tabs>
              <w:rPr>
                <w:szCs w:val="19"/>
              </w:rPr>
            </w:pPr>
            <w:r w:rsidRPr="0047764E">
              <w:rPr>
                <w:szCs w:val="19"/>
              </w:rPr>
              <w:t>Benutzer</w:t>
            </w:r>
          </w:p>
        </w:tc>
        <w:tc>
          <w:tcPr>
            <w:tcW w:w="7088" w:type="dxa"/>
          </w:tcPr>
          <w:p w14:paraId="33E35F5A" w14:textId="77777777" w:rsidR="0034627F" w:rsidRPr="0047764E" w:rsidRDefault="0034627F" w:rsidP="00887F1A">
            <w:pPr>
              <w:tabs>
                <w:tab w:val="left" w:pos="1701"/>
              </w:tabs>
              <w:rPr>
                <w:szCs w:val="19"/>
              </w:rPr>
            </w:pPr>
            <w:r>
              <w:rPr>
                <w:szCs w:val="19"/>
              </w:rPr>
              <w:t>Wählt Möglichkeit in App "Reservation ab jetzt"</w:t>
            </w:r>
          </w:p>
        </w:tc>
      </w:tr>
      <w:tr w:rsidR="0034627F" w:rsidRPr="0047764E" w14:paraId="720AC53D" w14:textId="77777777" w:rsidTr="00980218">
        <w:tc>
          <w:tcPr>
            <w:tcW w:w="988" w:type="dxa"/>
          </w:tcPr>
          <w:p w14:paraId="574A7803" w14:textId="77777777" w:rsidR="0034627F" w:rsidRPr="0047764E" w:rsidRDefault="0034627F" w:rsidP="00887F1A">
            <w:pPr>
              <w:tabs>
                <w:tab w:val="left" w:pos="1701"/>
              </w:tabs>
              <w:rPr>
                <w:szCs w:val="19"/>
              </w:rPr>
            </w:pPr>
            <w:r>
              <w:rPr>
                <w:szCs w:val="19"/>
              </w:rPr>
              <w:t>3.1</w:t>
            </w:r>
          </w:p>
        </w:tc>
        <w:tc>
          <w:tcPr>
            <w:tcW w:w="1559" w:type="dxa"/>
          </w:tcPr>
          <w:p w14:paraId="5EEAE288" w14:textId="77777777" w:rsidR="0034627F" w:rsidRPr="0047764E" w:rsidRDefault="0034627F" w:rsidP="00887F1A">
            <w:pPr>
              <w:tabs>
                <w:tab w:val="left" w:pos="1701"/>
              </w:tabs>
              <w:rPr>
                <w:szCs w:val="19"/>
              </w:rPr>
            </w:pPr>
            <w:r>
              <w:rPr>
                <w:szCs w:val="19"/>
              </w:rPr>
              <w:t>Applikation</w:t>
            </w:r>
          </w:p>
        </w:tc>
        <w:tc>
          <w:tcPr>
            <w:tcW w:w="7088" w:type="dxa"/>
          </w:tcPr>
          <w:p w14:paraId="74015445" w14:textId="77777777" w:rsidR="0034627F" w:rsidRDefault="0034627F" w:rsidP="00887F1A">
            <w:pPr>
              <w:tabs>
                <w:tab w:val="left" w:pos="1701"/>
              </w:tabs>
              <w:rPr>
                <w:szCs w:val="19"/>
              </w:rPr>
            </w:pPr>
            <w:r>
              <w:rPr>
                <w:szCs w:val="19"/>
              </w:rPr>
              <w:t>Ermittelt in welchem Zugservice der Benutzer sich befindet</w:t>
            </w:r>
          </w:p>
        </w:tc>
      </w:tr>
      <w:tr w:rsidR="0034627F" w:rsidRPr="0047764E" w14:paraId="716578A3" w14:textId="77777777" w:rsidTr="00980218">
        <w:tc>
          <w:tcPr>
            <w:tcW w:w="988" w:type="dxa"/>
          </w:tcPr>
          <w:p w14:paraId="223D9DD6" w14:textId="77777777" w:rsidR="0034627F" w:rsidRDefault="0034627F" w:rsidP="00887F1A">
            <w:pPr>
              <w:tabs>
                <w:tab w:val="left" w:pos="1701"/>
              </w:tabs>
              <w:rPr>
                <w:szCs w:val="19"/>
              </w:rPr>
            </w:pPr>
            <w:r>
              <w:rPr>
                <w:szCs w:val="19"/>
              </w:rPr>
              <w:t>3.2</w:t>
            </w:r>
          </w:p>
        </w:tc>
        <w:tc>
          <w:tcPr>
            <w:tcW w:w="1559" w:type="dxa"/>
          </w:tcPr>
          <w:p w14:paraId="30DCEB24" w14:textId="77777777" w:rsidR="0034627F" w:rsidRDefault="0034627F" w:rsidP="00887F1A">
            <w:pPr>
              <w:tabs>
                <w:tab w:val="left" w:pos="1701"/>
              </w:tabs>
              <w:rPr>
                <w:szCs w:val="19"/>
              </w:rPr>
            </w:pPr>
            <w:r>
              <w:rPr>
                <w:szCs w:val="19"/>
              </w:rPr>
              <w:t>Applikation</w:t>
            </w:r>
          </w:p>
        </w:tc>
        <w:tc>
          <w:tcPr>
            <w:tcW w:w="7088" w:type="dxa"/>
          </w:tcPr>
          <w:p w14:paraId="26359A19" w14:textId="77777777" w:rsidR="0034627F" w:rsidRDefault="0034627F" w:rsidP="00887F1A">
            <w:pPr>
              <w:tabs>
                <w:tab w:val="left" w:pos="1701"/>
              </w:tabs>
              <w:rPr>
                <w:szCs w:val="19"/>
              </w:rPr>
            </w:pPr>
            <w:r>
              <w:rPr>
                <w:szCs w:val="19"/>
              </w:rPr>
              <w:t>Sendet Anfrage an System</w:t>
            </w:r>
          </w:p>
        </w:tc>
      </w:tr>
      <w:tr w:rsidR="0034627F" w:rsidRPr="0047764E" w14:paraId="0DDF3B45" w14:textId="77777777" w:rsidTr="00980218">
        <w:tc>
          <w:tcPr>
            <w:tcW w:w="988" w:type="dxa"/>
          </w:tcPr>
          <w:p w14:paraId="5CD1F0F6" w14:textId="77777777" w:rsidR="0034627F" w:rsidRPr="0047764E" w:rsidRDefault="0034627F" w:rsidP="00887F1A">
            <w:pPr>
              <w:tabs>
                <w:tab w:val="left" w:pos="1701"/>
              </w:tabs>
              <w:rPr>
                <w:szCs w:val="19"/>
              </w:rPr>
            </w:pPr>
            <w:r>
              <w:rPr>
                <w:szCs w:val="19"/>
              </w:rPr>
              <w:t>3</w:t>
            </w:r>
            <w:r w:rsidRPr="0047764E">
              <w:rPr>
                <w:szCs w:val="19"/>
              </w:rPr>
              <w:t>.</w:t>
            </w:r>
            <w:r>
              <w:rPr>
                <w:szCs w:val="19"/>
              </w:rPr>
              <w:t>3</w:t>
            </w:r>
          </w:p>
        </w:tc>
        <w:tc>
          <w:tcPr>
            <w:tcW w:w="1559" w:type="dxa"/>
          </w:tcPr>
          <w:p w14:paraId="7D15EEFF" w14:textId="77777777" w:rsidR="0034627F" w:rsidRPr="0047764E" w:rsidRDefault="0034627F" w:rsidP="00887F1A">
            <w:pPr>
              <w:tabs>
                <w:tab w:val="left" w:pos="1701"/>
              </w:tabs>
              <w:rPr>
                <w:szCs w:val="19"/>
              </w:rPr>
            </w:pPr>
            <w:r w:rsidRPr="0047764E">
              <w:rPr>
                <w:szCs w:val="19"/>
              </w:rPr>
              <w:t>System</w:t>
            </w:r>
          </w:p>
        </w:tc>
        <w:tc>
          <w:tcPr>
            <w:tcW w:w="7088" w:type="dxa"/>
          </w:tcPr>
          <w:p w14:paraId="4D7EA07A" w14:textId="77777777" w:rsidR="0034627F" w:rsidRPr="0047764E" w:rsidRDefault="0034627F" w:rsidP="00887F1A">
            <w:pPr>
              <w:tabs>
                <w:tab w:val="left" w:pos="1701"/>
              </w:tabs>
              <w:rPr>
                <w:szCs w:val="19"/>
              </w:rPr>
            </w:pPr>
            <w:r>
              <w:rPr>
                <w:szCs w:val="19"/>
              </w:rPr>
              <w:t>Sendet die Zusammenstellung des Zugservices an Applikation</w:t>
            </w:r>
          </w:p>
        </w:tc>
      </w:tr>
      <w:tr w:rsidR="0034627F" w:rsidRPr="0047764E" w14:paraId="170A6B3A" w14:textId="77777777" w:rsidTr="00980218">
        <w:tc>
          <w:tcPr>
            <w:tcW w:w="988" w:type="dxa"/>
          </w:tcPr>
          <w:p w14:paraId="47F17C77" w14:textId="77777777" w:rsidR="0034627F" w:rsidRPr="0047764E" w:rsidRDefault="0034627F" w:rsidP="00887F1A">
            <w:pPr>
              <w:tabs>
                <w:tab w:val="left" w:pos="1701"/>
              </w:tabs>
              <w:rPr>
                <w:szCs w:val="19"/>
              </w:rPr>
            </w:pPr>
            <w:r>
              <w:rPr>
                <w:szCs w:val="19"/>
              </w:rPr>
              <w:t>3</w:t>
            </w:r>
            <w:r w:rsidRPr="0047764E">
              <w:rPr>
                <w:szCs w:val="19"/>
              </w:rPr>
              <w:t>.</w:t>
            </w:r>
            <w:r>
              <w:rPr>
                <w:szCs w:val="19"/>
              </w:rPr>
              <w:t>4</w:t>
            </w:r>
          </w:p>
        </w:tc>
        <w:tc>
          <w:tcPr>
            <w:tcW w:w="1559" w:type="dxa"/>
          </w:tcPr>
          <w:p w14:paraId="1640B621" w14:textId="77777777" w:rsidR="0034627F" w:rsidRPr="0047764E" w:rsidRDefault="0034627F" w:rsidP="00887F1A">
            <w:pPr>
              <w:tabs>
                <w:tab w:val="left" w:pos="1701"/>
              </w:tabs>
              <w:rPr>
                <w:szCs w:val="19"/>
              </w:rPr>
            </w:pPr>
            <w:r w:rsidRPr="0047764E">
              <w:rPr>
                <w:szCs w:val="19"/>
              </w:rPr>
              <w:t>Applikation</w:t>
            </w:r>
          </w:p>
        </w:tc>
        <w:tc>
          <w:tcPr>
            <w:tcW w:w="7088" w:type="dxa"/>
          </w:tcPr>
          <w:p w14:paraId="4B97BBBF" w14:textId="77777777" w:rsidR="0034627F" w:rsidRPr="0047764E" w:rsidRDefault="0034627F" w:rsidP="00887F1A">
            <w:pPr>
              <w:tabs>
                <w:tab w:val="left" w:pos="1701"/>
              </w:tabs>
              <w:rPr>
                <w:szCs w:val="19"/>
              </w:rPr>
            </w:pPr>
            <w:r w:rsidRPr="0047764E">
              <w:rPr>
                <w:szCs w:val="19"/>
              </w:rPr>
              <w:t>Leitet weiter zur Sitzplan- &amp; Zugkompositions-Anzeige</w:t>
            </w:r>
          </w:p>
        </w:tc>
      </w:tr>
      <w:tr w:rsidR="0034627F" w:rsidRPr="0047764E" w14:paraId="3D2462CF" w14:textId="77777777" w:rsidTr="00791B8D">
        <w:tc>
          <w:tcPr>
            <w:tcW w:w="988" w:type="dxa"/>
            <w:shd w:val="clear" w:color="auto" w:fill="FBE4D5" w:themeFill="accent2" w:themeFillTint="33"/>
          </w:tcPr>
          <w:p w14:paraId="05C04593" w14:textId="77777777" w:rsidR="0034627F" w:rsidRPr="0047764E" w:rsidRDefault="0034627F" w:rsidP="00887F1A">
            <w:pPr>
              <w:tabs>
                <w:tab w:val="left" w:pos="1701"/>
              </w:tabs>
              <w:rPr>
                <w:szCs w:val="19"/>
              </w:rPr>
            </w:pPr>
            <w:r>
              <w:rPr>
                <w:szCs w:val="19"/>
              </w:rPr>
              <w:t>3</w:t>
            </w:r>
            <w:r w:rsidRPr="0047764E">
              <w:rPr>
                <w:szCs w:val="19"/>
              </w:rPr>
              <w:t>.</w:t>
            </w:r>
            <w:r>
              <w:rPr>
                <w:szCs w:val="19"/>
              </w:rPr>
              <w:t>5</w:t>
            </w:r>
          </w:p>
        </w:tc>
        <w:tc>
          <w:tcPr>
            <w:tcW w:w="1559" w:type="dxa"/>
            <w:shd w:val="clear" w:color="auto" w:fill="FBE4D5" w:themeFill="accent2" w:themeFillTint="33"/>
          </w:tcPr>
          <w:p w14:paraId="3C39C00A" w14:textId="77777777" w:rsidR="0034627F" w:rsidRPr="0047764E" w:rsidRDefault="0034627F" w:rsidP="00887F1A">
            <w:pPr>
              <w:tabs>
                <w:tab w:val="left" w:pos="1701"/>
              </w:tabs>
              <w:rPr>
                <w:szCs w:val="19"/>
              </w:rPr>
            </w:pPr>
            <w:r w:rsidRPr="0047764E">
              <w:rPr>
                <w:szCs w:val="19"/>
              </w:rPr>
              <w:t>Applikation</w:t>
            </w:r>
          </w:p>
        </w:tc>
        <w:tc>
          <w:tcPr>
            <w:tcW w:w="7088" w:type="dxa"/>
            <w:shd w:val="clear" w:color="auto" w:fill="FBE4D5" w:themeFill="accent2" w:themeFillTint="33"/>
          </w:tcPr>
          <w:p w14:paraId="0E891CD9" w14:textId="77777777" w:rsidR="0034627F" w:rsidRPr="0047764E" w:rsidRDefault="0034627F" w:rsidP="00887F1A">
            <w:pPr>
              <w:tabs>
                <w:tab w:val="left" w:pos="1701"/>
              </w:tabs>
              <w:rPr>
                <w:szCs w:val="19"/>
              </w:rPr>
            </w:pPr>
            <w:r w:rsidRPr="0047764E">
              <w:rPr>
                <w:b/>
                <w:bCs/>
                <w:szCs w:val="19"/>
              </w:rPr>
              <w:t>Ausnahme</w:t>
            </w:r>
            <w:r w:rsidRPr="0047764E">
              <w:rPr>
                <w:szCs w:val="19"/>
              </w:rPr>
              <w:t>: keine Rückmeldung des Systems</w:t>
            </w:r>
          </w:p>
        </w:tc>
      </w:tr>
      <w:tr w:rsidR="0034627F" w:rsidRPr="0047764E" w14:paraId="443528D0" w14:textId="77777777" w:rsidTr="00980218">
        <w:tc>
          <w:tcPr>
            <w:tcW w:w="988" w:type="dxa"/>
          </w:tcPr>
          <w:p w14:paraId="37EF7EF5" w14:textId="77777777" w:rsidR="0034627F" w:rsidRPr="0047764E" w:rsidRDefault="0034627F" w:rsidP="00887F1A">
            <w:pPr>
              <w:tabs>
                <w:tab w:val="left" w:pos="1701"/>
              </w:tabs>
              <w:rPr>
                <w:szCs w:val="19"/>
              </w:rPr>
            </w:pPr>
            <w:r>
              <w:rPr>
                <w:szCs w:val="19"/>
              </w:rPr>
              <w:t>3</w:t>
            </w:r>
            <w:r w:rsidRPr="0047764E">
              <w:rPr>
                <w:szCs w:val="19"/>
              </w:rPr>
              <w:t>.</w:t>
            </w:r>
            <w:r>
              <w:rPr>
                <w:szCs w:val="19"/>
              </w:rPr>
              <w:t>6</w:t>
            </w:r>
          </w:p>
        </w:tc>
        <w:tc>
          <w:tcPr>
            <w:tcW w:w="1559" w:type="dxa"/>
          </w:tcPr>
          <w:p w14:paraId="79E65C16" w14:textId="77777777" w:rsidR="0034627F" w:rsidRPr="0047764E" w:rsidRDefault="0034627F" w:rsidP="00887F1A">
            <w:pPr>
              <w:tabs>
                <w:tab w:val="left" w:pos="1701"/>
              </w:tabs>
              <w:rPr>
                <w:szCs w:val="19"/>
              </w:rPr>
            </w:pPr>
            <w:r w:rsidRPr="0047764E">
              <w:rPr>
                <w:szCs w:val="19"/>
              </w:rPr>
              <w:t>Benutzer</w:t>
            </w:r>
          </w:p>
        </w:tc>
        <w:tc>
          <w:tcPr>
            <w:tcW w:w="7088" w:type="dxa"/>
          </w:tcPr>
          <w:p w14:paraId="1567A517" w14:textId="650F5BFF" w:rsidR="0034627F" w:rsidRPr="0047764E" w:rsidRDefault="0034627F" w:rsidP="00887F1A">
            <w:pPr>
              <w:tabs>
                <w:tab w:val="left" w:pos="1701"/>
              </w:tabs>
              <w:rPr>
                <w:szCs w:val="19"/>
              </w:rPr>
            </w:pPr>
            <w:r w:rsidRPr="0047764E">
              <w:rPr>
                <w:szCs w:val="19"/>
              </w:rPr>
              <w:t xml:space="preserve">Wählt einen </w:t>
            </w:r>
            <w:r w:rsidR="00F13B76">
              <w:rPr>
                <w:szCs w:val="19"/>
              </w:rPr>
              <w:t>freien</w:t>
            </w:r>
            <w:r w:rsidRPr="0047764E">
              <w:rPr>
                <w:szCs w:val="19"/>
              </w:rPr>
              <w:t xml:space="preserve"> Sitzplatz</w:t>
            </w:r>
            <w:r w:rsidR="00F13B76">
              <w:rPr>
                <w:szCs w:val="19"/>
              </w:rPr>
              <w:t xml:space="preserve"> an</w:t>
            </w:r>
          </w:p>
        </w:tc>
      </w:tr>
      <w:tr w:rsidR="0034627F" w:rsidRPr="0047764E" w14:paraId="1FC58E27" w14:textId="77777777" w:rsidTr="00980218">
        <w:tc>
          <w:tcPr>
            <w:tcW w:w="988" w:type="dxa"/>
          </w:tcPr>
          <w:p w14:paraId="466B9C03" w14:textId="77777777" w:rsidR="0034627F" w:rsidRPr="0047764E" w:rsidRDefault="0034627F" w:rsidP="00887F1A">
            <w:pPr>
              <w:tabs>
                <w:tab w:val="left" w:pos="1701"/>
              </w:tabs>
              <w:rPr>
                <w:szCs w:val="19"/>
              </w:rPr>
            </w:pPr>
            <w:r>
              <w:rPr>
                <w:szCs w:val="19"/>
              </w:rPr>
              <w:t>3</w:t>
            </w:r>
            <w:r w:rsidRPr="0047764E">
              <w:rPr>
                <w:szCs w:val="19"/>
              </w:rPr>
              <w:t>.</w:t>
            </w:r>
            <w:r>
              <w:rPr>
                <w:szCs w:val="19"/>
              </w:rPr>
              <w:t>7</w:t>
            </w:r>
          </w:p>
        </w:tc>
        <w:tc>
          <w:tcPr>
            <w:tcW w:w="1559" w:type="dxa"/>
          </w:tcPr>
          <w:p w14:paraId="294D00DF" w14:textId="77777777" w:rsidR="0034627F" w:rsidRPr="0047764E" w:rsidRDefault="0034627F" w:rsidP="00887F1A">
            <w:pPr>
              <w:tabs>
                <w:tab w:val="left" w:pos="1701"/>
              </w:tabs>
              <w:rPr>
                <w:szCs w:val="19"/>
              </w:rPr>
            </w:pPr>
            <w:r w:rsidRPr="0047764E">
              <w:rPr>
                <w:szCs w:val="19"/>
              </w:rPr>
              <w:t>Applikation</w:t>
            </w:r>
          </w:p>
        </w:tc>
        <w:tc>
          <w:tcPr>
            <w:tcW w:w="7088" w:type="dxa"/>
          </w:tcPr>
          <w:p w14:paraId="0A27466E" w14:textId="77777777" w:rsidR="0034627F" w:rsidRPr="0047764E" w:rsidRDefault="0034627F" w:rsidP="00887F1A">
            <w:pPr>
              <w:tabs>
                <w:tab w:val="left" w:pos="1701"/>
              </w:tabs>
              <w:rPr>
                <w:szCs w:val="19"/>
              </w:rPr>
            </w:pPr>
            <w:r w:rsidRPr="0047764E">
              <w:rPr>
                <w:szCs w:val="19"/>
              </w:rPr>
              <w:t>Leitet weiter zur Sitzplatz Anzeige</w:t>
            </w:r>
          </w:p>
        </w:tc>
      </w:tr>
      <w:tr w:rsidR="00F13B76" w:rsidRPr="0047764E" w14:paraId="30D927CF" w14:textId="77777777" w:rsidTr="00F13B76">
        <w:tc>
          <w:tcPr>
            <w:tcW w:w="988" w:type="dxa"/>
            <w:shd w:val="clear" w:color="auto" w:fill="auto"/>
          </w:tcPr>
          <w:p w14:paraId="78EB3DBD" w14:textId="77777777" w:rsidR="00F13B76" w:rsidRPr="0047764E" w:rsidRDefault="00F13B76" w:rsidP="00887F1A">
            <w:pPr>
              <w:tabs>
                <w:tab w:val="left" w:pos="1701"/>
              </w:tabs>
              <w:rPr>
                <w:szCs w:val="19"/>
              </w:rPr>
            </w:pPr>
            <w:r>
              <w:rPr>
                <w:szCs w:val="19"/>
              </w:rPr>
              <w:t>3</w:t>
            </w:r>
            <w:r w:rsidRPr="0047764E">
              <w:rPr>
                <w:szCs w:val="19"/>
              </w:rPr>
              <w:t>.</w:t>
            </w:r>
            <w:r>
              <w:rPr>
                <w:szCs w:val="19"/>
              </w:rPr>
              <w:t>8</w:t>
            </w:r>
          </w:p>
        </w:tc>
        <w:tc>
          <w:tcPr>
            <w:tcW w:w="1559" w:type="dxa"/>
            <w:shd w:val="clear" w:color="auto" w:fill="auto"/>
          </w:tcPr>
          <w:p w14:paraId="73AC781D" w14:textId="301DFEF8" w:rsidR="00F13B76" w:rsidRPr="0047764E" w:rsidRDefault="00F13B76" w:rsidP="00887F1A">
            <w:pPr>
              <w:tabs>
                <w:tab w:val="left" w:pos="1701"/>
              </w:tabs>
              <w:rPr>
                <w:szCs w:val="19"/>
              </w:rPr>
            </w:pPr>
            <w:r w:rsidRPr="0047764E">
              <w:rPr>
                <w:szCs w:val="19"/>
              </w:rPr>
              <w:t>Benutzer</w:t>
            </w:r>
          </w:p>
        </w:tc>
        <w:tc>
          <w:tcPr>
            <w:tcW w:w="7088" w:type="dxa"/>
            <w:shd w:val="clear" w:color="auto" w:fill="auto"/>
          </w:tcPr>
          <w:p w14:paraId="3A88E580" w14:textId="57CEBCC3" w:rsidR="00F13B76" w:rsidRPr="0047764E" w:rsidRDefault="00F13B76" w:rsidP="00887F1A">
            <w:pPr>
              <w:tabs>
                <w:tab w:val="left" w:pos="1701"/>
              </w:tabs>
              <w:rPr>
                <w:szCs w:val="19"/>
              </w:rPr>
            </w:pPr>
            <w:r w:rsidRPr="0047764E">
              <w:rPr>
                <w:szCs w:val="19"/>
              </w:rPr>
              <w:t>Löst Reservation aus</w:t>
            </w:r>
          </w:p>
        </w:tc>
      </w:tr>
      <w:tr w:rsidR="00F13B76" w:rsidRPr="0047764E" w14:paraId="57194361" w14:textId="77777777" w:rsidTr="00980218">
        <w:tc>
          <w:tcPr>
            <w:tcW w:w="988" w:type="dxa"/>
          </w:tcPr>
          <w:p w14:paraId="15D8EE8B" w14:textId="77777777" w:rsidR="00F13B76" w:rsidRPr="0047764E" w:rsidRDefault="00F13B76" w:rsidP="00887F1A">
            <w:pPr>
              <w:tabs>
                <w:tab w:val="left" w:pos="1701"/>
              </w:tabs>
              <w:rPr>
                <w:szCs w:val="19"/>
              </w:rPr>
            </w:pPr>
            <w:r>
              <w:rPr>
                <w:szCs w:val="19"/>
              </w:rPr>
              <w:t>3</w:t>
            </w:r>
            <w:r w:rsidRPr="0047764E">
              <w:rPr>
                <w:szCs w:val="19"/>
              </w:rPr>
              <w:t>.</w:t>
            </w:r>
            <w:r>
              <w:rPr>
                <w:szCs w:val="19"/>
              </w:rPr>
              <w:t>9</w:t>
            </w:r>
          </w:p>
        </w:tc>
        <w:tc>
          <w:tcPr>
            <w:tcW w:w="1559" w:type="dxa"/>
          </w:tcPr>
          <w:p w14:paraId="3E4402C5" w14:textId="0EA3661A" w:rsidR="00F13B76" w:rsidRPr="0047764E" w:rsidRDefault="00F13B76" w:rsidP="00887F1A">
            <w:pPr>
              <w:tabs>
                <w:tab w:val="left" w:pos="1701"/>
              </w:tabs>
              <w:rPr>
                <w:szCs w:val="19"/>
              </w:rPr>
            </w:pPr>
            <w:r w:rsidRPr="0047764E">
              <w:rPr>
                <w:szCs w:val="19"/>
              </w:rPr>
              <w:t>Applikation</w:t>
            </w:r>
          </w:p>
        </w:tc>
        <w:tc>
          <w:tcPr>
            <w:tcW w:w="7088" w:type="dxa"/>
          </w:tcPr>
          <w:p w14:paraId="522B02DA" w14:textId="21749C81" w:rsidR="00F13B76" w:rsidRPr="0047764E" w:rsidRDefault="00F13B76" w:rsidP="00887F1A">
            <w:pPr>
              <w:tabs>
                <w:tab w:val="left" w:pos="1701"/>
              </w:tabs>
              <w:rPr>
                <w:szCs w:val="19"/>
              </w:rPr>
            </w:pPr>
            <w:r w:rsidRPr="0047764E">
              <w:rPr>
                <w:szCs w:val="19"/>
              </w:rPr>
              <w:t>Sendet Reservation an das System</w:t>
            </w:r>
          </w:p>
        </w:tc>
      </w:tr>
      <w:tr w:rsidR="00F13B76" w:rsidRPr="0047764E" w14:paraId="22610F52" w14:textId="77777777" w:rsidTr="00980218">
        <w:tc>
          <w:tcPr>
            <w:tcW w:w="988" w:type="dxa"/>
          </w:tcPr>
          <w:p w14:paraId="7F3AC670" w14:textId="77777777" w:rsidR="00F13B76" w:rsidRPr="0047764E" w:rsidRDefault="00F13B76" w:rsidP="00887F1A">
            <w:pPr>
              <w:tabs>
                <w:tab w:val="left" w:pos="1701"/>
              </w:tabs>
              <w:rPr>
                <w:szCs w:val="19"/>
              </w:rPr>
            </w:pPr>
            <w:r>
              <w:rPr>
                <w:szCs w:val="19"/>
              </w:rPr>
              <w:t>3</w:t>
            </w:r>
            <w:r w:rsidRPr="0047764E">
              <w:rPr>
                <w:szCs w:val="19"/>
              </w:rPr>
              <w:t>.</w:t>
            </w:r>
            <w:r>
              <w:rPr>
                <w:szCs w:val="19"/>
              </w:rPr>
              <w:t>10</w:t>
            </w:r>
          </w:p>
        </w:tc>
        <w:tc>
          <w:tcPr>
            <w:tcW w:w="1559" w:type="dxa"/>
          </w:tcPr>
          <w:p w14:paraId="0CDBAD9A" w14:textId="78030FA0" w:rsidR="00F13B76" w:rsidRPr="0047764E" w:rsidRDefault="00F13B76" w:rsidP="00887F1A">
            <w:pPr>
              <w:tabs>
                <w:tab w:val="left" w:pos="1701"/>
              </w:tabs>
              <w:rPr>
                <w:szCs w:val="19"/>
              </w:rPr>
            </w:pPr>
            <w:r w:rsidRPr="0047764E">
              <w:rPr>
                <w:szCs w:val="19"/>
              </w:rPr>
              <w:t>System</w:t>
            </w:r>
          </w:p>
        </w:tc>
        <w:tc>
          <w:tcPr>
            <w:tcW w:w="7088" w:type="dxa"/>
          </w:tcPr>
          <w:p w14:paraId="629FAA9C" w14:textId="220FA1FC" w:rsidR="00F13B76" w:rsidRPr="0047764E" w:rsidRDefault="00F13B76" w:rsidP="00887F1A">
            <w:pPr>
              <w:tabs>
                <w:tab w:val="left" w:pos="1701"/>
              </w:tabs>
              <w:rPr>
                <w:szCs w:val="19"/>
              </w:rPr>
            </w:pPr>
            <w:r w:rsidRPr="0047764E">
              <w:rPr>
                <w:szCs w:val="19"/>
              </w:rPr>
              <w:t>Speichert Reservation</w:t>
            </w:r>
          </w:p>
        </w:tc>
      </w:tr>
      <w:tr w:rsidR="00F13B76" w:rsidRPr="0047764E" w14:paraId="50AE5FC3" w14:textId="77777777" w:rsidTr="00980218">
        <w:tc>
          <w:tcPr>
            <w:tcW w:w="988" w:type="dxa"/>
          </w:tcPr>
          <w:p w14:paraId="00957ECE" w14:textId="77777777" w:rsidR="00F13B76" w:rsidRPr="0047764E" w:rsidRDefault="00F13B76" w:rsidP="00887F1A">
            <w:pPr>
              <w:tabs>
                <w:tab w:val="left" w:pos="1701"/>
              </w:tabs>
              <w:rPr>
                <w:szCs w:val="19"/>
              </w:rPr>
            </w:pPr>
            <w:r>
              <w:rPr>
                <w:szCs w:val="19"/>
              </w:rPr>
              <w:t>3</w:t>
            </w:r>
            <w:r w:rsidRPr="0047764E">
              <w:rPr>
                <w:szCs w:val="19"/>
              </w:rPr>
              <w:t>.</w:t>
            </w:r>
            <w:r>
              <w:rPr>
                <w:szCs w:val="19"/>
              </w:rPr>
              <w:t>11</w:t>
            </w:r>
          </w:p>
        </w:tc>
        <w:tc>
          <w:tcPr>
            <w:tcW w:w="1559" w:type="dxa"/>
          </w:tcPr>
          <w:p w14:paraId="022E594A" w14:textId="664B4102" w:rsidR="00F13B76" w:rsidRPr="0047764E" w:rsidRDefault="00F13B76" w:rsidP="00887F1A">
            <w:pPr>
              <w:tabs>
                <w:tab w:val="left" w:pos="1701"/>
              </w:tabs>
              <w:rPr>
                <w:szCs w:val="19"/>
              </w:rPr>
            </w:pPr>
            <w:r w:rsidRPr="0047764E">
              <w:rPr>
                <w:szCs w:val="19"/>
              </w:rPr>
              <w:t>Applikation</w:t>
            </w:r>
          </w:p>
        </w:tc>
        <w:tc>
          <w:tcPr>
            <w:tcW w:w="7088" w:type="dxa"/>
          </w:tcPr>
          <w:p w14:paraId="4724250E" w14:textId="42443BFA" w:rsidR="00F13B76" w:rsidRPr="0047764E" w:rsidRDefault="00F13B76" w:rsidP="00887F1A">
            <w:pPr>
              <w:tabs>
                <w:tab w:val="left" w:pos="1701"/>
              </w:tabs>
              <w:rPr>
                <w:szCs w:val="19"/>
              </w:rPr>
            </w:pPr>
            <w:r w:rsidRPr="0047764E">
              <w:rPr>
                <w:szCs w:val="19"/>
              </w:rPr>
              <w:t>Bestätigt Reservation und zeigt einen Bestätigungscode an</w:t>
            </w:r>
          </w:p>
        </w:tc>
      </w:tr>
      <w:tr w:rsidR="00F13B76" w:rsidRPr="0047764E" w14:paraId="324B870F" w14:textId="77777777" w:rsidTr="00F13B76">
        <w:tc>
          <w:tcPr>
            <w:tcW w:w="988" w:type="dxa"/>
            <w:shd w:val="clear" w:color="auto" w:fill="DEEAF6" w:themeFill="accent5" w:themeFillTint="33"/>
          </w:tcPr>
          <w:p w14:paraId="4C9CACFB" w14:textId="77777777" w:rsidR="00F13B76" w:rsidRPr="0047764E" w:rsidRDefault="00F13B76" w:rsidP="00887F1A">
            <w:pPr>
              <w:tabs>
                <w:tab w:val="left" w:pos="1701"/>
              </w:tabs>
              <w:rPr>
                <w:szCs w:val="19"/>
              </w:rPr>
            </w:pPr>
            <w:r>
              <w:rPr>
                <w:szCs w:val="19"/>
              </w:rPr>
              <w:t>3</w:t>
            </w:r>
            <w:r w:rsidRPr="0047764E">
              <w:rPr>
                <w:szCs w:val="19"/>
              </w:rPr>
              <w:t>.1</w:t>
            </w:r>
            <w:r>
              <w:rPr>
                <w:szCs w:val="19"/>
              </w:rPr>
              <w:t>2</w:t>
            </w:r>
          </w:p>
        </w:tc>
        <w:tc>
          <w:tcPr>
            <w:tcW w:w="1559" w:type="dxa"/>
            <w:shd w:val="clear" w:color="auto" w:fill="DEEAF6" w:themeFill="accent5" w:themeFillTint="33"/>
          </w:tcPr>
          <w:p w14:paraId="31A4FDAA" w14:textId="5FAB10DC" w:rsidR="00F13B76" w:rsidRPr="0047764E" w:rsidRDefault="00F13B76" w:rsidP="00887F1A">
            <w:pPr>
              <w:tabs>
                <w:tab w:val="left" w:pos="1701"/>
              </w:tabs>
              <w:rPr>
                <w:szCs w:val="19"/>
              </w:rPr>
            </w:pPr>
            <w:r w:rsidRPr="0047764E">
              <w:rPr>
                <w:szCs w:val="19"/>
              </w:rPr>
              <w:t>Applikation</w:t>
            </w:r>
          </w:p>
        </w:tc>
        <w:tc>
          <w:tcPr>
            <w:tcW w:w="7088" w:type="dxa"/>
            <w:shd w:val="clear" w:color="auto" w:fill="DEEAF6" w:themeFill="accent5" w:themeFillTint="33"/>
          </w:tcPr>
          <w:p w14:paraId="21A42C7D" w14:textId="21A3B41D" w:rsidR="00F13B76" w:rsidRPr="0047764E" w:rsidRDefault="00F13B76" w:rsidP="00887F1A">
            <w:pPr>
              <w:tabs>
                <w:tab w:val="left" w:pos="1701"/>
              </w:tabs>
              <w:rPr>
                <w:szCs w:val="19"/>
              </w:rPr>
            </w:pPr>
            <w:r w:rsidRPr="0047764E">
              <w:rPr>
                <w:b/>
                <w:bCs/>
                <w:szCs w:val="19"/>
              </w:rPr>
              <w:t>Ausnahme</w:t>
            </w:r>
            <w:r w:rsidRPr="0047764E">
              <w:rPr>
                <w:szCs w:val="19"/>
              </w:rPr>
              <w:t>: Sitzplatz wurde in der Zwischenzeit reserviert</w:t>
            </w:r>
          </w:p>
        </w:tc>
      </w:tr>
    </w:tbl>
    <w:p w14:paraId="6F28E1FA" w14:textId="54A568C1" w:rsidR="0034627F" w:rsidRDefault="0034627F" w:rsidP="0034627F">
      <w:pPr>
        <w:tabs>
          <w:tab w:val="left" w:pos="1701"/>
        </w:tabs>
        <w:rPr>
          <w:b/>
          <w:szCs w:val="19"/>
          <w:u w:val="single"/>
        </w:rPr>
      </w:pPr>
    </w:p>
    <w:p w14:paraId="68B0A3E7" w14:textId="5B8CD56B" w:rsidR="0034627F" w:rsidRDefault="0034627F" w:rsidP="0034627F">
      <w:pPr>
        <w:tabs>
          <w:tab w:val="left" w:pos="1701"/>
        </w:tabs>
        <w:rPr>
          <w:b/>
          <w:szCs w:val="19"/>
          <w:u w:val="single"/>
        </w:rPr>
      </w:pPr>
    </w:p>
    <w:p w14:paraId="44E4576B" w14:textId="06FA6CC8" w:rsidR="0034627F" w:rsidRDefault="0034627F" w:rsidP="0034627F">
      <w:pPr>
        <w:tabs>
          <w:tab w:val="left" w:pos="1701"/>
        </w:tabs>
        <w:rPr>
          <w:b/>
          <w:szCs w:val="19"/>
          <w:u w:val="single"/>
        </w:rPr>
      </w:pPr>
    </w:p>
    <w:p w14:paraId="502BDE04" w14:textId="2DBF5D8C" w:rsidR="0034627F" w:rsidRDefault="0034627F" w:rsidP="0034627F">
      <w:pPr>
        <w:tabs>
          <w:tab w:val="left" w:pos="1701"/>
        </w:tabs>
        <w:rPr>
          <w:b/>
          <w:szCs w:val="19"/>
          <w:u w:val="single"/>
        </w:rPr>
      </w:pPr>
    </w:p>
    <w:p w14:paraId="21748E1E" w14:textId="77777777" w:rsidR="00980218" w:rsidRPr="0047764E" w:rsidRDefault="00980218" w:rsidP="0034627F">
      <w:pPr>
        <w:tabs>
          <w:tab w:val="left" w:pos="1701"/>
        </w:tabs>
        <w:rPr>
          <w:b/>
          <w:szCs w:val="19"/>
          <w:u w:val="single"/>
        </w:rPr>
      </w:pPr>
    </w:p>
    <w:p w14:paraId="0E72227E" w14:textId="77777777" w:rsidR="0034627F" w:rsidRPr="0047764E" w:rsidRDefault="0034627F" w:rsidP="0034627F">
      <w:pPr>
        <w:tabs>
          <w:tab w:val="left" w:pos="1701"/>
        </w:tabs>
        <w:rPr>
          <w:b/>
          <w:szCs w:val="19"/>
        </w:rPr>
      </w:pPr>
      <w:r w:rsidRPr="0047764E">
        <w:rPr>
          <w:b/>
          <w:szCs w:val="19"/>
        </w:rPr>
        <w:t>Ausnahmen, Varianten:</w:t>
      </w:r>
    </w:p>
    <w:tbl>
      <w:tblPr>
        <w:tblStyle w:val="Tabellenraster"/>
        <w:tblW w:w="96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8"/>
        <w:gridCol w:w="1559"/>
        <w:gridCol w:w="7088"/>
      </w:tblGrid>
      <w:tr w:rsidR="0034627F" w:rsidRPr="0047764E" w14:paraId="6686A574" w14:textId="77777777" w:rsidTr="00980218">
        <w:tc>
          <w:tcPr>
            <w:tcW w:w="988" w:type="dxa"/>
            <w:shd w:val="clear" w:color="auto" w:fill="E7E6E6" w:themeFill="background2"/>
          </w:tcPr>
          <w:p w14:paraId="4BA1FA30" w14:textId="77777777" w:rsidR="0034627F" w:rsidRPr="0047764E" w:rsidRDefault="0034627F" w:rsidP="00887F1A">
            <w:pPr>
              <w:tabs>
                <w:tab w:val="left" w:pos="1701"/>
              </w:tabs>
              <w:rPr>
                <w:szCs w:val="19"/>
              </w:rPr>
            </w:pPr>
            <w:r w:rsidRPr="0047764E">
              <w:rPr>
                <w:szCs w:val="19"/>
              </w:rPr>
              <w:lastRenderedPageBreak/>
              <w:t>Nr.</w:t>
            </w:r>
          </w:p>
        </w:tc>
        <w:tc>
          <w:tcPr>
            <w:tcW w:w="1559" w:type="dxa"/>
            <w:shd w:val="clear" w:color="auto" w:fill="E7E6E6" w:themeFill="background2"/>
          </w:tcPr>
          <w:p w14:paraId="2007E90B" w14:textId="77777777" w:rsidR="0034627F" w:rsidRPr="0047764E" w:rsidRDefault="0034627F" w:rsidP="00887F1A">
            <w:pPr>
              <w:tabs>
                <w:tab w:val="left" w:pos="1701"/>
              </w:tabs>
              <w:rPr>
                <w:szCs w:val="19"/>
              </w:rPr>
            </w:pPr>
            <w:r w:rsidRPr="0047764E">
              <w:rPr>
                <w:szCs w:val="19"/>
              </w:rPr>
              <w:t>Wer</w:t>
            </w:r>
          </w:p>
        </w:tc>
        <w:tc>
          <w:tcPr>
            <w:tcW w:w="7088" w:type="dxa"/>
            <w:shd w:val="clear" w:color="auto" w:fill="E7E6E6" w:themeFill="background2"/>
          </w:tcPr>
          <w:p w14:paraId="6A840A29" w14:textId="77777777" w:rsidR="0034627F" w:rsidRPr="0047764E" w:rsidRDefault="0034627F" w:rsidP="00887F1A">
            <w:pPr>
              <w:tabs>
                <w:tab w:val="left" w:pos="1701"/>
              </w:tabs>
              <w:rPr>
                <w:szCs w:val="19"/>
              </w:rPr>
            </w:pPr>
            <w:r w:rsidRPr="0047764E">
              <w:rPr>
                <w:szCs w:val="19"/>
              </w:rPr>
              <w:t>Was</w:t>
            </w:r>
          </w:p>
        </w:tc>
      </w:tr>
      <w:tr w:rsidR="0034627F" w:rsidRPr="00C5145C" w14:paraId="35FE2C81" w14:textId="77777777" w:rsidTr="00791B8D">
        <w:tc>
          <w:tcPr>
            <w:tcW w:w="988" w:type="dxa"/>
            <w:shd w:val="clear" w:color="auto" w:fill="FBE4D5" w:themeFill="accent2" w:themeFillTint="33"/>
          </w:tcPr>
          <w:p w14:paraId="568635D2" w14:textId="77777777" w:rsidR="0034627F" w:rsidRPr="00C5145C" w:rsidRDefault="0034627F" w:rsidP="00887F1A">
            <w:pPr>
              <w:tabs>
                <w:tab w:val="left" w:pos="1701"/>
              </w:tabs>
              <w:rPr>
                <w:b/>
                <w:bCs/>
                <w:szCs w:val="19"/>
              </w:rPr>
            </w:pPr>
            <w:r w:rsidRPr="00C5145C">
              <w:rPr>
                <w:b/>
                <w:bCs/>
                <w:szCs w:val="19"/>
              </w:rPr>
              <w:t>3.5</w:t>
            </w:r>
          </w:p>
        </w:tc>
        <w:tc>
          <w:tcPr>
            <w:tcW w:w="1559" w:type="dxa"/>
            <w:shd w:val="clear" w:color="auto" w:fill="FBE4D5" w:themeFill="accent2" w:themeFillTint="33"/>
          </w:tcPr>
          <w:p w14:paraId="75CB9B98" w14:textId="77777777" w:rsidR="0034627F" w:rsidRPr="00C5145C" w:rsidRDefault="0034627F" w:rsidP="00887F1A">
            <w:pPr>
              <w:tabs>
                <w:tab w:val="left" w:pos="1701"/>
              </w:tabs>
              <w:rPr>
                <w:b/>
                <w:bCs/>
                <w:szCs w:val="19"/>
              </w:rPr>
            </w:pPr>
          </w:p>
        </w:tc>
        <w:tc>
          <w:tcPr>
            <w:tcW w:w="7088" w:type="dxa"/>
            <w:shd w:val="clear" w:color="auto" w:fill="FBE4D5" w:themeFill="accent2" w:themeFillTint="33"/>
          </w:tcPr>
          <w:p w14:paraId="1F1CFC0C" w14:textId="77777777" w:rsidR="0034627F" w:rsidRPr="00C5145C" w:rsidRDefault="0034627F" w:rsidP="00887F1A">
            <w:pPr>
              <w:tabs>
                <w:tab w:val="left" w:pos="1701"/>
              </w:tabs>
              <w:rPr>
                <w:b/>
                <w:bCs/>
                <w:szCs w:val="19"/>
              </w:rPr>
            </w:pPr>
            <w:r w:rsidRPr="00C5145C">
              <w:rPr>
                <w:b/>
                <w:bCs/>
                <w:szCs w:val="19"/>
              </w:rPr>
              <w:t>Keine Rückmeldung des Systems</w:t>
            </w:r>
          </w:p>
        </w:tc>
      </w:tr>
      <w:tr w:rsidR="0034627F" w:rsidRPr="0047764E" w14:paraId="2B30BF2A" w14:textId="77777777" w:rsidTr="00791B8D">
        <w:tc>
          <w:tcPr>
            <w:tcW w:w="988" w:type="dxa"/>
            <w:shd w:val="clear" w:color="auto" w:fill="FBE4D5" w:themeFill="accent2" w:themeFillTint="33"/>
          </w:tcPr>
          <w:p w14:paraId="72FE2A06" w14:textId="77777777" w:rsidR="0034627F" w:rsidRPr="0047764E" w:rsidRDefault="0034627F" w:rsidP="00887F1A">
            <w:pPr>
              <w:tabs>
                <w:tab w:val="left" w:pos="1701"/>
              </w:tabs>
              <w:rPr>
                <w:szCs w:val="19"/>
              </w:rPr>
            </w:pPr>
            <w:r>
              <w:rPr>
                <w:szCs w:val="19"/>
              </w:rPr>
              <w:t>3</w:t>
            </w:r>
            <w:r w:rsidRPr="0047764E">
              <w:rPr>
                <w:szCs w:val="19"/>
              </w:rPr>
              <w:t>.</w:t>
            </w:r>
            <w:r>
              <w:rPr>
                <w:szCs w:val="19"/>
              </w:rPr>
              <w:t>5</w:t>
            </w:r>
            <w:r w:rsidRPr="0047764E">
              <w:rPr>
                <w:szCs w:val="19"/>
              </w:rPr>
              <w:t>.1</w:t>
            </w:r>
          </w:p>
        </w:tc>
        <w:tc>
          <w:tcPr>
            <w:tcW w:w="1559" w:type="dxa"/>
            <w:shd w:val="clear" w:color="auto" w:fill="FBE4D5" w:themeFill="accent2" w:themeFillTint="33"/>
          </w:tcPr>
          <w:p w14:paraId="1B9F2E3B" w14:textId="77777777" w:rsidR="0034627F" w:rsidRPr="0047764E" w:rsidRDefault="0034627F" w:rsidP="00887F1A">
            <w:pPr>
              <w:tabs>
                <w:tab w:val="left" w:pos="1701"/>
              </w:tabs>
              <w:rPr>
                <w:szCs w:val="19"/>
              </w:rPr>
            </w:pPr>
            <w:r w:rsidRPr="0047764E">
              <w:rPr>
                <w:szCs w:val="19"/>
              </w:rPr>
              <w:t>Applikation</w:t>
            </w:r>
          </w:p>
        </w:tc>
        <w:tc>
          <w:tcPr>
            <w:tcW w:w="7088" w:type="dxa"/>
            <w:shd w:val="clear" w:color="auto" w:fill="FBE4D5" w:themeFill="accent2" w:themeFillTint="33"/>
          </w:tcPr>
          <w:p w14:paraId="44BD3F43" w14:textId="77777777" w:rsidR="0034627F" w:rsidRPr="0047764E" w:rsidRDefault="0034627F" w:rsidP="00887F1A">
            <w:pPr>
              <w:tabs>
                <w:tab w:val="left" w:pos="1701"/>
              </w:tabs>
              <w:rPr>
                <w:szCs w:val="19"/>
              </w:rPr>
            </w:pPr>
            <w:r w:rsidRPr="0047764E">
              <w:rPr>
                <w:szCs w:val="19"/>
              </w:rPr>
              <w:t xml:space="preserve">Zeigt eine Fehlermeldung an und weist auf technische Fehler hin. </w:t>
            </w:r>
          </w:p>
        </w:tc>
      </w:tr>
      <w:tr w:rsidR="0034627F" w:rsidRPr="0047764E" w14:paraId="0AD068C6" w14:textId="77777777" w:rsidTr="00791B8D">
        <w:tc>
          <w:tcPr>
            <w:tcW w:w="988" w:type="dxa"/>
            <w:shd w:val="clear" w:color="auto" w:fill="FBE4D5" w:themeFill="accent2" w:themeFillTint="33"/>
          </w:tcPr>
          <w:p w14:paraId="08226F39" w14:textId="77777777" w:rsidR="0034627F" w:rsidRPr="0047764E" w:rsidRDefault="0034627F" w:rsidP="00887F1A">
            <w:pPr>
              <w:tabs>
                <w:tab w:val="left" w:pos="1701"/>
              </w:tabs>
              <w:rPr>
                <w:szCs w:val="19"/>
              </w:rPr>
            </w:pPr>
            <w:r>
              <w:rPr>
                <w:szCs w:val="19"/>
              </w:rPr>
              <w:t>3</w:t>
            </w:r>
            <w:r w:rsidRPr="0047764E">
              <w:rPr>
                <w:szCs w:val="19"/>
              </w:rPr>
              <w:t>.</w:t>
            </w:r>
            <w:r>
              <w:rPr>
                <w:szCs w:val="19"/>
              </w:rPr>
              <w:t>5</w:t>
            </w:r>
            <w:r w:rsidRPr="0047764E">
              <w:rPr>
                <w:szCs w:val="19"/>
              </w:rPr>
              <w:t>.2</w:t>
            </w:r>
          </w:p>
        </w:tc>
        <w:tc>
          <w:tcPr>
            <w:tcW w:w="1559" w:type="dxa"/>
            <w:shd w:val="clear" w:color="auto" w:fill="FBE4D5" w:themeFill="accent2" w:themeFillTint="33"/>
          </w:tcPr>
          <w:p w14:paraId="2C11A3B1" w14:textId="77777777" w:rsidR="0034627F" w:rsidRPr="0047764E" w:rsidRDefault="0034627F" w:rsidP="00887F1A">
            <w:pPr>
              <w:tabs>
                <w:tab w:val="left" w:pos="1701"/>
              </w:tabs>
              <w:rPr>
                <w:szCs w:val="19"/>
              </w:rPr>
            </w:pPr>
            <w:r w:rsidRPr="0047764E">
              <w:rPr>
                <w:szCs w:val="19"/>
              </w:rPr>
              <w:t>Applikation</w:t>
            </w:r>
          </w:p>
        </w:tc>
        <w:tc>
          <w:tcPr>
            <w:tcW w:w="7088" w:type="dxa"/>
            <w:shd w:val="clear" w:color="auto" w:fill="FBE4D5" w:themeFill="accent2" w:themeFillTint="33"/>
          </w:tcPr>
          <w:p w14:paraId="3BC189CE" w14:textId="77777777" w:rsidR="0034627F" w:rsidRPr="0047764E" w:rsidRDefault="0034627F" w:rsidP="00887F1A">
            <w:pPr>
              <w:tabs>
                <w:tab w:val="left" w:pos="1701"/>
              </w:tabs>
              <w:rPr>
                <w:szCs w:val="19"/>
              </w:rPr>
            </w:pPr>
            <w:r w:rsidRPr="0047764E">
              <w:rPr>
                <w:szCs w:val="19"/>
              </w:rPr>
              <w:t>Führt zurück zur Homescreen Anzeige.</w:t>
            </w:r>
          </w:p>
        </w:tc>
      </w:tr>
      <w:tr w:rsidR="00791B8D" w:rsidRPr="00C5145C" w14:paraId="4206201A" w14:textId="77777777" w:rsidTr="00791B8D">
        <w:tc>
          <w:tcPr>
            <w:tcW w:w="988" w:type="dxa"/>
            <w:shd w:val="clear" w:color="auto" w:fill="DEEAF6" w:themeFill="accent5" w:themeFillTint="33"/>
          </w:tcPr>
          <w:p w14:paraId="4F5711D1" w14:textId="0E7ABAD4" w:rsidR="00791B8D" w:rsidRPr="00C5145C" w:rsidRDefault="00791B8D" w:rsidP="00887F1A">
            <w:pPr>
              <w:tabs>
                <w:tab w:val="left" w:pos="1701"/>
              </w:tabs>
              <w:rPr>
                <w:b/>
                <w:bCs/>
                <w:szCs w:val="19"/>
              </w:rPr>
            </w:pPr>
            <w:r w:rsidRPr="00C5145C">
              <w:rPr>
                <w:b/>
                <w:bCs/>
                <w:szCs w:val="19"/>
              </w:rPr>
              <w:t>3.1</w:t>
            </w:r>
            <w:r w:rsidR="00F13B76">
              <w:rPr>
                <w:b/>
                <w:bCs/>
                <w:szCs w:val="19"/>
              </w:rPr>
              <w:t>2</w:t>
            </w:r>
          </w:p>
        </w:tc>
        <w:tc>
          <w:tcPr>
            <w:tcW w:w="1559" w:type="dxa"/>
            <w:tcBorders>
              <w:top w:val="single" w:sz="4" w:space="0" w:color="auto"/>
              <w:left w:val="single" w:sz="4" w:space="0" w:color="auto"/>
              <w:bottom w:val="single" w:sz="4" w:space="0" w:color="auto"/>
              <w:right w:val="single" w:sz="4" w:space="0" w:color="auto"/>
            </w:tcBorders>
            <w:shd w:val="clear" w:color="auto" w:fill="DEEAF6" w:themeFill="accent5" w:themeFillTint="33"/>
          </w:tcPr>
          <w:p w14:paraId="5A5366ED" w14:textId="77777777" w:rsidR="00791B8D" w:rsidRPr="00C5145C" w:rsidRDefault="00791B8D" w:rsidP="00887F1A">
            <w:pPr>
              <w:tabs>
                <w:tab w:val="left" w:pos="1701"/>
              </w:tabs>
              <w:rPr>
                <w:b/>
                <w:bCs/>
                <w:szCs w:val="19"/>
              </w:rPr>
            </w:pPr>
          </w:p>
        </w:tc>
        <w:tc>
          <w:tcPr>
            <w:tcW w:w="7088" w:type="dxa"/>
            <w:tcBorders>
              <w:top w:val="single" w:sz="4" w:space="0" w:color="auto"/>
              <w:left w:val="single" w:sz="4" w:space="0" w:color="auto"/>
              <w:bottom w:val="single" w:sz="4" w:space="0" w:color="auto"/>
              <w:right w:val="single" w:sz="4" w:space="0" w:color="auto"/>
            </w:tcBorders>
            <w:shd w:val="clear" w:color="auto" w:fill="DEEAF6" w:themeFill="accent5" w:themeFillTint="33"/>
          </w:tcPr>
          <w:p w14:paraId="4CA0706F" w14:textId="46F537A0" w:rsidR="00791B8D" w:rsidRPr="00C5145C" w:rsidRDefault="00791B8D" w:rsidP="00887F1A">
            <w:pPr>
              <w:tabs>
                <w:tab w:val="left" w:pos="1701"/>
              </w:tabs>
              <w:rPr>
                <w:b/>
                <w:bCs/>
                <w:szCs w:val="19"/>
              </w:rPr>
            </w:pPr>
            <w:r w:rsidRPr="0037279B">
              <w:rPr>
                <w:b/>
                <w:bCs/>
                <w:szCs w:val="19"/>
              </w:rPr>
              <w:t>Sitzplatz wurde in der Zwischenzeit reserviert</w:t>
            </w:r>
          </w:p>
        </w:tc>
      </w:tr>
      <w:tr w:rsidR="00791B8D" w:rsidRPr="00791B8D" w14:paraId="623BDE37" w14:textId="77777777" w:rsidTr="00791B8D">
        <w:tc>
          <w:tcPr>
            <w:tcW w:w="988" w:type="dxa"/>
            <w:shd w:val="clear" w:color="auto" w:fill="DEEAF6" w:themeFill="accent5" w:themeFillTint="33"/>
          </w:tcPr>
          <w:p w14:paraId="000A4DC1" w14:textId="52FC1E7F" w:rsidR="00791B8D" w:rsidRPr="0047764E" w:rsidRDefault="00791B8D" w:rsidP="00887F1A">
            <w:pPr>
              <w:tabs>
                <w:tab w:val="left" w:pos="1701"/>
              </w:tabs>
              <w:rPr>
                <w:szCs w:val="19"/>
              </w:rPr>
            </w:pPr>
            <w:r>
              <w:rPr>
                <w:szCs w:val="19"/>
              </w:rPr>
              <w:t>3</w:t>
            </w:r>
            <w:r w:rsidRPr="0047764E">
              <w:rPr>
                <w:szCs w:val="19"/>
              </w:rPr>
              <w:t>.1</w:t>
            </w:r>
            <w:r w:rsidR="00F13B76">
              <w:rPr>
                <w:szCs w:val="19"/>
              </w:rPr>
              <w:t>2</w:t>
            </w:r>
            <w:r w:rsidRPr="0047764E">
              <w:rPr>
                <w:szCs w:val="19"/>
              </w:rPr>
              <w:t>.1</w:t>
            </w:r>
          </w:p>
        </w:tc>
        <w:tc>
          <w:tcPr>
            <w:tcW w:w="1559" w:type="dxa"/>
            <w:tcBorders>
              <w:top w:val="single" w:sz="4" w:space="0" w:color="auto"/>
              <w:left w:val="single" w:sz="4" w:space="0" w:color="auto"/>
              <w:bottom w:val="single" w:sz="4" w:space="0" w:color="auto"/>
              <w:right w:val="single" w:sz="4" w:space="0" w:color="auto"/>
            </w:tcBorders>
            <w:shd w:val="clear" w:color="auto" w:fill="DEEAF6" w:themeFill="accent5" w:themeFillTint="33"/>
          </w:tcPr>
          <w:p w14:paraId="2655A375" w14:textId="36F3C634" w:rsidR="00791B8D" w:rsidRPr="0047764E" w:rsidRDefault="00791B8D" w:rsidP="00887F1A">
            <w:pPr>
              <w:tabs>
                <w:tab w:val="left" w:pos="1701"/>
              </w:tabs>
              <w:rPr>
                <w:szCs w:val="19"/>
              </w:rPr>
            </w:pPr>
            <w:r w:rsidRPr="00CF16AA">
              <w:rPr>
                <w:szCs w:val="19"/>
              </w:rPr>
              <w:t>Applikation</w:t>
            </w:r>
          </w:p>
        </w:tc>
        <w:tc>
          <w:tcPr>
            <w:tcW w:w="7088" w:type="dxa"/>
            <w:tcBorders>
              <w:top w:val="single" w:sz="4" w:space="0" w:color="auto"/>
              <w:left w:val="single" w:sz="4" w:space="0" w:color="auto"/>
              <w:bottom w:val="single" w:sz="4" w:space="0" w:color="auto"/>
              <w:right w:val="single" w:sz="4" w:space="0" w:color="auto"/>
            </w:tcBorders>
            <w:shd w:val="clear" w:color="auto" w:fill="DEEAF6" w:themeFill="accent5" w:themeFillTint="33"/>
          </w:tcPr>
          <w:p w14:paraId="3E6C77C7" w14:textId="5B9795F7" w:rsidR="00791B8D" w:rsidRPr="0047764E" w:rsidRDefault="00791B8D" w:rsidP="00887F1A">
            <w:pPr>
              <w:tabs>
                <w:tab w:val="left" w:pos="1701"/>
              </w:tabs>
              <w:rPr>
                <w:szCs w:val="19"/>
              </w:rPr>
            </w:pPr>
            <w:r w:rsidRPr="00791B8D">
              <w:rPr>
                <w:b/>
                <w:bCs/>
                <w:szCs w:val="19"/>
              </w:rPr>
              <w:t>Variante 1</w:t>
            </w:r>
            <w:r>
              <w:rPr>
                <w:szCs w:val="19"/>
              </w:rPr>
              <w:t>: Sitzplatz wurde für ganze Strecke reserviert.</w:t>
            </w:r>
          </w:p>
        </w:tc>
      </w:tr>
      <w:tr w:rsidR="00791B8D" w:rsidRPr="00791B8D" w14:paraId="7DB6928B" w14:textId="77777777" w:rsidTr="00791B8D">
        <w:tc>
          <w:tcPr>
            <w:tcW w:w="988" w:type="dxa"/>
            <w:tcBorders>
              <w:bottom w:val="single" w:sz="4" w:space="0" w:color="auto"/>
            </w:tcBorders>
            <w:shd w:val="clear" w:color="auto" w:fill="DEEAF6" w:themeFill="accent5" w:themeFillTint="33"/>
          </w:tcPr>
          <w:p w14:paraId="2DC8C46A" w14:textId="6031F1DE" w:rsidR="00791B8D" w:rsidRPr="0047764E" w:rsidRDefault="00791B8D" w:rsidP="00887F1A">
            <w:pPr>
              <w:tabs>
                <w:tab w:val="left" w:pos="1701"/>
              </w:tabs>
              <w:rPr>
                <w:szCs w:val="19"/>
              </w:rPr>
            </w:pPr>
            <w:r>
              <w:rPr>
                <w:szCs w:val="19"/>
              </w:rPr>
              <w:t>3</w:t>
            </w:r>
            <w:r w:rsidRPr="0047764E">
              <w:rPr>
                <w:szCs w:val="19"/>
              </w:rPr>
              <w:t>.1</w:t>
            </w:r>
            <w:r w:rsidR="00F13B76">
              <w:rPr>
                <w:szCs w:val="19"/>
              </w:rPr>
              <w:t>2</w:t>
            </w:r>
            <w:r w:rsidRPr="0047764E">
              <w:rPr>
                <w:szCs w:val="19"/>
              </w:rPr>
              <w:t>.2</w:t>
            </w:r>
          </w:p>
        </w:tc>
        <w:tc>
          <w:tcPr>
            <w:tcW w:w="1559" w:type="dxa"/>
            <w:tcBorders>
              <w:top w:val="single" w:sz="4" w:space="0" w:color="auto"/>
              <w:left w:val="single" w:sz="4" w:space="0" w:color="auto"/>
              <w:bottom w:val="single" w:sz="4" w:space="0" w:color="auto"/>
              <w:right w:val="single" w:sz="4" w:space="0" w:color="auto"/>
            </w:tcBorders>
            <w:shd w:val="clear" w:color="auto" w:fill="DEEAF6" w:themeFill="accent5" w:themeFillTint="33"/>
          </w:tcPr>
          <w:p w14:paraId="0A23E795" w14:textId="62EA6380" w:rsidR="00791B8D" w:rsidRPr="0047764E" w:rsidRDefault="00791B8D" w:rsidP="00887F1A">
            <w:pPr>
              <w:tabs>
                <w:tab w:val="left" w:pos="1701"/>
              </w:tabs>
              <w:rPr>
                <w:szCs w:val="19"/>
              </w:rPr>
            </w:pPr>
            <w:r w:rsidRPr="00CF16AA">
              <w:rPr>
                <w:szCs w:val="19"/>
              </w:rPr>
              <w:t>Applikation</w:t>
            </w:r>
          </w:p>
        </w:tc>
        <w:tc>
          <w:tcPr>
            <w:tcW w:w="7088" w:type="dxa"/>
            <w:tcBorders>
              <w:top w:val="single" w:sz="4" w:space="0" w:color="auto"/>
              <w:left w:val="single" w:sz="4" w:space="0" w:color="auto"/>
              <w:bottom w:val="single" w:sz="4" w:space="0" w:color="auto"/>
              <w:right w:val="single" w:sz="4" w:space="0" w:color="auto"/>
            </w:tcBorders>
            <w:shd w:val="clear" w:color="auto" w:fill="DEEAF6" w:themeFill="accent5" w:themeFillTint="33"/>
          </w:tcPr>
          <w:p w14:paraId="1E780723" w14:textId="4B2DA5B4" w:rsidR="00791B8D" w:rsidRPr="0047764E" w:rsidRDefault="00791B8D" w:rsidP="00887F1A">
            <w:pPr>
              <w:tabs>
                <w:tab w:val="left" w:pos="1701"/>
              </w:tabs>
              <w:rPr>
                <w:szCs w:val="19"/>
              </w:rPr>
            </w:pPr>
            <w:r w:rsidRPr="00CF16AA">
              <w:rPr>
                <w:szCs w:val="19"/>
              </w:rPr>
              <w:t>Führt zurück zur Sitzplan- &amp; Zugkompositions-Anzeige</w:t>
            </w:r>
          </w:p>
        </w:tc>
      </w:tr>
      <w:tr w:rsidR="00791B8D" w:rsidRPr="00791B8D" w14:paraId="7B30F38A" w14:textId="77777777" w:rsidTr="00791B8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988" w:type="dxa"/>
            <w:tcBorders>
              <w:top w:val="single" w:sz="4" w:space="0" w:color="auto"/>
              <w:left w:val="single" w:sz="4" w:space="0" w:color="auto"/>
              <w:bottom w:val="single" w:sz="4" w:space="0" w:color="auto"/>
              <w:right w:val="single" w:sz="4" w:space="0" w:color="auto"/>
            </w:tcBorders>
            <w:shd w:val="clear" w:color="auto" w:fill="DEEAF6" w:themeFill="accent5" w:themeFillTint="33"/>
          </w:tcPr>
          <w:p w14:paraId="30734DA4" w14:textId="08CDE835" w:rsidR="00791B8D" w:rsidRPr="00791B8D" w:rsidRDefault="00791B8D" w:rsidP="007B36CD">
            <w:pPr>
              <w:tabs>
                <w:tab w:val="left" w:pos="1701"/>
              </w:tabs>
              <w:rPr>
                <w:szCs w:val="19"/>
              </w:rPr>
            </w:pPr>
            <w:r>
              <w:rPr>
                <w:szCs w:val="19"/>
              </w:rPr>
              <w:t>3.1</w:t>
            </w:r>
            <w:r w:rsidR="00F13B76">
              <w:rPr>
                <w:szCs w:val="19"/>
              </w:rPr>
              <w:t>2</w:t>
            </w:r>
            <w:r>
              <w:rPr>
                <w:szCs w:val="19"/>
              </w:rPr>
              <w:t>.3</w:t>
            </w:r>
          </w:p>
        </w:tc>
        <w:tc>
          <w:tcPr>
            <w:tcW w:w="1559" w:type="dxa"/>
            <w:tcBorders>
              <w:top w:val="single" w:sz="4" w:space="0" w:color="auto"/>
              <w:left w:val="single" w:sz="4" w:space="0" w:color="auto"/>
              <w:bottom w:val="single" w:sz="4" w:space="0" w:color="auto"/>
              <w:right w:val="single" w:sz="4" w:space="0" w:color="auto"/>
            </w:tcBorders>
            <w:shd w:val="clear" w:color="auto" w:fill="DEEAF6" w:themeFill="accent5" w:themeFillTint="33"/>
          </w:tcPr>
          <w:p w14:paraId="52766AC3" w14:textId="313ADA69" w:rsidR="00791B8D" w:rsidRPr="00791B8D" w:rsidRDefault="00791B8D" w:rsidP="007B36CD">
            <w:pPr>
              <w:tabs>
                <w:tab w:val="left" w:pos="1701"/>
              </w:tabs>
              <w:rPr>
                <w:szCs w:val="19"/>
              </w:rPr>
            </w:pPr>
            <w:r>
              <w:rPr>
                <w:szCs w:val="19"/>
              </w:rPr>
              <w:t>Applikation</w:t>
            </w:r>
          </w:p>
        </w:tc>
        <w:tc>
          <w:tcPr>
            <w:tcW w:w="7088" w:type="dxa"/>
            <w:tcBorders>
              <w:top w:val="single" w:sz="4" w:space="0" w:color="auto"/>
              <w:left w:val="single" w:sz="4" w:space="0" w:color="auto"/>
              <w:bottom w:val="single" w:sz="4" w:space="0" w:color="auto"/>
              <w:right w:val="single" w:sz="4" w:space="0" w:color="auto"/>
            </w:tcBorders>
            <w:shd w:val="clear" w:color="auto" w:fill="DEEAF6" w:themeFill="accent5" w:themeFillTint="33"/>
          </w:tcPr>
          <w:p w14:paraId="23EAA10B" w14:textId="70479DD5" w:rsidR="00791B8D" w:rsidRPr="00791B8D" w:rsidRDefault="00791B8D" w:rsidP="007B36CD">
            <w:pPr>
              <w:tabs>
                <w:tab w:val="left" w:pos="1701"/>
              </w:tabs>
              <w:rPr>
                <w:szCs w:val="19"/>
              </w:rPr>
            </w:pPr>
            <w:r w:rsidRPr="00791B8D">
              <w:rPr>
                <w:b/>
                <w:bCs/>
                <w:szCs w:val="19"/>
              </w:rPr>
              <w:t>Variante 2</w:t>
            </w:r>
            <w:r>
              <w:rPr>
                <w:szCs w:val="19"/>
              </w:rPr>
              <w:t xml:space="preserve">: Sitzplatz ist nur für Teilstrecke reserviert worden. </w:t>
            </w:r>
          </w:p>
        </w:tc>
      </w:tr>
      <w:tr w:rsidR="00791B8D" w:rsidRPr="00791B8D" w14:paraId="25715570" w14:textId="77777777" w:rsidTr="00791B8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988" w:type="dxa"/>
            <w:tcBorders>
              <w:top w:val="single" w:sz="4" w:space="0" w:color="auto"/>
              <w:left w:val="single" w:sz="4" w:space="0" w:color="auto"/>
              <w:bottom w:val="single" w:sz="4" w:space="0" w:color="auto"/>
              <w:right w:val="single" w:sz="4" w:space="0" w:color="auto"/>
            </w:tcBorders>
            <w:shd w:val="clear" w:color="auto" w:fill="DEEAF6" w:themeFill="accent5" w:themeFillTint="33"/>
          </w:tcPr>
          <w:p w14:paraId="1FFBFF74" w14:textId="069AA321" w:rsidR="00791B8D" w:rsidRPr="00CF16AA" w:rsidRDefault="00791B8D" w:rsidP="00791B8D">
            <w:pPr>
              <w:tabs>
                <w:tab w:val="left" w:pos="1701"/>
              </w:tabs>
              <w:rPr>
                <w:szCs w:val="19"/>
              </w:rPr>
            </w:pPr>
            <w:r>
              <w:rPr>
                <w:szCs w:val="19"/>
              </w:rPr>
              <w:t>3.1</w:t>
            </w:r>
            <w:r w:rsidR="00F13B76">
              <w:rPr>
                <w:szCs w:val="19"/>
              </w:rPr>
              <w:t>2</w:t>
            </w:r>
            <w:r>
              <w:rPr>
                <w:szCs w:val="19"/>
              </w:rPr>
              <w:t>.4</w:t>
            </w:r>
          </w:p>
        </w:tc>
        <w:tc>
          <w:tcPr>
            <w:tcW w:w="1559" w:type="dxa"/>
            <w:tcBorders>
              <w:top w:val="single" w:sz="4" w:space="0" w:color="auto"/>
              <w:left w:val="single" w:sz="4" w:space="0" w:color="auto"/>
              <w:bottom w:val="single" w:sz="4" w:space="0" w:color="auto"/>
              <w:right w:val="single" w:sz="4" w:space="0" w:color="auto"/>
            </w:tcBorders>
            <w:shd w:val="clear" w:color="auto" w:fill="DEEAF6" w:themeFill="accent5" w:themeFillTint="33"/>
          </w:tcPr>
          <w:p w14:paraId="2183C49B" w14:textId="1FF23FF3" w:rsidR="00791B8D" w:rsidRPr="00CF16AA" w:rsidRDefault="00791B8D" w:rsidP="00791B8D">
            <w:pPr>
              <w:tabs>
                <w:tab w:val="left" w:pos="1701"/>
              </w:tabs>
              <w:rPr>
                <w:szCs w:val="19"/>
              </w:rPr>
            </w:pPr>
            <w:r>
              <w:rPr>
                <w:szCs w:val="19"/>
              </w:rPr>
              <w:t>Applikation</w:t>
            </w:r>
          </w:p>
        </w:tc>
        <w:tc>
          <w:tcPr>
            <w:tcW w:w="7088" w:type="dxa"/>
            <w:tcBorders>
              <w:top w:val="single" w:sz="4" w:space="0" w:color="auto"/>
              <w:left w:val="single" w:sz="4" w:space="0" w:color="auto"/>
              <w:bottom w:val="single" w:sz="4" w:space="0" w:color="auto"/>
              <w:right w:val="single" w:sz="4" w:space="0" w:color="auto"/>
            </w:tcBorders>
            <w:shd w:val="clear" w:color="auto" w:fill="DEEAF6" w:themeFill="accent5" w:themeFillTint="33"/>
          </w:tcPr>
          <w:p w14:paraId="571A4261" w14:textId="35835223" w:rsidR="00791B8D" w:rsidRPr="00CF16AA" w:rsidRDefault="00DF6C29" w:rsidP="00791B8D">
            <w:pPr>
              <w:tabs>
                <w:tab w:val="left" w:pos="1701"/>
              </w:tabs>
              <w:rPr>
                <w:szCs w:val="19"/>
              </w:rPr>
            </w:pPr>
            <w:r>
              <w:rPr>
                <w:szCs w:val="19"/>
              </w:rPr>
              <w:t>Z</w:t>
            </w:r>
            <w:r w:rsidR="00791B8D">
              <w:rPr>
                <w:szCs w:val="19"/>
              </w:rPr>
              <w:t>eigt die Teilstrecke, die für eine Reservation noch frei ist.</w:t>
            </w:r>
          </w:p>
        </w:tc>
      </w:tr>
    </w:tbl>
    <w:p w14:paraId="42D1A785" w14:textId="77777777" w:rsidR="0034627F" w:rsidRDefault="0034627F" w:rsidP="00B00F25"/>
    <w:p w14:paraId="4314ABF9" w14:textId="0B1634FE" w:rsidR="00CE3769" w:rsidRDefault="00CE3769" w:rsidP="00B00F25"/>
    <w:p w14:paraId="6DFBBD53" w14:textId="1FB8F926" w:rsidR="00CE3769" w:rsidRDefault="00CE3769" w:rsidP="00B00F25">
      <w:r>
        <w:t>Gleicher Bestellablauf wie in Use Case 1. (Darstellungen 1-6)</w:t>
      </w:r>
    </w:p>
    <w:p w14:paraId="17F9875A" w14:textId="7498D22B" w:rsidR="00B00F25" w:rsidRDefault="00B00F25" w:rsidP="00B00F25"/>
    <w:p w14:paraId="25C3B695" w14:textId="77777777" w:rsidR="006C356E" w:rsidRDefault="006C356E" w:rsidP="00B00F25"/>
    <w:p w14:paraId="5ACA4BEB" w14:textId="0DF70D42" w:rsidR="00B00F25" w:rsidRDefault="00B00F25" w:rsidP="00B00F25">
      <w:r w:rsidRPr="00723CAE">
        <w:rPr>
          <w:u w:val="single"/>
        </w:rPr>
        <w:t xml:space="preserve">Use </w:t>
      </w:r>
      <w:r>
        <w:rPr>
          <w:u w:val="single"/>
        </w:rPr>
        <w:t>C</w:t>
      </w:r>
      <w:r w:rsidRPr="00723CAE">
        <w:rPr>
          <w:u w:val="single"/>
        </w:rPr>
        <w:t xml:space="preserve">ase </w:t>
      </w:r>
      <w:r w:rsidR="00895A03">
        <w:rPr>
          <w:u w:val="single"/>
        </w:rPr>
        <w:t>4</w:t>
      </w:r>
      <w:r w:rsidRPr="00723CAE">
        <w:rPr>
          <w:u w:val="single"/>
        </w:rPr>
        <w:t>:</w:t>
      </w:r>
      <w:r>
        <w:t xml:space="preserve"> mit Ticket im Zug - Reservation des aktuellen Sitzplatzes</w:t>
      </w:r>
    </w:p>
    <w:p w14:paraId="1DCF4BC1" w14:textId="3D532E20" w:rsidR="00B00F25" w:rsidRDefault="00B00F25" w:rsidP="00B00F25">
      <w:r w:rsidRPr="00C8267D">
        <w:rPr>
          <w:i/>
          <w:iCs/>
        </w:rPr>
        <w:t>Ausgangslage</w:t>
      </w:r>
      <w:r>
        <w:t xml:space="preserve">: Reisende sitzt im Zug und möchte den Sitzplatz, auf dem sie sitzt, reservieren. </w:t>
      </w:r>
    </w:p>
    <w:p w14:paraId="251AFDAA" w14:textId="239E685A" w:rsidR="005260C9" w:rsidRDefault="00B00F25" w:rsidP="00B00F25">
      <w:r w:rsidRPr="00C8267D">
        <w:rPr>
          <w:i/>
          <w:iCs/>
        </w:rPr>
        <w:t>Handlung</w:t>
      </w:r>
      <w:r>
        <w:t>: in der Applikation klickt sie auf "aktuellen Sitzplatz" reservieren,</w:t>
      </w:r>
      <w:r w:rsidR="00C8267D">
        <w:t xml:space="preserve"> bestätigt den Vorschlag,</w:t>
      </w:r>
      <w:r>
        <w:t xml:space="preserve"> zahlt &amp; erhält eine Bestätigung.</w:t>
      </w:r>
      <w:r w:rsidR="007B36CD">
        <w:t xml:space="preserve"> Wie die Applikation den aktuellen Sitzplatz erkennt, ist heute noch nicht klar: GPS Daten? WLAN-Ortung? NFC Empfänger im Sitz eingebaut?</w:t>
      </w:r>
    </w:p>
    <w:p w14:paraId="09D5775A" w14:textId="5D507C1A" w:rsidR="006C356E" w:rsidRDefault="006C356E" w:rsidP="00B00F25"/>
    <w:p w14:paraId="2515A9B6" w14:textId="77777777" w:rsidR="006C356E" w:rsidRPr="00E82CE4" w:rsidRDefault="006C356E" w:rsidP="006C356E">
      <w:pPr>
        <w:tabs>
          <w:tab w:val="left" w:pos="1701"/>
        </w:tabs>
        <w:rPr>
          <w:szCs w:val="19"/>
        </w:rPr>
      </w:pPr>
      <w:r w:rsidRPr="00E82CE4">
        <w:rPr>
          <w:szCs w:val="19"/>
        </w:rPr>
        <w:t>Beteiligte Akteure: Benutzer, System, Applikation</w:t>
      </w:r>
    </w:p>
    <w:p w14:paraId="4B1C815C" w14:textId="77777777" w:rsidR="006C356E" w:rsidRPr="00E82CE4" w:rsidRDefault="006C356E" w:rsidP="006C356E">
      <w:pPr>
        <w:tabs>
          <w:tab w:val="left" w:pos="1701"/>
        </w:tabs>
        <w:rPr>
          <w:szCs w:val="19"/>
        </w:rPr>
      </w:pPr>
    </w:p>
    <w:p w14:paraId="1F9B82E3" w14:textId="77777777" w:rsidR="006C356E" w:rsidRPr="00E82CE4" w:rsidRDefault="006C356E" w:rsidP="006C356E">
      <w:pPr>
        <w:tabs>
          <w:tab w:val="left" w:pos="1701"/>
        </w:tabs>
        <w:rPr>
          <w:b/>
          <w:szCs w:val="19"/>
        </w:rPr>
      </w:pPr>
      <w:r w:rsidRPr="00E82CE4">
        <w:rPr>
          <w:b/>
          <w:szCs w:val="19"/>
        </w:rPr>
        <w:t>Ablauf:</w:t>
      </w:r>
    </w:p>
    <w:tbl>
      <w:tblPr>
        <w:tblStyle w:val="Tabellenraster"/>
        <w:tblW w:w="96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8"/>
        <w:gridCol w:w="1559"/>
        <w:gridCol w:w="7088"/>
      </w:tblGrid>
      <w:tr w:rsidR="006C356E" w:rsidRPr="0047764E" w14:paraId="58C06C50" w14:textId="77777777" w:rsidTr="006C356E">
        <w:tc>
          <w:tcPr>
            <w:tcW w:w="988" w:type="dxa"/>
            <w:shd w:val="clear" w:color="auto" w:fill="E7E6E6" w:themeFill="background2"/>
          </w:tcPr>
          <w:p w14:paraId="2BF8F77D" w14:textId="77777777" w:rsidR="006C356E" w:rsidRPr="0047764E" w:rsidRDefault="006C356E" w:rsidP="00887F1A">
            <w:pPr>
              <w:tabs>
                <w:tab w:val="left" w:pos="1701"/>
              </w:tabs>
              <w:rPr>
                <w:szCs w:val="19"/>
              </w:rPr>
            </w:pPr>
            <w:r w:rsidRPr="0047764E">
              <w:rPr>
                <w:szCs w:val="19"/>
              </w:rPr>
              <w:t>Nr.</w:t>
            </w:r>
          </w:p>
        </w:tc>
        <w:tc>
          <w:tcPr>
            <w:tcW w:w="1559" w:type="dxa"/>
            <w:shd w:val="clear" w:color="auto" w:fill="E7E6E6" w:themeFill="background2"/>
          </w:tcPr>
          <w:p w14:paraId="093B32A8" w14:textId="77777777" w:rsidR="006C356E" w:rsidRPr="0047764E" w:rsidRDefault="006C356E" w:rsidP="00887F1A">
            <w:pPr>
              <w:tabs>
                <w:tab w:val="left" w:pos="1701"/>
              </w:tabs>
              <w:rPr>
                <w:szCs w:val="19"/>
              </w:rPr>
            </w:pPr>
            <w:r w:rsidRPr="0047764E">
              <w:rPr>
                <w:szCs w:val="19"/>
              </w:rPr>
              <w:t>Wer</w:t>
            </w:r>
          </w:p>
        </w:tc>
        <w:tc>
          <w:tcPr>
            <w:tcW w:w="7088" w:type="dxa"/>
            <w:shd w:val="clear" w:color="auto" w:fill="E7E6E6" w:themeFill="background2"/>
          </w:tcPr>
          <w:p w14:paraId="3F130C02" w14:textId="77777777" w:rsidR="006C356E" w:rsidRPr="0047764E" w:rsidRDefault="006C356E" w:rsidP="00887F1A">
            <w:pPr>
              <w:tabs>
                <w:tab w:val="left" w:pos="1701"/>
              </w:tabs>
              <w:rPr>
                <w:szCs w:val="19"/>
              </w:rPr>
            </w:pPr>
            <w:r w:rsidRPr="0047764E">
              <w:rPr>
                <w:szCs w:val="19"/>
              </w:rPr>
              <w:t>Was</w:t>
            </w:r>
          </w:p>
        </w:tc>
      </w:tr>
      <w:tr w:rsidR="006C356E" w:rsidRPr="0047764E" w14:paraId="0C0D6190" w14:textId="77777777" w:rsidTr="006C356E">
        <w:tc>
          <w:tcPr>
            <w:tcW w:w="988" w:type="dxa"/>
          </w:tcPr>
          <w:p w14:paraId="69080CC1" w14:textId="77777777" w:rsidR="006C356E" w:rsidRPr="0047764E" w:rsidRDefault="006C356E" w:rsidP="00887F1A">
            <w:pPr>
              <w:tabs>
                <w:tab w:val="left" w:pos="1701"/>
              </w:tabs>
              <w:rPr>
                <w:szCs w:val="19"/>
              </w:rPr>
            </w:pPr>
            <w:r>
              <w:rPr>
                <w:szCs w:val="19"/>
              </w:rPr>
              <w:t>4</w:t>
            </w:r>
            <w:r w:rsidRPr="0047764E">
              <w:rPr>
                <w:szCs w:val="19"/>
              </w:rPr>
              <w:t>.0</w:t>
            </w:r>
          </w:p>
        </w:tc>
        <w:tc>
          <w:tcPr>
            <w:tcW w:w="1559" w:type="dxa"/>
          </w:tcPr>
          <w:p w14:paraId="74DE4431" w14:textId="77777777" w:rsidR="006C356E" w:rsidRPr="0047764E" w:rsidRDefault="006C356E" w:rsidP="00887F1A">
            <w:pPr>
              <w:tabs>
                <w:tab w:val="left" w:pos="1701"/>
              </w:tabs>
              <w:rPr>
                <w:szCs w:val="19"/>
              </w:rPr>
            </w:pPr>
            <w:r w:rsidRPr="0047764E">
              <w:rPr>
                <w:szCs w:val="19"/>
              </w:rPr>
              <w:t>Benutzer</w:t>
            </w:r>
          </w:p>
        </w:tc>
        <w:tc>
          <w:tcPr>
            <w:tcW w:w="7088" w:type="dxa"/>
          </w:tcPr>
          <w:p w14:paraId="0DEB0437" w14:textId="77777777" w:rsidR="006C356E" w:rsidRPr="0047764E" w:rsidRDefault="006C356E" w:rsidP="00887F1A">
            <w:pPr>
              <w:tabs>
                <w:tab w:val="left" w:pos="1701"/>
              </w:tabs>
              <w:rPr>
                <w:szCs w:val="19"/>
              </w:rPr>
            </w:pPr>
            <w:r>
              <w:rPr>
                <w:szCs w:val="19"/>
              </w:rPr>
              <w:t>Wählt Möglichkeit in App "Diesen Sitzplatz reservieren"</w:t>
            </w:r>
          </w:p>
        </w:tc>
      </w:tr>
      <w:tr w:rsidR="006C356E" w:rsidRPr="0047764E" w14:paraId="638D56E6" w14:textId="77777777" w:rsidTr="006C356E">
        <w:tc>
          <w:tcPr>
            <w:tcW w:w="988" w:type="dxa"/>
          </w:tcPr>
          <w:p w14:paraId="786491E6" w14:textId="77777777" w:rsidR="006C356E" w:rsidRPr="0047764E" w:rsidRDefault="006C356E" w:rsidP="00887F1A">
            <w:pPr>
              <w:tabs>
                <w:tab w:val="left" w:pos="1701"/>
              </w:tabs>
              <w:rPr>
                <w:szCs w:val="19"/>
              </w:rPr>
            </w:pPr>
            <w:r>
              <w:rPr>
                <w:szCs w:val="19"/>
              </w:rPr>
              <w:t>4.1</w:t>
            </w:r>
          </w:p>
        </w:tc>
        <w:tc>
          <w:tcPr>
            <w:tcW w:w="1559" w:type="dxa"/>
          </w:tcPr>
          <w:p w14:paraId="453E146C" w14:textId="77777777" w:rsidR="006C356E" w:rsidRPr="0047764E" w:rsidRDefault="006C356E" w:rsidP="00887F1A">
            <w:pPr>
              <w:tabs>
                <w:tab w:val="left" w:pos="1701"/>
              </w:tabs>
              <w:rPr>
                <w:szCs w:val="19"/>
              </w:rPr>
            </w:pPr>
            <w:r>
              <w:rPr>
                <w:szCs w:val="19"/>
              </w:rPr>
              <w:t>Applikation</w:t>
            </w:r>
          </w:p>
        </w:tc>
        <w:tc>
          <w:tcPr>
            <w:tcW w:w="7088" w:type="dxa"/>
          </w:tcPr>
          <w:p w14:paraId="79A2546A" w14:textId="77777777" w:rsidR="006C356E" w:rsidRDefault="006C356E" w:rsidP="00887F1A">
            <w:pPr>
              <w:tabs>
                <w:tab w:val="left" w:pos="1701"/>
              </w:tabs>
              <w:rPr>
                <w:szCs w:val="19"/>
              </w:rPr>
            </w:pPr>
            <w:r>
              <w:rPr>
                <w:szCs w:val="19"/>
              </w:rPr>
              <w:t xml:space="preserve">Ermittelt, in welchem Zugservice und auf welchem Sitzplatz der Benutzer sich befindet. </w:t>
            </w:r>
          </w:p>
        </w:tc>
      </w:tr>
      <w:tr w:rsidR="006C356E" w:rsidRPr="0047764E" w14:paraId="1646E06E" w14:textId="77777777" w:rsidTr="006C356E">
        <w:tc>
          <w:tcPr>
            <w:tcW w:w="988" w:type="dxa"/>
          </w:tcPr>
          <w:p w14:paraId="404BA114" w14:textId="77777777" w:rsidR="006C356E" w:rsidRDefault="006C356E" w:rsidP="00887F1A">
            <w:pPr>
              <w:tabs>
                <w:tab w:val="left" w:pos="1701"/>
              </w:tabs>
              <w:rPr>
                <w:szCs w:val="19"/>
              </w:rPr>
            </w:pPr>
            <w:r>
              <w:rPr>
                <w:szCs w:val="19"/>
              </w:rPr>
              <w:t>4.2</w:t>
            </w:r>
          </w:p>
        </w:tc>
        <w:tc>
          <w:tcPr>
            <w:tcW w:w="1559" w:type="dxa"/>
          </w:tcPr>
          <w:p w14:paraId="306F48D8" w14:textId="77777777" w:rsidR="006C356E" w:rsidRDefault="006C356E" w:rsidP="00887F1A">
            <w:pPr>
              <w:tabs>
                <w:tab w:val="left" w:pos="1701"/>
              </w:tabs>
              <w:rPr>
                <w:szCs w:val="19"/>
              </w:rPr>
            </w:pPr>
            <w:r>
              <w:rPr>
                <w:szCs w:val="19"/>
              </w:rPr>
              <w:t>Applikation</w:t>
            </w:r>
          </w:p>
        </w:tc>
        <w:tc>
          <w:tcPr>
            <w:tcW w:w="7088" w:type="dxa"/>
          </w:tcPr>
          <w:p w14:paraId="384A525F" w14:textId="77777777" w:rsidR="006C356E" w:rsidRDefault="006C356E" w:rsidP="00887F1A">
            <w:pPr>
              <w:tabs>
                <w:tab w:val="left" w:pos="1701"/>
              </w:tabs>
              <w:rPr>
                <w:szCs w:val="19"/>
              </w:rPr>
            </w:pPr>
            <w:r>
              <w:rPr>
                <w:szCs w:val="19"/>
              </w:rPr>
              <w:t>Sendet Anfrage an System</w:t>
            </w:r>
          </w:p>
        </w:tc>
      </w:tr>
      <w:tr w:rsidR="006C356E" w:rsidRPr="0047764E" w14:paraId="0356858C" w14:textId="77777777" w:rsidTr="006C356E">
        <w:tc>
          <w:tcPr>
            <w:tcW w:w="988" w:type="dxa"/>
          </w:tcPr>
          <w:p w14:paraId="381C8E3D" w14:textId="77777777" w:rsidR="006C356E" w:rsidRPr="0047764E" w:rsidRDefault="006C356E" w:rsidP="00887F1A">
            <w:pPr>
              <w:tabs>
                <w:tab w:val="left" w:pos="1701"/>
              </w:tabs>
              <w:rPr>
                <w:szCs w:val="19"/>
              </w:rPr>
            </w:pPr>
            <w:r>
              <w:rPr>
                <w:szCs w:val="19"/>
              </w:rPr>
              <w:t>4</w:t>
            </w:r>
            <w:r w:rsidRPr="0047764E">
              <w:rPr>
                <w:szCs w:val="19"/>
              </w:rPr>
              <w:t>.</w:t>
            </w:r>
            <w:r>
              <w:rPr>
                <w:szCs w:val="19"/>
              </w:rPr>
              <w:t>3</w:t>
            </w:r>
          </w:p>
        </w:tc>
        <w:tc>
          <w:tcPr>
            <w:tcW w:w="1559" w:type="dxa"/>
          </w:tcPr>
          <w:p w14:paraId="3A898F6E" w14:textId="77777777" w:rsidR="006C356E" w:rsidRPr="0047764E" w:rsidRDefault="006C356E" w:rsidP="00887F1A">
            <w:pPr>
              <w:tabs>
                <w:tab w:val="left" w:pos="1701"/>
              </w:tabs>
              <w:rPr>
                <w:szCs w:val="19"/>
              </w:rPr>
            </w:pPr>
            <w:r w:rsidRPr="0047764E">
              <w:rPr>
                <w:szCs w:val="19"/>
              </w:rPr>
              <w:t>System</w:t>
            </w:r>
          </w:p>
        </w:tc>
        <w:tc>
          <w:tcPr>
            <w:tcW w:w="7088" w:type="dxa"/>
          </w:tcPr>
          <w:p w14:paraId="4A503D8F" w14:textId="77777777" w:rsidR="006C356E" w:rsidRPr="0047764E" w:rsidRDefault="006C356E" w:rsidP="00887F1A">
            <w:pPr>
              <w:tabs>
                <w:tab w:val="left" w:pos="1701"/>
              </w:tabs>
              <w:rPr>
                <w:szCs w:val="19"/>
              </w:rPr>
            </w:pPr>
            <w:r>
              <w:rPr>
                <w:szCs w:val="19"/>
              </w:rPr>
              <w:t>Sendet die Zusammenstellung des Zugservices an Applikation</w:t>
            </w:r>
          </w:p>
        </w:tc>
      </w:tr>
      <w:tr w:rsidR="006C356E" w:rsidRPr="0047764E" w14:paraId="3B90B2D3" w14:textId="77777777" w:rsidTr="00F13B76">
        <w:tc>
          <w:tcPr>
            <w:tcW w:w="988" w:type="dxa"/>
            <w:shd w:val="clear" w:color="auto" w:fill="DEEAF6" w:themeFill="accent5" w:themeFillTint="33"/>
          </w:tcPr>
          <w:p w14:paraId="294E033C" w14:textId="77777777" w:rsidR="006C356E" w:rsidRPr="0047764E" w:rsidRDefault="006C356E" w:rsidP="00887F1A">
            <w:pPr>
              <w:tabs>
                <w:tab w:val="left" w:pos="1701"/>
              </w:tabs>
              <w:rPr>
                <w:szCs w:val="19"/>
              </w:rPr>
            </w:pPr>
            <w:r>
              <w:rPr>
                <w:szCs w:val="19"/>
              </w:rPr>
              <w:t>4</w:t>
            </w:r>
            <w:r w:rsidRPr="0047764E">
              <w:rPr>
                <w:szCs w:val="19"/>
              </w:rPr>
              <w:t>.</w:t>
            </w:r>
            <w:r>
              <w:rPr>
                <w:szCs w:val="19"/>
              </w:rPr>
              <w:t>5</w:t>
            </w:r>
          </w:p>
        </w:tc>
        <w:tc>
          <w:tcPr>
            <w:tcW w:w="1559" w:type="dxa"/>
            <w:shd w:val="clear" w:color="auto" w:fill="DEEAF6" w:themeFill="accent5" w:themeFillTint="33"/>
          </w:tcPr>
          <w:p w14:paraId="30DED131" w14:textId="77777777" w:rsidR="006C356E" w:rsidRPr="0047764E" w:rsidRDefault="006C356E" w:rsidP="00887F1A">
            <w:pPr>
              <w:tabs>
                <w:tab w:val="left" w:pos="1701"/>
              </w:tabs>
              <w:rPr>
                <w:szCs w:val="19"/>
              </w:rPr>
            </w:pPr>
            <w:r w:rsidRPr="0047764E">
              <w:rPr>
                <w:szCs w:val="19"/>
              </w:rPr>
              <w:t>Applikation</w:t>
            </w:r>
          </w:p>
        </w:tc>
        <w:tc>
          <w:tcPr>
            <w:tcW w:w="7088" w:type="dxa"/>
            <w:shd w:val="clear" w:color="auto" w:fill="DEEAF6" w:themeFill="accent5" w:themeFillTint="33"/>
          </w:tcPr>
          <w:p w14:paraId="6F0C07B6" w14:textId="77777777" w:rsidR="006C356E" w:rsidRPr="0047764E" w:rsidRDefault="006C356E" w:rsidP="00887F1A">
            <w:pPr>
              <w:tabs>
                <w:tab w:val="left" w:pos="1701"/>
              </w:tabs>
              <w:rPr>
                <w:szCs w:val="19"/>
              </w:rPr>
            </w:pPr>
            <w:r w:rsidRPr="0047764E">
              <w:rPr>
                <w:b/>
                <w:bCs/>
                <w:szCs w:val="19"/>
              </w:rPr>
              <w:t>Ausnahme</w:t>
            </w:r>
            <w:r w:rsidRPr="0047764E">
              <w:rPr>
                <w:szCs w:val="19"/>
              </w:rPr>
              <w:t>: keine Rückmeldung des Systems</w:t>
            </w:r>
          </w:p>
        </w:tc>
      </w:tr>
      <w:tr w:rsidR="006C356E" w:rsidRPr="0047764E" w14:paraId="7F50C989" w14:textId="77777777" w:rsidTr="006C356E">
        <w:tc>
          <w:tcPr>
            <w:tcW w:w="988" w:type="dxa"/>
          </w:tcPr>
          <w:p w14:paraId="39291D19" w14:textId="77777777" w:rsidR="006C356E" w:rsidRPr="0047764E" w:rsidRDefault="006C356E" w:rsidP="00887F1A">
            <w:pPr>
              <w:tabs>
                <w:tab w:val="left" w:pos="1701"/>
              </w:tabs>
              <w:rPr>
                <w:szCs w:val="19"/>
              </w:rPr>
            </w:pPr>
            <w:r>
              <w:rPr>
                <w:szCs w:val="19"/>
              </w:rPr>
              <w:t>4</w:t>
            </w:r>
            <w:r w:rsidRPr="0047764E">
              <w:rPr>
                <w:szCs w:val="19"/>
              </w:rPr>
              <w:t>.</w:t>
            </w:r>
            <w:r>
              <w:rPr>
                <w:szCs w:val="19"/>
              </w:rPr>
              <w:t>7</w:t>
            </w:r>
          </w:p>
        </w:tc>
        <w:tc>
          <w:tcPr>
            <w:tcW w:w="1559" w:type="dxa"/>
          </w:tcPr>
          <w:p w14:paraId="794E16C1" w14:textId="77777777" w:rsidR="006C356E" w:rsidRPr="0047764E" w:rsidRDefault="006C356E" w:rsidP="00887F1A">
            <w:pPr>
              <w:tabs>
                <w:tab w:val="left" w:pos="1701"/>
              </w:tabs>
              <w:rPr>
                <w:szCs w:val="19"/>
              </w:rPr>
            </w:pPr>
            <w:r w:rsidRPr="0047764E">
              <w:rPr>
                <w:szCs w:val="19"/>
              </w:rPr>
              <w:t>Applikation</w:t>
            </w:r>
          </w:p>
        </w:tc>
        <w:tc>
          <w:tcPr>
            <w:tcW w:w="7088" w:type="dxa"/>
          </w:tcPr>
          <w:p w14:paraId="43CBDFAD" w14:textId="77777777" w:rsidR="006C356E" w:rsidRPr="0047764E" w:rsidRDefault="006C356E" w:rsidP="00887F1A">
            <w:pPr>
              <w:tabs>
                <w:tab w:val="left" w:pos="1701"/>
              </w:tabs>
              <w:rPr>
                <w:szCs w:val="19"/>
              </w:rPr>
            </w:pPr>
            <w:r w:rsidRPr="0047764E">
              <w:rPr>
                <w:szCs w:val="19"/>
              </w:rPr>
              <w:t>Leitet weiter zur Sitzplatz Anzeige</w:t>
            </w:r>
          </w:p>
        </w:tc>
      </w:tr>
      <w:tr w:rsidR="00F13B76" w:rsidRPr="0047764E" w14:paraId="132D18CD" w14:textId="77777777" w:rsidTr="00F13B76">
        <w:tc>
          <w:tcPr>
            <w:tcW w:w="988" w:type="dxa"/>
            <w:shd w:val="clear" w:color="auto" w:fill="auto"/>
          </w:tcPr>
          <w:p w14:paraId="595076DE" w14:textId="77777777" w:rsidR="00F13B76" w:rsidRPr="0047764E" w:rsidRDefault="00F13B76" w:rsidP="00887F1A">
            <w:pPr>
              <w:tabs>
                <w:tab w:val="left" w:pos="1701"/>
              </w:tabs>
              <w:rPr>
                <w:szCs w:val="19"/>
              </w:rPr>
            </w:pPr>
            <w:r>
              <w:rPr>
                <w:szCs w:val="19"/>
              </w:rPr>
              <w:t>4</w:t>
            </w:r>
            <w:r w:rsidRPr="0047764E">
              <w:rPr>
                <w:szCs w:val="19"/>
              </w:rPr>
              <w:t>.</w:t>
            </w:r>
            <w:r>
              <w:rPr>
                <w:szCs w:val="19"/>
              </w:rPr>
              <w:t>8</w:t>
            </w:r>
          </w:p>
        </w:tc>
        <w:tc>
          <w:tcPr>
            <w:tcW w:w="1559" w:type="dxa"/>
            <w:shd w:val="clear" w:color="auto" w:fill="auto"/>
          </w:tcPr>
          <w:p w14:paraId="7EED0447" w14:textId="646A6DFD" w:rsidR="00F13B76" w:rsidRPr="0047764E" w:rsidRDefault="00F13B76" w:rsidP="00887F1A">
            <w:pPr>
              <w:tabs>
                <w:tab w:val="left" w:pos="1701"/>
              </w:tabs>
              <w:rPr>
                <w:szCs w:val="19"/>
              </w:rPr>
            </w:pPr>
            <w:r w:rsidRPr="0047764E">
              <w:rPr>
                <w:szCs w:val="19"/>
              </w:rPr>
              <w:t>Benutzer</w:t>
            </w:r>
          </w:p>
        </w:tc>
        <w:tc>
          <w:tcPr>
            <w:tcW w:w="7088" w:type="dxa"/>
            <w:shd w:val="clear" w:color="auto" w:fill="auto"/>
          </w:tcPr>
          <w:p w14:paraId="65CA0BA1" w14:textId="46C25350" w:rsidR="00F13B76" w:rsidRPr="0047764E" w:rsidRDefault="00F13B76" w:rsidP="00887F1A">
            <w:pPr>
              <w:tabs>
                <w:tab w:val="left" w:pos="1701"/>
              </w:tabs>
              <w:rPr>
                <w:szCs w:val="19"/>
              </w:rPr>
            </w:pPr>
            <w:r w:rsidRPr="0047764E">
              <w:rPr>
                <w:szCs w:val="19"/>
              </w:rPr>
              <w:t>Löst Reservation aus</w:t>
            </w:r>
          </w:p>
        </w:tc>
      </w:tr>
      <w:tr w:rsidR="00F13B76" w:rsidRPr="0047764E" w14:paraId="74BDFF40" w14:textId="77777777" w:rsidTr="006C356E">
        <w:tc>
          <w:tcPr>
            <w:tcW w:w="988" w:type="dxa"/>
          </w:tcPr>
          <w:p w14:paraId="441D26DF" w14:textId="77777777" w:rsidR="00F13B76" w:rsidRPr="0047764E" w:rsidRDefault="00F13B76" w:rsidP="00887F1A">
            <w:pPr>
              <w:tabs>
                <w:tab w:val="left" w:pos="1701"/>
              </w:tabs>
              <w:rPr>
                <w:szCs w:val="19"/>
              </w:rPr>
            </w:pPr>
            <w:r>
              <w:rPr>
                <w:szCs w:val="19"/>
              </w:rPr>
              <w:t>4</w:t>
            </w:r>
            <w:r w:rsidRPr="0047764E">
              <w:rPr>
                <w:szCs w:val="19"/>
              </w:rPr>
              <w:t>.</w:t>
            </w:r>
            <w:r>
              <w:rPr>
                <w:szCs w:val="19"/>
              </w:rPr>
              <w:t>9</w:t>
            </w:r>
          </w:p>
        </w:tc>
        <w:tc>
          <w:tcPr>
            <w:tcW w:w="1559" w:type="dxa"/>
          </w:tcPr>
          <w:p w14:paraId="2D690DE8" w14:textId="15FB96C8" w:rsidR="00F13B76" w:rsidRPr="0047764E" w:rsidRDefault="00F13B76" w:rsidP="00887F1A">
            <w:pPr>
              <w:tabs>
                <w:tab w:val="left" w:pos="1701"/>
              </w:tabs>
              <w:rPr>
                <w:szCs w:val="19"/>
              </w:rPr>
            </w:pPr>
            <w:r w:rsidRPr="0047764E">
              <w:rPr>
                <w:szCs w:val="19"/>
              </w:rPr>
              <w:t>Applikation</w:t>
            </w:r>
          </w:p>
        </w:tc>
        <w:tc>
          <w:tcPr>
            <w:tcW w:w="7088" w:type="dxa"/>
          </w:tcPr>
          <w:p w14:paraId="32474F67" w14:textId="3C2A0BF3" w:rsidR="00F13B76" w:rsidRPr="0047764E" w:rsidRDefault="00F13B76" w:rsidP="00887F1A">
            <w:pPr>
              <w:tabs>
                <w:tab w:val="left" w:pos="1701"/>
              </w:tabs>
              <w:rPr>
                <w:szCs w:val="19"/>
              </w:rPr>
            </w:pPr>
            <w:r w:rsidRPr="0047764E">
              <w:rPr>
                <w:szCs w:val="19"/>
              </w:rPr>
              <w:t>Sendet Reservation an das System</w:t>
            </w:r>
          </w:p>
        </w:tc>
      </w:tr>
      <w:tr w:rsidR="00F13B76" w:rsidRPr="0047764E" w14:paraId="1EDC4946" w14:textId="77777777" w:rsidTr="006C356E">
        <w:tc>
          <w:tcPr>
            <w:tcW w:w="988" w:type="dxa"/>
          </w:tcPr>
          <w:p w14:paraId="37F63C7A" w14:textId="77777777" w:rsidR="00F13B76" w:rsidRPr="0047764E" w:rsidRDefault="00F13B76" w:rsidP="00887F1A">
            <w:pPr>
              <w:tabs>
                <w:tab w:val="left" w:pos="1701"/>
              </w:tabs>
              <w:rPr>
                <w:szCs w:val="19"/>
              </w:rPr>
            </w:pPr>
            <w:r>
              <w:rPr>
                <w:szCs w:val="19"/>
              </w:rPr>
              <w:t>4</w:t>
            </w:r>
            <w:r w:rsidRPr="0047764E">
              <w:rPr>
                <w:szCs w:val="19"/>
              </w:rPr>
              <w:t>.</w:t>
            </w:r>
            <w:r>
              <w:rPr>
                <w:szCs w:val="19"/>
              </w:rPr>
              <w:t>10</w:t>
            </w:r>
          </w:p>
        </w:tc>
        <w:tc>
          <w:tcPr>
            <w:tcW w:w="1559" w:type="dxa"/>
          </w:tcPr>
          <w:p w14:paraId="7C7AE278" w14:textId="4A36104B" w:rsidR="00F13B76" w:rsidRPr="0047764E" w:rsidRDefault="00F13B76" w:rsidP="00887F1A">
            <w:pPr>
              <w:tabs>
                <w:tab w:val="left" w:pos="1701"/>
              </w:tabs>
              <w:rPr>
                <w:szCs w:val="19"/>
              </w:rPr>
            </w:pPr>
            <w:r w:rsidRPr="0047764E">
              <w:rPr>
                <w:szCs w:val="19"/>
              </w:rPr>
              <w:t>System</w:t>
            </w:r>
          </w:p>
        </w:tc>
        <w:tc>
          <w:tcPr>
            <w:tcW w:w="7088" w:type="dxa"/>
          </w:tcPr>
          <w:p w14:paraId="114F00BF" w14:textId="227D5FB0" w:rsidR="00F13B76" w:rsidRPr="0047764E" w:rsidRDefault="00F13B76" w:rsidP="00887F1A">
            <w:pPr>
              <w:tabs>
                <w:tab w:val="left" w:pos="1701"/>
              </w:tabs>
              <w:rPr>
                <w:szCs w:val="19"/>
              </w:rPr>
            </w:pPr>
            <w:r w:rsidRPr="0047764E">
              <w:rPr>
                <w:szCs w:val="19"/>
              </w:rPr>
              <w:t>Speichert Reservation</w:t>
            </w:r>
          </w:p>
        </w:tc>
      </w:tr>
      <w:tr w:rsidR="00F13B76" w:rsidRPr="0047764E" w14:paraId="293F30E5" w14:textId="77777777" w:rsidTr="006C356E">
        <w:tc>
          <w:tcPr>
            <w:tcW w:w="988" w:type="dxa"/>
          </w:tcPr>
          <w:p w14:paraId="03F3CA84" w14:textId="77777777" w:rsidR="00F13B76" w:rsidRPr="0047764E" w:rsidRDefault="00F13B76" w:rsidP="00887F1A">
            <w:pPr>
              <w:tabs>
                <w:tab w:val="left" w:pos="1701"/>
              </w:tabs>
              <w:rPr>
                <w:szCs w:val="19"/>
              </w:rPr>
            </w:pPr>
            <w:r>
              <w:rPr>
                <w:szCs w:val="19"/>
              </w:rPr>
              <w:t>4</w:t>
            </w:r>
            <w:r w:rsidRPr="0047764E">
              <w:rPr>
                <w:szCs w:val="19"/>
              </w:rPr>
              <w:t>.</w:t>
            </w:r>
            <w:r>
              <w:rPr>
                <w:szCs w:val="19"/>
              </w:rPr>
              <w:t>11</w:t>
            </w:r>
          </w:p>
        </w:tc>
        <w:tc>
          <w:tcPr>
            <w:tcW w:w="1559" w:type="dxa"/>
          </w:tcPr>
          <w:p w14:paraId="3AACD364" w14:textId="4A542AF0" w:rsidR="00F13B76" w:rsidRPr="0047764E" w:rsidRDefault="00F13B76" w:rsidP="00887F1A">
            <w:pPr>
              <w:tabs>
                <w:tab w:val="left" w:pos="1701"/>
              </w:tabs>
              <w:rPr>
                <w:szCs w:val="19"/>
              </w:rPr>
            </w:pPr>
            <w:r w:rsidRPr="0047764E">
              <w:rPr>
                <w:szCs w:val="19"/>
              </w:rPr>
              <w:t>Applikation</w:t>
            </w:r>
          </w:p>
        </w:tc>
        <w:tc>
          <w:tcPr>
            <w:tcW w:w="7088" w:type="dxa"/>
          </w:tcPr>
          <w:p w14:paraId="133667F7" w14:textId="0FBE8707" w:rsidR="00F13B76" w:rsidRPr="0047764E" w:rsidRDefault="00F13B76" w:rsidP="00887F1A">
            <w:pPr>
              <w:tabs>
                <w:tab w:val="left" w:pos="1701"/>
              </w:tabs>
              <w:rPr>
                <w:szCs w:val="19"/>
              </w:rPr>
            </w:pPr>
            <w:r w:rsidRPr="0047764E">
              <w:rPr>
                <w:szCs w:val="19"/>
              </w:rPr>
              <w:t>Bestätigt Reservation und zeigt einen Bestätigungscode an</w:t>
            </w:r>
          </w:p>
        </w:tc>
      </w:tr>
      <w:tr w:rsidR="00F13B76" w:rsidRPr="0047764E" w14:paraId="1FEA532A" w14:textId="77777777" w:rsidTr="00F13B76">
        <w:tc>
          <w:tcPr>
            <w:tcW w:w="988" w:type="dxa"/>
            <w:shd w:val="clear" w:color="auto" w:fill="FBE4D5" w:themeFill="accent2" w:themeFillTint="33"/>
          </w:tcPr>
          <w:p w14:paraId="78438393" w14:textId="77777777" w:rsidR="00F13B76" w:rsidRPr="0047764E" w:rsidRDefault="00F13B76" w:rsidP="00887F1A">
            <w:pPr>
              <w:tabs>
                <w:tab w:val="left" w:pos="1701"/>
              </w:tabs>
              <w:rPr>
                <w:szCs w:val="19"/>
              </w:rPr>
            </w:pPr>
            <w:r>
              <w:rPr>
                <w:szCs w:val="19"/>
              </w:rPr>
              <w:t>4</w:t>
            </w:r>
            <w:r w:rsidRPr="0047764E">
              <w:rPr>
                <w:szCs w:val="19"/>
              </w:rPr>
              <w:t>.1</w:t>
            </w:r>
            <w:r>
              <w:rPr>
                <w:szCs w:val="19"/>
              </w:rPr>
              <w:t>2</w:t>
            </w:r>
          </w:p>
        </w:tc>
        <w:tc>
          <w:tcPr>
            <w:tcW w:w="1559" w:type="dxa"/>
            <w:shd w:val="clear" w:color="auto" w:fill="FBE4D5" w:themeFill="accent2" w:themeFillTint="33"/>
          </w:tcPr>
          <w:p w14:paraId="511B9C0E" w14:textId="3BA3AFE6" w:rsidR="00F13B76" w:rsidRPr="0047764E" w:rsidRDefault="00F13B76" w:rsidP="00887F1A">
            <w:pPr>
              <w:tabs>
                <w:tab w:val="left" w:pos="1701"/>
              </w:tabs>
              <w:rPr>
                <w:szCs w:val="19"/>
              </w:rPr>
            </w:pPr>
            <w:r w:rsidRPr="0047764E">
              <w:rPr>
                <w:szCs w:val="19"/>
              </w:rPr>
              <w:t>Applikation</w:t>
            </w:r>
          </w:p>
        </w:tc>
        <w:tc>
          <w:tcPr>
            <w:tcW w:w="7088" w:type="dxa"/>
            <w:shd w:val="clear" w:color="auto" w:fill="FBE4D5" w:themeFill="accent2" w:themeFillTint="33"/>
          </w:tcPr>
          <w:p w14:paraId="2B3EB674" w14:textId="3D910DCC" w:rsidR="00F13B76" w:rsidRPr="0047764E" w:rsidRDefault="00F13B76" w:rsidP="00887F1A">
            <w:pPr>
              <w:tabs>
                <w:tab w:val="left" w:pos="1701"/>
              </w:tabs>
              <w:rPr>
                <w:szCs w:val="19"/>
              </w:rPr>
            </w:pPr>
            <w:r w:rsidRPr="0047764E">
              <w:rPr>
                <w:b/>
                <w:bCs/>
                <w:szCs w:val="19"/>
              </w:rPr>
              <w:t>Ausnahme</w:t>
            </w:r>
            <w:r w:rsidRPr="0047764E">
              <w:rPr>
                <w:szCs w:val="19"/>
              </w:rPr>
              <w:t>: Sitzplatz wurde in der Zwischenzeit reserviert</w:t>
            </w:r>
          </w:p>
        </w:tc>
      </w:tr>
    </w:tbl>
    <w:p w14:paraId="0732A1AD" w14:textId="77777777" w:rsidR="006C356E" w:rsidRPr="00E82CE4" w:rsidRDefault="006C356E" w:rsidP="006C356E">
      <w:pPr>
        <w:tabs>
          <w:tab w:val="left" w:pos="1701"/>
        </w:tabs>
        <w:rPr>
          <w:b/>
          <w:szCs w:val="19"/>
          <w:u w:val="single"/>
        </w:rPr>
      </w:pPr>
    </w:p>
    <w:p w14:paraId="3C71141C" w14:textId="77777777" w:rsidR="006C356E" w:rsidRPr="00E82CE4" w:rsidRDefault="006C356E" w:rsidP="006C356E">
      <w:pPr>
        <w:tabs>
          <w:tab w:val="left" w:pos="1701"/>
        </w:tabs>
        <w:rPr>
          <w:b/>
          <w:szCs w:val="19"/>
        </w:rPr>
      </w:pPr>
      <w:r w:rsidRPr="00E82CE4">
        <w:rPr>
          <w:b/>
          <w:szCs w:val="19"/>
        </w:rPr>
        <w:t>Ausnahmen, Varianten:</w:t>
      </w:r>
    </w:p>
    <w:tbl>
      <w:tblPr>
        <w:tblStyle w:val="Tabellenraster"/>
        <w:tblW w:w="96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8"/>
        <w:gridCol w:w="1559"/>
        <w:gridCol w:w="7088"/>
      </w:tblGrid>
      <w:tr w:rsidR="006C356E" w:rsidRPr="0047764E" w14:paraId="68122A12" w14:textId="77777777" w:rsidTr="006C356E">
        <w:tc>
          <w:tcPr>
            <w:tcW w:w="988" w:type="dxa"/>
            <w:shd w:val="clear" w:color="auto" w:fill="E7E6E6" w:themeFill="background2"/>
          </w:tcPr>
          <w:p w14:paraId="591D3ABB" w14:textId="77777777" w:rsidR="006C356E" w:rsidRPr="0047764E" w:rsidRDefault="006C356E" w:rsidP="00887F1A">
            <w:pPr>
              <w:tabs>
                <w:tab w:val="left" w:pos="1701"/>
              </w:tabs>
              <w:rPr>
                <w:szCs w:val="19"/>
              </w:rPr>
            </w:pPr>
            <w:r w:rsidRPr="0047764E">
              <w:rPr>
                <w:szCs w:val="19"/>
              </w:rPr>
              <w:t>Nr.</w:t>
            </w:r>
          </w:p>
        </w:tc>
        <w:tc>
          <w:tcPr>
            <w:tcW w:w="1559" w:type="dxa"/>
            <w:shd w:val="clear" w:color="auto" w:fill="E7E6E6" w:themeFill="background2"/>
          </w:tcPr>
          <w:p w14:paraId="5162F97D" w14:textId="77777777" w:rsidR="006C356E" w:rsidRPr="0047764E" w:rsidRDefault="006C356E" w:rsidP="00887F1A">
            <w:pPr>
              <w:tabs>
                <w:tab w:val="left" w:pos="1701"/>
              </w:tabs>
              <w:rPr>
                <w:szCs w:val="19"/>
              </w:rPr>
            </w:pPr>
            <w:r w:rsidRPr="0047764E">
              <w:rPr>
                <w:szCs w:val="19"/>
              </w:rPr>
              <w:t>Wer</w:t>
            </w:r>
          </w:p>
        </w:tc>
        <w:tc>
          <w:tcPr>
            <w:tcW w:w="7088" w:type="dxa"/>
            <w:shd w:val="clear" w:color="auto" w:fill="E7E6E6" w:themeFill="background2"/>
          </w:tcPr>
          <w:p w14:paraId="5D0A1D48" w14:textId="77777777" w:rsidR="006C356E" w:rsidRPr="0047764E" w:rsidRDefault="006C356E" w:rsidP="00887F1A">
            <w:pPr>
              <w:tabs>
                <w:tab w:val="left" w:pos="1701"/>
              </w:tabs>
              <w:rPr>
                <w:szCs w:val="19"/>
              </w:rPr>
            </w:pPr>
            <w:r w:rsidRPr="0047764E">
              <w:rPr>
                <w:szCs w:val="19"/>
              </w:rPr>
              <w:t>Was</w:t>
            </w:r>
          </w:p>
        </w:tc>
      </w:tr>
      <w:tr w:rsidR="006C356E" w:rsidRPr="00C5145C" w14:paraId="6C24D47D" w14:textId="77777777" w:rsidTr="00F13B76">
        <w:tc>
          <w:tcPr>
            <w:tcW w:w="988" w:type="dxa"/>
            <w:shd w:val="clear" w:color="auto" w:fill="DEEAF6" w:themeFill="accent5" w:themeFillTint="33"/>
          </w:tcPr>
          <w:p w14:paraId="1BE4E95B" w14:textId="77777777" w:rsidR="006C356E" w:rsidRPr="00C5145C" w:rsidRDefault="006C356E" w:rsidP="00887F1A">
            <w:pPr>
              <w:tabs>
                <w:tab w:val="left" w:pos="1701"/>
              </w:tabs>
              <w:rPr>
                <w:b/>
                <w:bCs/>
                <w:szCs w:val="19"/>
              </w:rPr>
            </w:pPr>
            <w:r>
              <w:rPr>
                <w:b/>
                <w:bCs/>
                <w:szCs w:val="19"/>
              </w:rPr>
              <w:t>4</w:t>
            </w:r>
            <w:r w:rsidRPr="00C5145C">
              <w:rPr>
                <w:b/>
                <w:bCs/>
                <w:szCs w:val="19"/>
              </w:rPr>
              <w:t>.5</w:t>
            </w:r>
          </w:p>
        </w:tc>
        <w:tc>
          <w:tcPr>
            <w:tcW w:w="1559" w:type="dxa"/>
            <w:shd w:val="clear" w:color="auto" w:fill="DEEAF6" w:themeFill="accent5" w:themeFillTint="33"/>
          </w:tcPr>
          <w:p w14:paraId="37D9025B" w14:textId="77777777" w:rsidR="006C356E" w:rsidRPr="00C5145C" w:rsidRDefault="006C356E" w:rsidP="00887F1A">
            <w:pPr>
              <w:tabs>
                <w:tab w:val="left" w:pos="1701"/>
              </w:tabs>
              <w:rPr>
                <w:b/>
                <w:bCs/>
                <w:szCs w:val="19"/>
              </w:rPr>
            </w:pPr>
          </w:p>
        </w:tc>
        <w:tc>
          <w:tcPr>
            <w:tcW w:w="7088" w:type="dxa"/>
            <w:shd w:val="clear" w:color="auto" w:fill="DEEAF6" w:themeFill="accent5" w:themeFillTint="33"/>
          </w:tcPr>
          <w:p w14:paraId="1B3C1CAD" w14:textId="77777777" w:rsidR="006C356E" w:rsidRPr="00C5145C" w:rsidRDefault="006C356E" w:rsidP="00887F1A">
            <w:pPr>
              <w:tabs>
                <w:tab w:val="left" w:pos="1701"/>
              </w:tabs>
              <w:rPr>
                <w:b/>
                <w:bCs/>
                <w:szCs w:val="19"/>
              </w:rPr>
            </w:pPr>
            <w:r w:rsidRPr="00C5145C">
              <w:rPr>
                <w:b/>
                <w:bCs/>
                <w:szCs w:val="19"/>
              </w:rPr>
              <w:t>Keine Rückmeldung des Systems</w:t>
            </w:r>
          </w:p>
        </w:tc>
      </w:tr>
      <w:tr w:rsidR="006C356E" w:rsidRPr="0047764E" w14:paraId="7536A0B8" w14:textId="77777777" w:rsidTr="00F13B76">
        <w:tc>
          <w:tcPr>
            <w:tcW w:w="988" w:type="dxa"/>
            <w:shd w:val="clear" w:color="auto" w:fill="DEEAF6" w:themeFill="accent5" w:themeFillTint="33"/>
          </w:tcPr>
          <w:p w14:paraId="5BF8AFBA" w14:textId="77777777" w:rsidR="006C356E" w:rsidRPr="0047764E" w:rsidRDefault="006C356E" w:rsidP="00887F1A">
            <w:pPr>
              <w:tabs>
                <w:tab w:val="left" w:pos="1701"/>
              </w:tabs>
              <w:rPr>
                <w:szCs w:val="19"/>
              </w:rPr>
            </w:pPr>
            <w:r>
              <w:rPr>
                <w:szCs w:val="19"/>
              </w:rPr>
              <w:t>4</w:t>
            </w:r>
            <w:r w:rsidRPr="0047764E">
              <w:rPr>
                <w:szCs w:val="19"/>
              </w:rPr>
              <w:t>.</w:t>
            </w:r>
            <w:r>
              <w:rPr>
                <w:szCs w:val="19"/>
              </w:rPr>
              <w:t>5</w:t>
            </w:r>
            <w:r w:rsidRPr="0047764E">
              <w:rPr>
                <w:szCs w:val="19"/>
              </w:rPr>
              <w:t>.1</w:t>
            </w:r>
          </w:p>
        </w:tc>
        <w:tc>
          <w:tcPr>
            <w:tcW w:w="1559" w:type="dxa"/>
            <w:shd w:val="clear" w:color="auto" w:fill="DEEAF6" w:themeFill="accent5" w:themeFillTint="33"/>
          </w:tcPr>
          <w:p w14:paraId="6E7A5732" w14:textId="77777777" w:rsidR="006C356E" w:rsidRPr="0047764E" w:rsidRDefault="006C356E" w:rsidP="00887F1A">
            <w:pPr>
              <w:tabs>
                <w:tab w:val="left" w:pos="1701"/>
              </w:tabs>
              <w:rPr>
                <w:szCs w:val="19"/>
              </w:rPr>
            </w:pPr>
            <w:r w:rsidRPr="0047764E">
              <w:rPr>
                <w:szCs w:val="19"/>
              </w:rPr>
              <w:t>Applikation</w:t>
            </w:r>
          </w:p>
        </w:tc>
        <w:tc>
          <w:tcPr>
            <w:tcW w:w="7088" w:type="dxa"/>
            <w:shd w:val="clear" w:color="auto" w:fill="DEEAF6" w:themeFill="accent5" w:themeFillTint="33"/>
          </w:tcPr>
          <w:p w14:paraId="66701731" w14:textId="77777777" w:rsidR="006C356E" w:rsidRPr="0047764E" w:rsidRDefault="006C356E" w:rsidP="00887F1A">
            <w:pPr>
              <w:tabs>
                <w:tab w:val="left" w:pos="1701"/>
              </w:tabs>
              <w:rPr>
                <w:szCs w:val="19"/>
              </w:rPr>
            </w:pPr>
            <w:r w:rsidRPr="0047764E">
              <w:rPr>
                <w:szCs w:val="19"/>
              </w:rPr>
              <w:t xml:space="preserve">Zeigt eine Fehlermeldung an und weist auf technische Fehler hin. </w:t>
            </w:r>
          </w:p>
        </w:tc>
      </w:tr>
      <w:tr w:rsidR="006C356E" w:rsidRPr="0047764E" w14:paraId="57E16742" w14:textId="77777777" w:rsidTr="00F13B76">
        <w:tc>
          <w:tcPr>
            <w:tcW w:w="988" w:type="dxa"/>
            <w:shd w:val="clear" w:color="auto" w:fill="DEEAF6" w:themeFill="accent5" w:themeFillTint="33"/>
          </w:tcPr>
          <w:p w14:paraId="4BC09E97" w14:textId="77777777" w:rsidR="006C356E" w:rsidRPr="0047764E" w:rsidRDefault="006C356E" w:rsidP="00887F1A">
            <w:pPr>
              <w:tabs>
                <w:tab w:val="left" w:pos="1701"/>
              </w:tabs>
              <w:rPr>
                <w:szCs w:val="19"/>
              </w:rPr>
            </w:pPr>
            <w:r>
              <w:rPr>
                <w:szCs w:val="19"/>
              </w:rPr>
              <w:t>4</w:t>
            </w:r>
            <w:r w:rsidRPr="0047764E">
              <w:rPr>
                <w:szCs w:val="19"/>
              </w:rPr>
              <w:t>.</w:t>
            </w:r>
            <w:r>
              <w:rPr>
                <w:szCs w:val="19"/>
              </w:rPr>
              <w:t>5</w:t>
            </w:r>
            <w:r w:rsidRPr="0047764E">
              <w:rPr>
                <w:szCs w:val="19"/>
              </w:rPr>
              <w:t>.2</w:t>
            </w:r>
          </w:p>
        </w:tc>
        <w:tc>
          <w:tcPr>
            <w:tcW w:w="1559" w:type="dxa"/>
            <w:shd w:val="clear" w:color="auto" w:fill="DEEAF6" w:themeFill="accent5" w:themeFillTint="33"/>
          </w:tcPr>
          <w:p w14:paraId="3790E87D" w14:textId="77777777" w:rsidR="006C356E" w:rsidRPr="0047764E" w:rsidRDefault="006C356E" w:rsidP="00887F1A">
            <w:pPr>
              <w:tabs>
                <w:tab w:val="left" w:pos="1701"/>
              </w:tabs>
              <w:rPr>
                <w:szCs w:val="19"/>
              </w:rPr>
            </w:pPr>
            <w:r w:rsidRPr="0047764E">
              <w:rPr>
                <w:szCs w:val="19"/>
              </w:rPr>
              <w:t>Applikation</w:t>
            </w:r>
          </w:p>
        </w:tc>
        <w:tc>
          <w:tcPr>
            <w:tcW w:w="7088" w:type="dxa"/>
            <w:shd w:val="clear" w:color="auto" w:fill="DEEAF6" w:themeFill="accent5" w:themeFillTint="33"/>
          </w:tcPr>
          <w:p w14:paraId="4D33D0E3" w14:textId="77777777" w:rsidR="006C356E" w:rsidRPr="0047764E" w:rsidRDefault="006C356E" w:rsidP="00887F1A">
            <w:pPr>
              <w:tabs>
                <w:tab w:val="left" w:pos="1701"/>
              </w:tabs>
              <w:rPr>
                <w:szCs w:val="19"/>
              </w:rPr>
            </w:pPr>
            <w:r w:rsidRPr="0047764E">
              <w:rPr>
                <w:szCs w:val="19"/>
              </w:rPr>
              <w:t>Führt zurück zur Homescreen Anzeige.</w:t>
            </w:r>
          </w:p>
        </w:tc>
      </w:tr>
      <w:tr w:rsidR="00F13B76" w:rsidRPr="00C5145C" w14:paraId="07C3A8C4" w14:textId="77777777" w:rsidTr="00F13B76">
        <w:tc>
          <w:tcPr>
            <w:tcW w:w="988" w:type="dxa"/>
            <w:shd w:val="clear" w:color="auto" w:fill="FBE4D5" w:themeFill="accent2" w:themeFillTint="33"/>
          </w:tcPr>
          <w:p w14:paraId="7DA2BB1B" w14:textId="0975710F" w:rsidR="00F13B76" w:rsidRPr="00C5145C" w:rsidRDefault="00F13B76" w:rsidP="007B36CD">
            <w:pPr>
              <w:tabs>
                <w:tab w:val="left" w:pos="1701"/>
              </w:tabs>
              <w:rPr>
                <w:b/>
                <w:bCs/>
                <w:szCs w:val="19"/>
              </w:rPr>
            </w:pPr>
            <w:r>
              <w:rPr>
                <w:b/>
                <w:bCs/>
                <w:szCs w:val="19"/>
              </w:rPr>
              <w:t>4</w:t>
            </w:r>
            <w:r w:rsidRPr="00C5145C">
              <w:rPr>
                <w:b/>
                <w:bCs/>
                <w:szCs w:val="19"/>
              </w:rPr>
              <w:t>.1</w:t>
            </w:r>
            <w:r>
              <w:rPr>
                <w:b/>
                <w:bCs/>
                <w:szCs w:val="19"/>
              </w:rPr>
              <w:t>2</w:t>
            </w:r>
          </w:p>
        </w:tc>
        <w:tc>
          <w:tcPr>
            <w:tcW w:w="1559" w:type="dxa"/>
            <w:tcBorders>
              <w:top w:val="single" w:sz="4" w:space="0" w:color="auto"/>
              <w:left w:val="single" w:sz="4" w:space="0" w:color="auto"/>
              <w:bottom w:val="single" w:sz="4" w:space="0" w:color="auto"/>
              <w:right w:val="single" w:sz="4" w:space="0" w:color="auto"/>
            </w:tcBorders>
            <w:shd w:val="clear" w:color="auto" w:fill="FBE4D5" w:themeFill="accent2" w:themeFillTint="33"/>
          </w:tcPr>
          <w:p w14:paraId="66F108F2" w14:textId="77777777" w:rsidR="00F13B76" w:rsidRPr="00C5145C" w:rsidRDefault="00F13B76" w:rsidP="007B36CD">
            <w:pPr>
              <w:tabs>
                <w:tab w:val="left" w:pos="1701"/>
              </w:tabs>
              <w:rPr>
                <w:b/>
                <w:bCs/>
                <w:szCs w:val="19"/>
              </w:rPr>
            </w:pPr>
          </w:p>
        </w:tc>
        <w:tc>
          <w:tcPr>
            <w:tcW w:w="7088" w:type="dxa"/>
            <w:tcBorders>
              <w:top w:val="single" w:sz="4" w:space="0" w:color="auto"/>
              <w:left w:val="single" w:sz="4" w:space="0" w:color="auto"/>
              <w:bottom w:val="single" w:sz="4" w:space="0" w:color="auto"/>
              <w:right w:val="single" w:sz="4" w:space="0" w:color="auto"/>
            </w:tcBorders>
            <w:shd w:val="clear" w:color="auto" w:fill="FBE4D5" w:themeFill="accent2" w:themeFillTint="33"/>
          </w:tcPr>
          <w:p w14:paraId="47F11BC8" w14:textId="77777777" w:rsidR="00F13B76" w:rsidRPr="00C5145C" w:rsidRDefault="00F13B76" w:rsidP="007B36CD">
            <w:pPr>
              <w:tabs>
                <w:tab w:val="left" w:pos="1701"/>
              </w:tabs>
              <w:rPr>
                <w:b/>
                <w:bCs/>
                <w:szCs w:val="19"/>
              </w:rPr>
            </w:pPr>
            <w:r w:rsidRPr="0037279B">
              <w:rPr>
                <w:b/>
                <w:bCs/>
                <w:szCs w:val="19"/>
              </w:rPr>
              <w:t>Sitzplatz wurde in der Zwischenzeit reserviert</w:t>
            </w:r>
          </w:p>
        </w:tc>
      </w:tr>
      <w:tr w:rsidR="00F13B76" w:rsidRPr="00791B8D" w14:paraId="075C9AEB" w14:textId="77777777" w:rsidTr="00F13B76">
        <w:tc>
          <w:tcPr>
            <w:tcW w:w="988" w:type="dxa"/>
            <w:shd w:val="clear" w:color="auto" w:fill="FBE4D5" w:themeFill="accent2" w:themeFillTint="33"/>
          </w:tcPr>
          <w:p w14:paraId="782E2A43" w14:textId="1AFBA3F1" w:rsidR="00F13B76" w:rsidRPr="0047764E" w:rsidRDefault="00F13B76" w:rsidP="007B36CD">
            <w:pPr>
              <w:tabs>
                <w:tab w:val="left" w:pos="1701"/>
              </w:tabs>
              <w:rPr>
                <w:szCs w:val="19"/>
              </w:rPr>
            </w:pPr>
            <w:r>
              <w:rPr>
                <w:szCs w:val="19"/>
              </w:rPr>
              <w:t>4</w:t>
            </w:r>
            <w:r w:rsidRPr="0047764E">
              <w:rPr>
                <w:szCs w:val="19"/>
              </w:rPr>
              <w:t>.1</w:t>
            </w:r>
            <w:r>
              <w:rPr>
                <w:szCs w:val="19"/>
              </w:rPr>
              <w:t>2</w:t>
            </w:r>
            <w:r w:rsidRPr="0047764E">
              <w:rPr>
                <w:szCs w:val="19"/>
              </w:rPr>
              <w:t>.1</w:t>
            </w:r>
          </w:p>
        </w:tc>
        <w:tc>
          <w:tcPr>
            <w:tcW w:w="1559" w:type="dxa"/>
            <w:tcBorders>
              <w:top w:val="single" w:sz="4" w:space="0" w:color="auto"/>
              <w:left w:val="single" w:sz="4" w:space="0" w:color="auto"/>
              <w:bottom w:val="single" w:sz="4" w:space="0" w:color="auto"/>
              <w:right w:val="single" w:sz="4" w:space="0" w:color="auto"/>
            </w:tcBorders>
            <w:shd w:val="clear" w:color="auto" w:fill="FBE4D5" w:themeFill="accent2" w:themeFillTint="33"/>
          </w:tcPr>
          <w:p w14:paraId="1E183BFC" w14:textId="77777777" w:rsidR="00F13B76" w:rsidRPr="0047764E" w:rsidRDefault="00F13B76" w:rsidP="007B36CD">
            <w:pPr>
              <w:tabs>
                <w:tab w:val="left" w:pos="1701"/>
              </w:tabs>
              <w:rPr>
                <w:szCs w:val="19"/>
              </w:rPr>
            </w:pPr>
            <w:r w:rsidRPr="00CF16AA">
              <w:rPr>
                <w:szCs w:val="19"/>
              </w:rPr>
              <w:t>Applikation</w:t>
            </w:r>
          </w:p>
        </w:tc>
        <w:tc>
          <w:tcPr>
            <w:tcW w:w="7088" w:type="dxa"/>
            <w:tcBorders>
              <w:top w:val="single" w:sz="4" w:space="0" w:color="auto"/>
              <w:left w:val="single" w:sz="4" w:space="0" w:color="auto"/>
              <w:bottom w:val="single" w:sz="4" w:space="0" w:color="auto"/>
              <w:right w:val="single" w:sz="4" w:space="0" w:color="auto"/>
            </w:tcBorders>
            <w:shd w:val="clear" w:color="auto" w:fill="FBE4D5" w:themeFill="accent2" w:themeFillTint="33"/>
          </w:tcPr>
          <w:p w14:paraId="22C1FEE7" w14:textId="77777777" w:rsidR="00F13B76" w:rsidRPr="0047764E" w:rsidRDefault="00F13B76" w:rsidP="007B36CD">
            <w:pPr>
              <w:tabs>
                <w:tab w:val="left" w:pos="1701"/>
              </w:tabs>
              <w:rPr>
                <w:szCs w:val="19"/>
              </w:rPr>
            </w:pPr>
            <w:r w:rsidRPr="00791B8D">
              <w:rPr>
                <w:b/>
                <w:bCs/>
                <w:szCs w:val="19"/>
              </w:rPr>
              <w:t>Variante 1</w:t>
            </w:r>
            <w:r>
              <w:rPr>
                <w:szCs w:val="19"/>
              </w:rPr>
              <w:t>: Sitzplatz wurde für ganze Strecke reserviert.</w:t>
            </w:r>
          </w:p>
        </w:tc>
      </w:tr>
      <w:tr w:rsidR="00F13B76" w:rsidRPr="00791B8D" w14:paraId="327D1580" w14:textId="77777777" w:rsidTr="00F13B76">
        <w:tc>
          <w:tcPr>
            <w:tcW w:w="988" w:type="dxa"/>
            <w:tcBorders>
              <w:bottom w:val="single" w:sz="4" w:space="0" w:color="auto"/>
            </w:tcBorders>
            <w:shd w:val="clear" w:color="auto" w:fill="FBE4D5" w:themeFill="accent2" w:themeFillTint="33"/>
          </w:tcPr>
          <w:p w14:paraId="06AFE94A" w14:textId="51B0A412" w:rsidR="00F13B76" w:rsidRPr="0047764E" w:rsidRDefault="00F13B76" w:rsidP="007B36CD">
            <w:pPr>
              <w:tabs>
                <w:tab w:val="left" w:pos="1701"/>
              </w:tabs>
              <w:rPr>
                <w:szCs w:val="19"/>
              </w:rPr>
            </w:pPr>
            <w:r>
              <w:rPr>
                <w:szCs w:val="19"/>
              </w:rPr>
              <w:t>4</w:t>
            </w:r>
            <w:r w:rsidRPr="0047764E">
              <w:rPr>
                <w:szCs w:val="19"/>
              </w:rPr>
              <w:t>.1</w:t>
            </w:r>
            <w:r>
              <w:rPr>
                <w:szCs w:val="19"/>
              </w:rPr>
              <w:t>2</w:t>
            </w:r>
            <w:r w:rsidRPr="0047764E">
              <w:rPr>
                <w:szCs w:val="19"/>
              </w:rPr>
              <w:t>.2</w:t>
            </w:r>
          </w:p>
        </w:tc>
        <w:tc>
          <w:tcPr>
            <w:tcW w:w="1559" w:type="dxa"/>
            <w:tcBorders>
              <w:top w:val="single" w:sz="4" w:space="0" w:color="auto"/>
              <w:left w:val="single" w:sz="4" w:space="0" w:color="auto"/>
              <w:bottom w:val="single" w:sz="4" w:space="0" w:color="auto"/>
              <w:right w:val="single" w:sz="4" w:space="0" w:color="auto"/>
            </w:tcBorders>
            <w:shd w:val="clear" w:color="auto" w:fill="FBE4D5" w:themeFill="accent2" w:themeFillTint="33"/>
          </w:tcPr>
          <w:p w14:paraId="25956D0A" w14:textId="77777777" w:rsidR="00F13B76" w:rsidRPr="0047764E" w:rsidRDefault="00F13B76" w:rsidP="007B36CD">
            <w:pPr>
              <w:tabs>
                <w:tab w:val="left" w:pos="1701"/>
              </w:tabs>
              <w:rPr>
                <w:szCs w:val="19"/>
              </w:rPr>
            </w:pPr>
            <w:r w:rsidRPr="00CF16AA">
              <w:rPr>
                <w:szCs w:val="19"/>
              </w:rPr>
              <w:t>Applikation</w:t>
            </w:r>
          </w:p>
        </w:tc>
        <w:tc>
          <w:tcPr>
            <w:tcW w:w="7088" w:type="dxa"/>
            <w:tcBorders>
              <w:top w:val="single" w:sz="4" w:space="0" w:color="auto"/>
              <w:left w:val="single" w:sz="4" w:space="0" w:color="auto"/>
              <w:bottom w:val="single" w:sz="4" w:space="0" w:color="auto"/>
              <w:right w:val="single" w:sz="4" w:space="0" w:color="auto"/>
            </w:tcBorders>
            <w:shd w:val="clear" w:color="auto" w:fill="FBE4D5" w:themeFill="accent2" w:themeFillTint="33"/>
          </w:tcPr>
          <w:p w14:paraId="7084D21A" w14:textId="77777777" w:rsidR="00F13B76" w:rsidRPr="0047764E" w:rsidRDefault="00F13B76" w:rsidP="007B36CD">
            <w:pPr>
              <w:tabs>
                <w:tab w:val="left" w:pos="1701"/>
              </w:tabs>
              <w:rPr>
                <w:szCs w:val="19"/>
              </w:rPr>
            </w:pPr>
            <w:r w:rsidRPr="00CF16AA">
              <w:rPr>
                <w:szCs w:val="19"/>
              </w:rPr>
              <w:t>Führt zurück zur Sitzplan- &amp; Zugkompositions-Anzeige</w:t>
            </w:r>
          </w:p>
        </w:tc>
      </w:tr>
      <w:tr w:rsidR="00F13B76" w:rsidRPr="00791B8D" w14:paraId="0BC703DA" w14:textId="77777777" w:rsidTr="00F13B76">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988" w:type="dxa"/>
            <w:tcBorders>
              <w:top w:val="single" w:sz="4" w:space="0" w:color="auto"/>
              <w:left w:val="single" w:sz="4" w:space="0" w:color="auto"/>
              <w:bottom w:val="single" w:sz="4" w:space="0" w:color="auto"/>
              <w:right w:val="single" w:sz="4" w:space="0" w:color="auto"/>
            </w:tcBorders>
            <w:shd w:val="clear" w:color="auto" w:fill="FBE4D5" w:themeFill="accent2" w:themeFillTint="33"/>
          </w:tcPr>
          <w:p w14:paraId="03AE9244" w14:textId="2AEB9145" w:rsidR="00F13B76" w:rsidRPr="00791B8D" w:rsidRDefault="00F13B76" w:rsidP="007B36CD">
            <w:pPr>
              <w:tabs>
                <w:tab w:val="left" w:pos="1701"/>
              </w:tabs>
              <w:rPr>
                <w:szCs w:val="19"/>
              </w:rPr>
            </w:pPr>
            <w:r>
              <w:rPr>
                <w:szCs w:val="19"/>
              </w:rPr>
              <w:t>4.12.3</w:t>
            </w:r>
          </w:p>
        </w:tc>
        <w:tc>
          <w:tcPr>
            <w:tcW w:w="1559" w:type="dxa"/>
            <w:tcBorders>
              <w:top w:val="single" w:sz="4" w:space="0" w:color="auto"/>
              <w:left w:val="single" w:sz="4" w:space="0" w:color="auto"/>
              <w:bottom w:val="single" w:sz="4" w:space="0" w:color="auto"/>
              <w:right w:val="single" w:sz="4" w:space="0" w:color="auto"/>
            </w:tcBorders>
            <w:shd w:val="clear" w:color="auto" w:fill="FBE4D5" w:themeFill="accent2" w:themeFillTint="33"/>
          </w:tcPr>
          <w:p w14:paraId="5B2DE81C" w14:textId="77777777" w:rsidR="00F13B76" w:rsidRPr="00791B8D" w:rsidRDefault="00F13B76" w:rsidP="007B36CD">
            <w:pPr>
              <w:tabs>
                <w:tab w:val="left" w:pos="1701"/>
              </w:tabs>
              <w:rPr>
                <w:szCs w:val="19"/>
              </w:rPr>
            </w:pPr>
            <w:r>
              <w:rPr>
                <w:szCs w:val="19"/>
              </w:rPr>
              <w:t>Applikation</w:t>
            </w:r>
          </w:p>
        </w:tc>
        <w:tc>
          <w:tcPr>
            <w:tcW w:w="7088" w:type="dxa"/>
            <w:tcBorders>
              <w:top w:val="single" w:sz="4" w:space="0" w:color="auto"/>
              <w:left w:val="single" w:sz="4" w:space="0" w:color="auto"/>
              <w:bottom w:val="single" w:sz="4" w:space="0" w:color="auto"/>
              <w:right w:val="single" w:sz="4" w:space="0" w:color="auto"/>
            </w:tcBorders>
            <w:shd w:val="clear" w:color="auto" w:fill="FBE4D5" w:themeFill="accent2" w:themeFillTint="33"/>
          </w:tcPr>
          <w:p w14:paraId="0B2E56DD" w14:textId="77777777" w:rsidR="00F13B76" w:rsidRPr="00791B8D" w:rsidRDefault="00F13B76" w:rsidP="007B36CD">
            <w:pPr>
              <w:tabs>
                <w:tab w:val="left" w:pos="1701"/>
              </w:tabs>
              <w:rPr>
                <w:szCs w:val="19"/>
              </w:rPr>
            </w:pPr>
            <w:r w:rsidRPr="00791B8D">
              <w:rPr>
                <w:b/>
                <w:bCs/>
                <w:szCs w:val="19"/>
              </w:rPr>
              <w:t>Variante 2</w:t>
            </w:r>
            <w:r>
              <w:rPr>
                <w:szCs w:val="19"/>
              </w:rPr>
              <w:t xml:space="preserve">: Sitzplatz ist nur für Teilstrecke reserviert worden. </w:t>
            </w:r>
          </w:p>
        </w:tc>
      </w:tr>
      <w:tr w:rsidR="00F13B76" w:rsidRPr="00791B8D" w14:paraId="592F9DF8" w14:textId="77777777" w:rsidTr="00F13B76">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988" w:type="dxa"/>
            <w:tcBorders>
              <w:top w:val="single" w:sz="4" w:space="0" w:color="auto"/>
              <w:left w:val="single" w:sz="4" w:space="0" w:color="auto"/>
              <w:bottom w:val="single" w:sz="4" w:space="0" w:color="auto"/>
              <w:right w:val="single" w:sz="4" w:space="0" w:color="auto"/>
            </w:tcBorders>
            <w:shd w:val="clear" w:color="auto" w:fill="FBE4D5" w:themeFill="accent2" w:themeFillTint="33"/>
          </w:tcPr>
          <w:p w14:paraId="6CEB7212" w14:textId="2C48924A" w:rsidR="00F13B76" w:rsidRPr="00CF16AA" w:rsidRDefault="00F13B76" w:rsidP="007B36CD">
            <w:pPr>
              <w:tabs>
                <w:tab w:val="left" w:pos="1701"/>
              </w:tabs>
              <w:rPr>
                <w:szCs w:val="19"/>
              </w:rPr>
            </w:pPr>
            <w:r>
              <w:rPr>
                <w:szCs w:val="19"/>
              </w:rPr>
              <w:t>4.12.4</w:t>
            </w:r>
          </w:p>
        </w:tc>
        <w:tc>
          <w:tcPr>
            <w:tcW w:w="1559" w:type="dxa"/>
            <w:tcBorders>
              <w:top w:val="single" w:sz="4" w:space="0" w:color="auto"/>
              <w:left w:val="single" w:sz="4" w:space="0" w:color="auto"/>
              <w:bottom w:val="single" w:sz="4" w:space="0" w:color="auto"/>
              <w:right w:val="single" w:sz="4" w:space="0" w:color="auto"/>
            </w:tcBorders>
            <w:shd w:val="clear" w:color="auto" w:fill="FBE4D5" w:themeFill="accent2" w:themeFillTint="33"/>
          </w:tcPr>
          <w:p w14:paraId="1F841F5E" w14:textId="77777777" w:rsidR="00F13B76" w:rsidRPr="00CF16AA" w:rsidRDefault="00F13B76" w:rsidP="007B36CD">
            <w:pPr>
              <w:tabs>
                <w:tab w:val="left" w:pos="1701"/>
              </w:tabs>
              <w:rPr>
                <w:szCs w:val="19"/>
              </w:rPr>
            </w:pPr>
            <w:r>
              <w:rPr>
                <w:szCs w:val="19"/>
              </w:rPr>
              <w:t>Applikation</w:t>
            </w:r>
          </w:p>
        </w:tc>
        <w:tc>
          <w:tcPr>
            <w:tcW w:w="7088" w:type="dxa"/>
            <w:tcBorders>
              <w:top w:val="single" w:sz="4" w:space="0" w:color="auto"/>
              <w:left w:val="single" w:sz="4" w:space="0" w:color="auto"/>
              <w:bottom w:val="single" w:sz="4" w:space="0" w:color="auto"/>
              <w:right w:val="single" w:sz="4" w:space="0" w:color="auto"/>
            </w:tcBorders>
            <w:shd w:val="clear" w:color="auto" w:fill="FBE4D5" w:themeFill="accent2" w:themeFillTint="33"/>
          </w:tcPr>
          <w:p w14:paraId="2AB41252" w14:textId="77777777" w:rsidR="00F13B76" w:rsidRPr="00CF16AA" w:rsidRDefault="00F13B76" w:rsidP="007B36CD">
            <w:pPr>
              <w:tabs>
                <w:tab w:val="left" w:pos="1701"/>
              </w:tabs>
              <w:rPr>
                <w:szCs w:val="19"/>
              </w:rPr>
            </w:pPr>
            <w:r>
              <w:rPr>
                <w:szCs w:val="19"/>
              </w:rPr>
              <w:t>Zeigt die Teilstrecke, die für eine Reservation noch frei ist.</w:t>
            </w:r>
          </w:p>
        </w:tc>
      </w:tr>
    </w:tbl>
    <w:p w14:paraId="7E391065" w14:textId="4EB4BEC0" w:rsidR="00B00F25" w:rsidRDefault="00B00F25" w:rsidP="00B00F25">
      <w:pPr>
        <w:rPr>
          <w:highlight w:val="yellow"/>
        </w:rPr>
      </w:pPr>
    </w:p>
    <w:p w14:paraId="24D7A5DB" w14:textId="77777777" w:rsidR="005260C9" w:rsidRDefault="005260C9" w:rsidP="005260C9">
      <w:r>
        <w:t>Gleicher Bestellablauf wie in Use Case 1. (Darstellungen 1-6)</w:t>
      </w:r>
    </w:p>
    <w:p w14:paraId="0706A43E" w14:textId="77777777" w:rsidR="005260C9" w:rsidRDefault="005260C9" w:rsidP="00B00F25">
      <w:pPr>
        <w:rPr>
          <w:highlight w:val="yellow"/>
        </w:rPr>
      </w:pPr>
    </w:p>
    <w:p w14:paraId="6D198948" w14:textId="77777777" w:rsidR="009E5491" w:rsidRDefault="009E5491">
      <w:pPr>
        <w:spacing w:line="240" w:lineRule="auto"/>
        <w:rPr>
          <w:rFonts w:cs="Arial"/>
          <w:bCs/>
          <w:szCs w:val="26"/>
          <w:highlight w:val="lightGray"/>
        </w:rPr>
      </w:pPr>
      <w:r>
        <w:rPr>
          <w:highlight w:val="lightGray"/>
        </w:rPr>
        <w:br w:type="page"/>
      </w:r>
    </w:p>
    <w:p w14:paraId="36F7613B" w14:textId="0AD6CA3F" w:rsidR="006544CD" w:rsidRDefault="006544CD" w:rsidP="00D040B2">
      <w:pPr>
        <w:pStyle w:val="berschrift3"/>
      </w:pPr>
      <w:bookmarkStart w:id="22" w:name="_Toc22751531"/>
      <w:r w:rsidRPr="006544CD">
        <w:lastRenderedPageBreak/>
        <w:t>Admin Use Cases</w:t>
      </w:r>
      <w:bookmarkEnd w:id="22"/>
    </w:p>
    <w:p w14:paraId="6D81D3AB" w14:textId="200AB1C5" w:rsidR="006544CD" w:rsidRDefault="006544CD" w:rsidP="006544CD">
      <w:r>
        <w:t xml:space="preserve">Um das Systemumfeld simulieren zu können, sind folgende </w:t>
      </w:r>
      <w:r w:rsidR="00C95F11" w:rsidRPr="00C95F11">
        <w:rPr>
          <w:i/>
          <w:iCs/>
        </w:rPr>
        <w:t xml:space="preserve">Admin </w:t>
      </w:r>
      <w:r w:rsidRPr="00C95F11">
        <w:rPr>
          <w:i/>
          <w:iCs/>
        </w:rPr>
        <w:t xml:space="preserve">Use Cases </w:t>
      </w:r>
      <w:r>
        <w:t>umzusetzen.</w:t>
      </w:r>
      <w:r w:rsidR="00D040B2">
        <w:t xml:space="preserve"> Die jeweiligen </w:t>
      </w:r>
      <w:proofErr w:type="spellStart"/>
      <w:r w:rsidR="00D040B2">
        <w:t>Cancel</w:t>
      </w:r>
      <w:proofErr w:type="spellEnd"/>
      <w:r w:rsidR="00D040B2">
        <w:t xml:space="preserve"> / Save Buttons sind aus </w:t>
      </w:r>
      <w:proofErr w:type="spellStart"/>
      <w:r w:rsidR="00D040B2">
        <w:t>Übersichtlichkeitgründen</w:t>
      </w:r>
      <w:proofErr w:type="spellEnd"/>
      <w:r w:rsidR="00D040B2">
        <w:t xml:space="preserve"> weggelassen worden.</w:t>
      </w:r>
    </w:p>
    <w:p w14:paraId="342ED6B5" w14:textId="77777777" w:rsidR="009E5491" w:rsidRDefault="009E5491" w:rsidP="006544CD"/>
    <w:p w14:paraId="3831B38C" w14:textId="59C44596" w:rsidR="00C95F11" w:rsidRDefault="00C95F11" w:rsidP="006544CD">
      <w:r w:rsidRPr="00C95F11">
        <w:rPr>
          <w:u w:val="single"/>
        </w:rPr>
        <w:t>Admin Use Case 1</w:t>
      </w:r>
      <w:r w:rsidRPr="00C95F11">
        <w:t>: Sitzplatz erstellen (</w:t>
      </w:r>
      <w:r w:rsidR="00AB15C8">
        <w:t xml:space="preserve">Nummer, </w:t>
      </w:r>
      <w:r w:rsidRPr="00C95F11">
        <w:t>1./2. Klasse, 220V Anschluss,</w:t>
      </w:r>
      <w:r w:rsidR="00AB46DA">
        <w:t xml:space="preserve"> Tisch, </w:t>
      </w:r>
      <w:r w:rsidR="00AB46DA" w:rsidRPr="00C95F11">
        <w:t>…</w:t>
      </w:r>
      <w:r w:rsidRPr="00C95F11">
        <w:t>)</w:t>
      </w:r>
    </w:p>
    <w:p w14:paraId="59AE7690" w14:textId="4929CECF" w:rsidR="00895A03" w:rsidRDefault="00895A03" w:rsidP="006544CD">
      <w:r>
        <w:t>Vorbedingung: ein Sitzplan ist erstellt worden (</w:t>
      </w:r>
      <w:proofErr w:type="spellStart"/>
      <w:r>
        <w:t>hardcoded</w:t>
      </w:r>
      <w:proofErr w:type="spellEnd"/>
      <w:r>
        <w:t xml:space="preserve">). </w:t>
      </w:r>
    </w:p>
    <w:p w14:paraId="11EC3900" w14:textId="4F183276" w:rsidR="00895A03" w:rsidRDefault="00895A03" w:rsidP="006544CD">
      <w:r>
        <w:t>Zu tun: Sitze müssen den einzelnen Plätzen zugeordnet werden bzw. jeder Sitzplatz muss mit Eigenschaften belegt werden.</w:t>
      </w:r>
    </w:p>
    <w:p w14:paraId="23CCB411" w14:textId="77777777" w:rsidR="00895A03" w:rsidRDefault="00895A03" w:rsidP="006544CD">
      <w:r>
        <w:t xml:space="preserve">Vorgehen: </w:t>
      </w:r>
    </w:p>
    <w:p w14:paraId="6E54B062" w14:textId="386D9ED3" w:rsidR="00895A03" w:rsidRDefault="00895A03" w:rsidP="00895A03">
      <w:pPr>
        <w:pStyle w:val="Listenabsatz"/>
        <w:numPr>
          <w:ilvl w:val="0"/>
          <w:numId w:val="15"/>
        </w:numPr>
      </w:pPr>
      <w:r>
        <w:t>im Plan auf einen Platz</w:t>
      </w:r>
      <w:r w:rsidR="00A670C5">
        <w:t xml:space="preserve"> klicken</w:t>
      </w:r>
      <w:r>
        <w:t xml:space="preserve">. </w:t>
      </w:r>
    </w:p>
    <w:p w14:paraId="3D425559" w14:textId="5C7DE063" w:rsidR="00895A03" w:rsidRDefault="00895A03" w:rsidP="00895A03">
      <w:pPr>
        <w:pStyle w:val="Listenabsatz"/>
        <w:numPr>
          <w:ilvl w:val="0"/>
          <w:numId w:val="15"/>
        </w:numPr>
      </w:pPr>
      <w:r>
        <w:t>Ein neues Fenster öffnet sich</w:t>
      </w:r>
    </w:p>
    <w:p w14:paraId="64161C8A" w14:textId="3CA171A4" w:rsidR="00895A03" w:rsidRDefault="00A670C5" w:rsidP="00895A03">
      <w:pPr>
        <w:pStyle w:val="Listenabsatz"/>
        <w:numPr>
          <w:ilvl w:val="0"/>
          <w:numId w:val="15"/>
        </w:numPr>
      </w:pPr>
      <w:r>
        <w:t>G</w:t>
      </w:r>
      <w:r w:rsidR="00895A03">
        <w:t>ewünschte Eigenschaften ein</w:t>
      </w:r>
      <w:r>
        <w:t>geben</w:t>
      </w:r>
      <w:r w:rsidR="00895A03">
        <w:t>.</w:t>
      </w:r>
    </w:p>
    <w:p w14:paraId="023193CD" w14:textId="63D48B29" w:rsidR="004D0C8A" w:rsidRDefault="004D0C8A" w:rsidP="006544CD">
      <w:r>
        <w:rPr>
          <w:noProof/>
        </w:rPr>
        <w:drawing>
          <wp:inline distT="0" distB="0" distL="0" distR="0" wp14:anchorId="7D829E67" wp14:editId="3CAD80C8">
            <wp:extent cx="3397741" cy="3397741"/>
            <wp:effectExtent l="0" t="0" r="6350" b="635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dminUseCase - Sitzplan mit Plätzen belegen.JPG"/>
                    <pic:cNvPicPr/>
                  </pic:nvPicPr>
                  <pic:blipFill>
                    <a:blip r:embed="rId21" cstate="print">
                      <a:extLst>
                        <a:ext uri="{28A0092B-C50C-407E-A947-70E740481C1C}">
                          <a14:useLocalDpi xmlns:a14="http://schemas.microsoft.com/office/drawing/2010/main" val="0"/>
                        </a:ext>
                      </a:extLst>
                    </a:blip>
                    <a:stretch>
                      <a:fillRect/>
                    </a:stretch>
                  </pic:blipFill>
                  <pic:spPr>
                    <a:xfrm rot="10800000">
                      <a:off x="0" y="0"/>
                      <a:ext cx="3414601" cy="3414601"/>
                    </a:xfrm>
                    <a:prstGeom prst="rect">
                      <a:avLst/>
                    </a:prstGeom>
                  </pic:spPr>
                </pic:pic>
              </a:graphicData>
            </a:graphic>
          </wp:inline>
        </w:drawing>
      </w:r>
    </w:p>
    <w:p w14:paraId="024E4903" w14:textId="77777777" w:rsidR="004D0C8A" w:rsidRPr="00C95F11" w:rsidRDefault="004D0C8A" w:rsidP="006544CD"/>
    <w:p w14:paraId="1A21A4E8" w14:textId="67324C20" w:rsidR="009E5491" w:rsidRDefault="009E5491">
      <w:pPr>
        <w:spacing w:line="240" w:lineRule="auto"/>
        <w:rPr>
          <w:u w:val="single"/>
        </w:rPr>
      </w:pPr>
    </w:p>
    <w:p w14:paraId="5B8F45FD" w14:textId="7F8520D8" w:rsidR="00C95F11" w:rsidRDefault="00C95F11" w:rsidP="006544CD">
      <w:r w:rsidRPr="009D6588">
        <w:rPr>
          <w:u w:val="single"/>
        </w:rPr>
        <w:t xml:space="preserve">Admin Use Case </w:t>
      </w:r>
      <w:r w:rsidR="00DA140A">
        <w:rPr>
          <w:u w:val="single"/>
        </w:rPr>
        <w:t>2</w:t>
      </w:r>
      <w:r w:rsidRPr="009D6588">
        <w:t>: Sitzplan einem Wagen zuordnen</w:t>
      </w:r>
    </w:p>
    <w:p w14:paraId="5A1CC643" w14:textId="590F6F84" w:rsidR="00895A03" w:rsidRDefault="00895A03" w:rsidP="006544CD">
      <w:r>
        <w:t>Vorbedingung: es bestehen Sitzpläne</w:t>
      </w:r>
    </w:p>
    <w:p w14:paraId="40360CD8" w14:textId="01C6695B" w:rsidR="00895A03" w:rsidRDefault="00895A03" w:rsidP="006544CD">
      <w:r>
        <w:t xml:space="preserve">Zu tun: </w:t>
      </w:r>
      <w:r w:rsidR="00D040B2">
        <w:t>einem Wagen einen Plan wie auch einen Typ zuordnen.</w:t>
      </w:r>
    </w:p>
    <w:p w14:paraId="33C477DD" w14:textId="47DE88FC" w:rsidR="00D040B2" w:rsidRDefault="00D040B2" w:rsidP="006544CD">
      <w:r>
        <w:t xml:space="preserve">Vorgehen: </w:t>
      </w:r>
    </w:p>
    <w:p w14:paraId="3F3A1772" w14:textId="6480BD4A" w:rsidR="00D040B2" w:rsidRDefault="00D040B2" w:rsidP="00D040B2">
      <w:pPr>
        <w:pStyle w:val="Listenabsatz"/>
        <w:numPr>
          <w:ilvl w:val="0"/>
          <w:numId w:val="17"/>
        </w:numPr>
      </w:pPr>
      <w:r>
        <w:t>Einen neuen Wagen erstellen</w:t>
      </w:r>
    </w:p>
    <w:p w14:paraId="39EAB85E" w14:textId="09A9F6F4" w:rsidR="00D040B2" w:rsidRDefault="00D040B2" w:rsidP="00D040B2">
      <w:pPr>
        <w:pStyle w:val="Listenabsatz"/>
        <w:numPr>
          <w:ilvl w:val="0"/>
          <w:numId w:val="17"/>
        </w:numPr>
      </w:pPr>
      <w:r>
        <w:t>Dem Wagen einen Sitzplan zuordnen.</w:t>
      </w:r>
    </w:p>
    <w:p w14:paraId="5873ACCB" w14:textId="3F0DF134" w:rsidR="00D040B2" w:rsidRDefault="00D040B2" w:rsidP="00D040B2">
      <w:pPr>
        <w:pStyle w:val="Listenabsatz"/>
        <w:numPr>
          <w:ilvl w:val="0"/>
          <w:numId w:val="17"/>
        </w:numPr>
      </w:pPr>
      <w:r>
        <w:t>Dem Wagen einen Typ zuordnen.</w:t>
      </w:r>
    </w:p>
    <w:p w14:paraId="4593B7D6" w14:textId="709ECCBD" w:rsidR="004D0C8A" w:rsidRDefault="004D0C8A" w:rsidP="006544CD">
      <w:r>
        <w:rPr>
          <w:noProof/>
        </w:rPr>
        <w:drawing>
          <wp:inline distT="0" distB="0" distL="0" distR="0" wp14:anchorId="1721553D" wp14:editId="778F0071">
            <wp:extent cx="4804410" cy="1738154"/>
            <wp:effectExtent l="0" t="0" r="0" b="1905"/>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dminUseCase - Sitzplan Wagen zuordnen.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830281" cy="1747514"/>
                    </a:xfrm>
                    <a:prstGeom prst="rect">
                      <a:avLst/>
                    </a:prstGeom>
                  </pic:spPr>
                </pic:pic>
              </a:graphicData>
            </a:graphic>
          </wp:inline>
        </w:drawing>
      </w:r>
    </w:p>
    <w:p w14:paraId="5FD917DD" w14:textId="77777777" w:rsidR="004D0C8A" w:rsidRPr="009D6588" w:rsidRDefault="004D0C8A" w:rsidP="006544CD">
      <w:pPr>
        <w:rPr>
          <w:u w:val="single"/>
        </w:rPr>
      </w:pPr>
    </w:p>
    <w:p w14:paraId="2484CB93" w14:textId="77777777" w:rsidR="00234ABA" w:rsidRDefault="00234ABA" w:rsidP="006544CD">
      <w:pPr>
        <w:rPr>
          <w:u w:val="single"/>
        </w:rPr>
      </w:pPr>
    </w:p>
    <w:p w14:paraId="4AACD159" w14:textId="77777777" w:rsidR="00234ABA" w:rsidRDefault="00234ABA" w:rsidP="006544CD">
      <w:pPr>
        <w:rPr>
          <w:u w:val="single"/>
        </w:rPr>
      </w:pPr>
    </w:p>
    <w:p w14:paraId="7E800978" w14:textId="77777777" w:rsidR="00234ABA" w:rsidRDefault="00234ABA" w:rsidP="006544CD">
      <w:pPr>
        <w:rPr>
          <w:u w:val="single"/>
        </w:rPr>
      </w:pPr>
    </w:p>
    <w:p w14:paraId="2EBA6CD9" w14:textId="62E8227D" w:rsidR="006544CD" w:rsidRDefault="006544CD" w:rsidP="006544CD">
      <w:r w:rsidRPr="00C95F11">
        <w:rPr>
          <w:u w:val="single"/>
        </w:rPr>
        <w:t xml:space="preserve">Admin Use Case </w:t>
      </w:r>
      <w:r w:rsidR="00DA140A">
        <w:rPr>
          <w:u w:val="single"/>
        </w:rPr>
        <w:t>3</w:t>
      </w:r>
      <w:r w:rsidRPr="00C95F11">
        <w:t xml:space="preserve">: </w:t>
      </w:r>
      <w:r w:rsidR="004D0C8A">
        <w:t>Zugkomposition</w:t>
      </w:r>
      <w:r w:rsidRPr="00C95F11">
        <w:t xml:space="preserve"> zusammenstellen</w:t>
      </w:r>
      <w:r w:rsidR="00C95F11" w:rsidRPr="00C95F11">
        <w:t xml:space="preserve"> (ve</w:t>
      </w:r>
      <w:r w:rsidR="00C95F11">
        <w:t>rschiedene Wägen in eine Reihenfolge bringen, so dass eine Zugkomposition entsteht)</w:t>
      </w:r>
      <w:r w:rsidR="00253AED">
        <w:t>: Name/Code muss hinzugefügt werden.</w:t>
      </w:r>
    </w:p>
    <w:p w14:paraId="1D5E4A6D" w14:textId="14633141" w:rsidR="00D040B2" w:rsidRDefault="00D040B2" w:rsidP="006544CD">
      <w:r>
        <w:t>Vorbedingung: es müssen Wägen erstellt worden sein.</w:t>
      </w:r>
    </w:p>
    <w:p w14:paraId="3C65510C" w14:textId="411C1E36" w:rsidR="00D040B2" w:rsidRDefault="00D040B2" w:rsidP="006544CD">
      <w:r>
        <w:t>Zu tun: Wägen in der gewollten Reihenfolge zu einer Zugkomposition zusammenstellen.</w:t>
      </w:r>
    </w:p>
    <w:p w14:paraId="6EBFDB6D" w14:textId="6EFDE3B3" w:rsidR="00D040B2" w:rsidRDefault="00D040B2" w:rsidP="006544CD">
      <w:r>
        <w:t xml:space="preserve">Vorgehen: </w:t>
      </w:r>
    </w:p>
    <w:p w14:paraId="1D153D1F" w14:textId="43568FB2" w:rsidR="00D040B2" w:rsidRDefault="00D040B2" w:rsidP="00D040B2">
      <w:pPr>
        <w:pStyle w:val="Listenabsatz"/>
        <w:numPr>
          <w:ilvl w:val="0"/>
          <w:numId w:val="18"/>
        </w:numPr>
      </w:pPr>
      <w:r>
        <w:t>Startwagen wählen</w:t>
      </w:r>
    </w:p>
    <w:p w14:paraId="6AD37C93" w14:textId="424FECA0" w:rsidR="00D040B2" w:rsidRDefault="00D040B2" w:rsidP="00D040B2">
      <w:pPr>
        <w:pStyle w:val="Listenabsatz"/>
        <w:numPr>
          <w:ilvl w:val="0"/>
          <w:numId w:val="18"/>
        </w:numPr>
      </w:pPr>
      <w:r>
        <w:t>So lange einen nächsten Wagen an den letzten Wagen hängen, bis man die Komposition fertiggestellt hat.</w:t>
      </w:r>
    </w:p>
    <w:p w14:paraId="0F35918A" w14:textId="74A68D38" w:rsidR="00D040B2" w:rsidRDefault="00D040B2" w:rsidP="00D040B2">
      <w:pPr>
        <w:pStyle w:val="Listenabsatz"/>
        <w:numPr>
          <w:ilvl w:val="0"/>
          <w:numId w:val="18"/>
        </w:numPr>
      </w:pPr>
      <w:r>
        <w:t>Der Zugkomposition einen Namen / Code geben.</w:t>
      </w:r>
    </w:p>
    <w:p w14:paraId="19F358F9" w14:textId="1A7CCD8A" w:rsidR="004D0C8A" w:rsidRDefault="00FB0752" w:rsidP="006544CD">
      <w:r>
        <w:rPr>
          <w:noProof/>
        </w:rPr>
        <w:drawing>
          <wp:inline distT="0" distB="0" distL="0" distR="0" wp14:anchorId="40E5F522" wp14:editId="1D3F59C4">
            <wp:extent cx="4804913" cy="1579475"/>
            <wp:effectExtent l="0" t="0" r="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dminUseCase - Zugkomposition zusammenstellen.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811129" cy="1581518"/>
                    </a:xfrm>
                    <a:prstGeom prst="rect">
                      <a:avLst/>
                    </a:prstGeom>
                  </pic:spPr>
                </pic:pic>
              </a:graphicData>
            </a:graphic>
          </wp:inline>
        </w:drawing>
      </w:r>
    </w:p>
    <w:p w14:paraId="188834FE" w14:textId="3DD745AA" w:rsidR="004D0C8A" w:rsidRDefault="004D0C8A" w:rsidP="006544CD"/>
    <w:p w14:paraId="20C802B4" w14:textId="2FF32FC8" w:rsidR="00D040B2" w:rsidRDefault="00D040B2" w:rsidP="00D040B2">
      <w:r w:rsidRPr="006544CD">
        <w:rPr>
          <w:u w:val="single"/>
        </w:rPr>
        <w:t xml:space="preserve">Admin Use Case </w:t>
      </w:r>
      <w:r w:rsidR="00DA140A">
        <w:rPr>
          <w:u w:val="single"/>
        </w:rPr>
        <w:t>4</w:t>
      </w:r>
      <w:r>
        <w:t>: Haltestelle erfassen. Name/Code muss hinzugefügt werden.</w:t>
      </w:r>
    </w:p>
    <w:p w14:paraId="14E55631" w14:textId="32606BCB" w:rsidR="00D040B2" w:rsidRDefault="00D040B2" w:rsidP="00D040B2">
      <w:r>
        <w:t>Vorbedingung: keine.</w:t>
      </w:r>
    </w:p>
    <w:p w14:paraId="38142290" w14:textId="35BA87D0" w:rsidR="00D040B2" w:rsidRDefault="00D040B2" w:rsidP="00D040B2">
      <w:r>
        <w:t>Zu tun: Haltestelle mit Namen und Verweildauer eines Zuges erfassen.</w:t>
      </w:r>
    </w:p>
    <w:p w14:paraId="06986E31" w14:textId="465F0819" w:rsidR="00D040B2" w:rsidRDefault="00D040B2" w:rsidP="006544CD">
      <w:r>
        <w:rPr>
          <w:noProof/>
        </w:rPr>
        <w:drawing>
          <wp:inline distT="0" distB="0" distL="0" distR="0" wp14:anchorId="46C6912E" wp14:editId="517B286E">
            <wp:extent cx="2872596" cy="1238915"/>
            <wp:effectExtent l="0" t="0" r="0" b="5715"/>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dminUseCase - Haltestelle.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880547" cy="1242344"/>
                    </a:xfrm>
                    <a:prstGeom prst="rect">
                      <a:avLst/>
                    </a:prstGeom>
                  </pic:spPr>
                </pic:pic>
              </a:graphicData>
            </a:graphic>
          </wp:inline>
        </w:drawing>
      </w:r>
    </w:p>
    <w:p w14:paraId="267B883D" w14:textId="77777777" w:rsidR="00D040B2" w:rsidRDefault="00D040B2" w:rsidP="006544CD"/>
    <w:p w14:paraId="71A8CF59" w14:textId="164921A1" w:rsidR="00C95F11" w:rsidRDefault="00C95F11" w:rsidP="006544CD">
      <w:r w:rsidRPr="006544CD">
        <w:rPr>
          <w:u w:val="single"/>
        </w:rPr>
        <w:t xml:space="preserve">Admin Use Case </w:t>
      </w:r>
      <w:r w:rsidR="00DA140A">
        <w:rPr>
          <w:u w:val="single"/>
        </w:rPr>
        <w:t>5</w:t>
      </w:r>
      <w:r>
        <w:t xml:space="preserve">: Strecke erstellen </w:t>
      </w:r>
      <w:r w:rsidR="00527577">
        <w:t xml:space="preserve">/ ändern </w:t>
      </w:r>
      <w:r>
        <w:t xml:space="preserve">(Start – Zwischenhalte – Ende, Startzeit, </w:t>
      </w:r>
      <w:r w:rsidR="00AB15C8">
        <w:t>Fahrtzeiten, Bahnhofsstehzeiten</w:t>
      </w:r>
      <w:r>
        <w:t>)</w:t>
      </w:r>
      <w:r w:rsidR="00253AED">
        <w:t>: Name/Code muss hinzugefügt werden.</w:t>
      </w:r>
    </w:p>
    <w:p w14:paraId="5DA1BAFD" w14:textId="3313FA3D" w:rsidR="00D040B2" w:rsidRDefault="00D040B2" w:rsidP="006544CD">
      <w:r>
        <w:t>Vorbedingung: Haltestellen müssen erfasst worden sein.</w:t>
      </w:r>
    </w:p>
    <w:p w14:paraId="2073C5BC" w14:textId="3A61B2D5" w:rsidR="00D040B2" w:rsidRDefault="00D040B2" w:rsidP="006544CD">
      <w:r>
        <w:t>Zu tun: Haltestellen so aneinanderfügen, dass eine Strecke entsteht. Die Logik der Strecke ist dem Admin überlassen!</w:t>
      </w:r>
    </w:p>
    <w:p w14:paraId="51166195" w14:textId="1D27C9B1" w:rsidR="00D040B2" w:rsidRDefault="00D040B2" w:rsidP="006544CD">
      <w:r>
        <w:t>Vorgehen:</w:t>
      </w:r>
    </w:p>
    <w:p w14:paraId="1A713EB4" w14:textId="32A1EED0" w:rsidR="00D040B2" w:rsidRDefault="00D040B2" w:rsidP="00D040B2">
      <w:pPr>
        <w:pStyle w:val="Listenabsatz"/>
        <w:numPr>
          <w:ilvl w:val="0"/>
          <w:numId w:val="20"/>
        </w:numPr>
      </w:pPr>
      <w:r>
        <w:t>Strecke benennen</w:t>
      </w:r>
    </w:p>
    <w:p w14:paraId="09537BB4" w14:textId="427077B4" w:rsidR="00D040B2" w:rsidRDefault="00D040B2" w:rsidP="00D040B2">
      <w:pPr>
        <w:pStyle w:val="Listenabsatz"/>
        <w:numPr>
          <w:ilvl w:val="0"/>
          <w:numId w:val="20"/>
        </w:numPr>
      </w:pPr>
      <w:r>
        <w:t>Startort wählen.</w:t>
      </w:r>
    </w:p>
    <w:p w14:paraId="6FAD07C9" w14:textId="793C3A64" w:rsidR="00D040B2" w:rsidRDefault="00D040B2" w:rsidP="00D040B2">
      <w:pPr>
        <w:pStyle w:val="Listenabsatz"/>
        <w:numPr>
          <w:ilvl w:val="0"/>
          <w:numId w:val="20"/>
        </w:numPr>
      </w:pPr>
      <w:r>
        <w:t>Nächste Haltestelle wählen.</w:t>
      </w:r>
    </w:p>
    <w:p w14:paraId="169912CE" w14:textId="4CF3E730" w:rsidR="00D040B2" w:rsidRDefault="00D040B2" w:rsidP="00D040B2">
      <w:pPr>
        <w:pStyle w:val="Listenabsatz"/>
        <w:numPr>
          <w:ilvl w:val="0"/>
          <w:numId w:val="20"/>
        </w:numPr>
      </w:pPr>
      <w:r>
        <w:t>Fahrtzeit zur vorangehenden Haltestelle hinzufügen.</w:t>
      </w:r>
    </w:p>
    <w:p w14:paraId="43F8E917" w14:textId="55866FDB" w:rsidR="00D040B2" w:rsidRDefault="00D040B2" w:rsidP="00D040B2">
      <w:pPr>
        <w:pStyle w:val="Listenabsatz"/>
        <w:numPr>
          <w:ilvl w:val="0"/>
          <w:numId w:val="20"/>
        </w:numPr>
      </w:pPr>
      <w:r>
        <w:t>Solange neue Haltestellen und Fahrtzeiten hinzufügen, bis man die Strecke abgeschlossen hat.</w:t>
      </w:r>
    </w:p>
    <w:p w14:paraId="27FDDAD4" w14:textId="423C6F94" w:rsidR="004D0C8A" w:rsidRDefault="00FB0752" w:rsidP="006544CD">
      <w:r>
        <w:rPr>
          <w:noProof/>
        </w:rPr>
        <w:drawing>
          <wp:inline distT="0" distB="0" distL="0" distR="0" wp14:anchorId="23914B3F" wp14:editId="6471DF0F">
            <wp:extent cx="6011545" cy="1807845"/>
            <wp:effectExtent l="0" t="0" r="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dminUseCase - Strecke.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011545" cy="1807845"/>
                    </a:xfrm>
                    <a:prstGeom prst="rect">
                      <a:avLst/>
                    </a:prstGeom>
                  </pic:spPr>
                </pic:pic>
              </a:graphicData>
            </a:graphic>
          </wp:inline>
        </w:drawing>
      </w:r>
    </w:p>
    <w:p w14:paraId="0EEE40AF" w14:textId="77777777" w:rsidR="004D0C8A" w:rsidRPr="00C95F11" w:rsidRDefault="004D0C8A" w:rsidP="006544CD"/>
    <w:p w14:paraId="696593F3" w14:textId="4410E1B1" w:rsidR="00253AED" w:rsidRDefault="00253AED">
      <w:pPr>
        <w:spacing w:line="240" w:lineRule="auto"/>
        <w:rPr>
          <w:u w:val="single"/>
        </w:rPr>
      </w:pPr>
    </w:p>
    <w:p w14:paraId="6EE35216" w14:textId="0CC02D7B" w:rsidR="006544CD" w:rsidRDefault="006544CD" w:rsidP="006544CD">
      <w:r w:rsidRPr="00C95F11">
        <w:rPr>
          <w:u w:val="single"/>
        </w:rPr>
        <w:t xml:space="preserve">Admin Use Case </w:t>
      </w:r>
      <w:r w:rsidR="00DA140A">
        <w:rPr>
          <w:u w:val="single"/>
        </w:rPr>
        <w:t>6</w:t>
      </w:r>
      <w:r w:rsidRPr="00C95F11">
        <w:t>: Zugservice erstellen</w:t>
      </w:r>
      <w:r w:rsidR="00C95F11" w:rsidRPr="00C95F11">
        <w:t xml:space="preserve"> </w:t>
      </w:r>
      <w:r w:rsidR="00527577">
        <w:t xml:space="preserve">/ändern </w:t>
      </w:r>
      <w:r w:rsidR="00C95F11" w:rsidRPr="00C95F11">
        <w:t>(besteht aus Rollmaterial, Startzeit, Strecke)</w:t>
      </w:r>
    </w:p>
    <w:p w14:paraId="79E01D5C" w14:textId="69C3D09A" w:rsidR="00D040B2" w:rsidRDefault="00D040B2" w:rsidP="006544CD">
      <w:r>
        <w:t>Vorbedingung: Strecke, Zugkomposition müssen erfasst worden sein.</w:t>
      </w:r>
    </w:p>
    <w:p w14:paraId="1826A38D" w14:textId="2A0EFECD" w:rsidR="00D040B2" w:rsidRDefault="00D040B2" w:rsidP="006544CD">
      <w:r>
        <w:t>Zu tun: Zugservice zusammenstellen.</w:t>
      </w:r>
    </w:p>
    <w:p w14:paraId="1C51CD3A" w14:textId="1F74C41D" w:rsidR="00D040B2" w:rsidRDefault="00D040B2" w:rsidP="006544CD">
      <w:r>
        <w:t xml:space="preserve">Vorgehen: </w:t>
      </w:r>
    </w:p>
    <w:p w14:paraId="5D9458F6" w14:textId="7B54A46D" w:rsidR="00D040B2" w:rsidRDefault="00D040B2" w:rsidP="00D040B2">
      <w:pPr>
        <w:pStyle w:val="Listenabsatz"/>
        <w:numPr>
          <w:ilvl w:val="0"/>
          <w:numId w:val="21"/>
        </w:numPr>
      </w:pPr>
      <w:r>
        <w:t>Zugservice benennen: Code / Name</w:t>
      </w:r>
    </w:p>
    <w:p w14:paraId="7934EAFF" w14:textId="549F2973" w:rsidR="00D040B2" w:rsidRDefault="00D040B2" w:rsidP="00D040B2">
      <w:pPr>
        <w:pStyle w:val="Listenabsatz"/>
        <w:numPr>
          <w:ilvl w:val="0"/>
          <w:numId w:val="21"/>
        </w:numPr>
      </w:pPr>
      <w:r>
        <w:t>Strecke wählen.</w:t>
      </w:r>
    </w:p>
    <w:p w14:paraId="7905F9DD" w14:textId="7F91E7FE" w:rsidR="00D040B2" w:rsidRDefault="00D040B2" w:rsidP="00D040B2">
      <w:pPr>
        <w:pStyle w:val="Listenabsatz"/>
        <w:numPr>
          <w:ilvl w:val="0"/>
          <w:numId w:val="21"/>
        </w:numPr>
      </w:pPr>
      <w:r>
        <w:t>Abfahrtszeit festlegen.</w:t>
      </w:r>
    </w:p>
    <w:p w14:paraId="1B7E060B" w14:textId="659BA7CB" w:rsidR="00D040B2" w:rsidRDefault="00D040B2" w:rsidP="00D040B2">
      <w:pPr>
        <w:pStyle w:val="Listenabsatz"/>
        <w:numPr>
          <w:ilvl w:val="0"/>
          <w:numId w:val="21"/>
        </w:numPr>
      </w:pPr>
      <w:r>
        <w:t>Zugkomposition wählen.</w:t>
      </w:r>
    </w:p>
    <w:p w14:paraId="1F811454" w14:textId="4F2AAB75" w:rsidR="00D040B2" w:rsidRDefault="00D040B2" w:rsidP="00D040B2">
      <w:pPr>
        <w:pStyle w:val="Listenabsatz"/>
        <w:numPr>
          <w:ilvl w:val="0"/>
          <w:numId w:val="21"/>
        </w:numPr>
      </w:pPr>
      <w:r>
        <w:t>Evtl. schon bestehende Reservationen erfassen.</w:t>
      </w:r>
    </w:p>
    <w:p w14:paraId="44159B5C" w14:textId="21AFCD1D" w:rsidR="004D0C8A" w:rsidRDefault="00FB0752" w:rsidP="006544CD">
      <w:r>
        <w:rPr>
          <w:noProof/>
        </w:rPr>
        <w:drawing>
          <wp:inline distT="0" distB="0" distL="0" distR="0" wp14:anchorId="705C96FE" wp14:editId="2CF01D11">
            <wp:extent cx="6011545" cy="2367915"/>
            <wp:effectExtent l="0" t="0" r="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dminUseCase - Zugservice.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011545" cy="2367915"/>
                    </a:xfrm>
                    <a:prstGeom prst="rect">
                      <a:avLst/>
                    </a:prstGeom>
                  </pic:spPr>
                </pic:pic>
              </a:graphicData>
            </a:graphic>
          </wp:inline>
        </w:drawing>
      </w:r>
    </w:p>
    <w:p w14:paraId="72C0E403" w14:textId="77777777" w:rsidR="004D0C8A" w:rsidRPr="00C95F11" w:rsidRDefault="004D0C8A" w:rsidP="006544CD"/>
    <w:p w14:paraId="7B148125" w14:textId="0C343DF1" w:rsidR="004D0C8A" w:rsidRDefault="006544CD" w:rsidP="006544CD">
      <w:r w:rsidRPr="006544CD">
        <w:rPr>
          <w:u w:val="single"/>
        </w:rPr>
        <w:t xml:space="preserve">Admin Use Case </w:t>
      </w:r>
      <w:r w:rsidR="00DA140A">
        <w:rPr>
          <w:u w:val="single"/>
        </w:rPr>
        <w:t>7</w:t>
      </w:r>
      <w:r w:rsidRPr="006544CD">
        <w:t>: in bestehendem Zugservice schon reservierte Sitzplätze simulieren.</w:t>
      </w:r>
      <w:r w:rsidR="00253AED">
        <w:t xml:space="preserve"> </w:t>
      </w:r>
    </w:p>
    <w:p w14:paraId="364954D0" w14:textId="1A0D86A9" w:rsidR="00D040B2" w:rsidRDefault="00D040B2" w:rsidP="006544CD">
      <w:r>
        <w:t>Vorbedingung: Zugservice muss bestehen.</w:t>
      </w:r>
    </w:p>
    <w:p w14:paraId="13F3BDF1" w14:textId="30F9A2EE" w:rsidR="00D040B2" w:rsidRDefault="00D040B2" w:rsidP="006544CD">
      <w:r>
        <w:t>Zu tun: einzelne Plätze für bestimmte Strecken reservieren.</w:t>
      </w:r>
    </w:p>
    <w:p w14:paraId="73EC46B2" w14:textId="706978C4" w:rsidR="00D040B2" w:rsidRDefault="00D040B2" w:rsidP="006544CD">
      <w:r>
        <w:t>Vorgehen:</w:t>
      </w:r>
    </w:p>
    <w:p w14:paraId="194AEEA4" w14:textId="32CFC7C3" w:rsidR="00D040B2" w:rsidRDefault="009779EA" w:rsidP="00D040B2">
      <w:pPr>
        <w:pStyle w:val="Listenabsatz"/>
        <w:numPr>
          <w:ilvl w:val="0"/>
          <w:numId w:val="22"/>
        </w:numPr>
      </w:pPr>
      <w:r>
        <w:t xml:space="preserve">Zugservice, Wagen, Sitzplatz, Start- / </w:t>
      </w:r>
      <w:proofErr w:type="spellStart"/>
      <w:r>
        <w:t>Ankuftsort</w:t>
      </w:r>
      <w:proofErr w:type="spellEnd"/>
      <w:r>
        <w:t xml:space="preserve"> einer Reservation wählen.</w:t>
      </w:r>
    </w:p>
    <w:p w14:paraId="1AB76D05" w14:textId="6FE9BDBB" w:rsidR="00AC0D26" w:rsidRDefault="00AC0D26" w:rsidP="006544CD">
      <w:r>
        <w:rPr>
          <w:noProof/>
        </w:rPr>
        <w:drawing>
          <wp:inline distT="0" distB="0" distL="0" distR="0" wp14:anchorId="7520A9D0" wp14:editId="05D6CA39">
            <wp:extent cx="2801290" cy="2648309"/>
            <wp:effectExtent l="0" t="0" r="5715" b="635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dminUseCase - Reservation.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814082" cy="2660403"/>
                    </a:xfrm>
                    <a:prstGeom prst="rect">
                      <a:avLst/>
                    </a:prstGeom>
                  </pic:spPr>
                </pic:pic>
              </a:graphicData>
            </a:graphic>
          </wp:inline>
        </w:drawing>
      </w:r>
    </w:p>
    <w:p w14:paraId="2B10D6CD" w14:textId="77777777" w:rsidR="00AC0D26" w:rsidRDefault="00AC0D26" w:rsidP="006544CD"/>
    <w:p w14:paraId="799730FB" w14:textId="77777777" w:rsidR="00DB694B" w:rsidRDefault="00DB694B" w:rsidP="006544CD">
      <w:pPr>
        <w:rPr>
          <w:u w:val="single"/>
        </w:rPr>
      </w:pPr>
    </w:p>
    <w:p w14:paraId="7BF3191E" w14:textId="77777777" w:rsidR="00AA53F4" w:rsidRDefault="00AA53F4" w:rsidP="006544CD">
      <w:pPr>
        <w:rPr>
          <w:u w:val="single"/>
        </w:rPr>
      </w:pPr>
    </w:p>
    <w:p w14:paraId="7B713D00" w14:textId="77777777" w:rsidR="00AA53F4" w:rsidRDefault="00AA53F4" w:rsidP="006544CD">
      <w:pPr>
        <w:rPr>
          <w:u w:val="single"/>
        </w:rPr>
      </w:pPr>
    </w:p>
    <w:p w14:paraId="63DF7728" w14:textId="77777777" w:rsidR="00AA53F4" w:rsidRDefault="00AA53F4" w:rsidP="006544CD">
      <w:pPr>
        <w:rPr>
          <w:u w:val="single"/>
        </w:rPr>
      </w:pPr>
    </w:p>
    <w:p w14:paraId="70A857C0" w14:textId="77777777" w:rsidR="00AA53F4" w:rsidRDefault="00AA53F4" w:rsidP="006544CD">
      <w:pPr>
        <w:rPr>
          <w:u w:val="single"/>
        </w:rPr>
      </w:pPr>
    </w:p>
    <w:p w14:paraId="51CCA4C5" w14:textId="77777777" w:rsidR="00AA53F4" w:rsidRDefault="00AA53F4" w:rsidP="006544CD">
      <w:pPr>
        <w:rPr>
          <w:u w:val="single"/>
        </w:rPr>
      </w:pPr>
    </w:p>
    <w:p w14:paraId="6E86CC83" w14:textId="77777777" w:rsidR="00AA53F4" w:rsidRDefault="00AA53F4" w:rsidP="006544CD">
      <w:pPr>
        <w:rPr>
          <w:u w:val="single"/>
        </w:rPr>
      </w:pPr>
    </w:p>
    <w:p w14:paraId="4AC8EFAC" w14:textId="77777777" w:rsidR="00AA53F4" w:rsidRDefault="00AA53F4" w:rsidP="006544CD">
      <w:pPr>
        <w:rPr>
          <w:u w:val="single"/>
        </w:rPr>
      </w:pPr>
    </w:p>
    <w:p w14:paraId="169097E3" w14:textId="77777777" w:rsidR="00AA53F4" w:rsidRDefault="00AA53F4" w:rsidP="006544CD">
      <w:pPr>
        <w:rPr>
          <w:u w:val="single"/>
        </w:rPr>
      </w:pPr>
    </w:p>
    <w:p w14:paraId="368353A0" w14:textId="199F7D24" w:rsidR="00AB15C8" w:rsidRDefault="00AB15C8" w:rsidP="006544CD">
      <w:r w:rsidRPr="006544CD">
        <w:rPr>
          <w:u w:val="single"/>
        </w:rPr>
        <w:t xml:space="preserve">Admin Use Case </w:t>
      </w:r>
      <w:r w:rsidR="00DA140A">
        <w:rPr>
          <w:u w:val="single"/>
        </w:rPr>
        <w:t>8</w:t>
      </w:r>
      <w:r>
        <w:t>: Verspätung bei einem Zugservice simulieren.</w:t>
      </w:r>
    </w:p>
    <w:p w14:paraId="75EE91F4" w14:textId="507F909C" w:rsidR="009779EA" w:rsidRDefault="009779EA" w:rsidP="006544CD">
      <w:r>
        <w:t>Vorbedingung: Zugservice muss bestehen.</w:t>
      </w:r>
    </w:p>
    <w:p w14:paraId="48DB948D" w14:textId="5EA1B472" w:rsidR="009779EA" w:rsidRDefault="009779EA" w:rsidP="006544CD">
      <w:r>
        <w:t>Zu tun: eine Verspätung ab einer bestimmten Haltestelle eingeben.</w:t>
      </w:r>
    </w:p>
    <w:p w14:paraId="7C9460BD" w14:textId="437957FB" w:rsidR="009779EA" w:rsidRDefault="009779EA" w:rsidP="006544CD">
      <w:r>
        <w:t>Vorgehen:</w:t>
      </w:r>
    </w:p>
    <w:p w14:paraId="7E757B1C" w14:textId="1CFE9E84" w:rsidR="009779EA" w:rsidRDefault="009779EA" w:rsidP="009779EA">
      <w:pPr>
        <w:pStyle w:val="Listenabsatz"/>
        <w:numPr>
          <w:ilvl w:val="0"/>
          <w:numId w:val="22"/>
        </w:numPr>
      </w:pPr>
      <w:r>
        <w:t>Zugservice wählen</w:t>
      </w:r>
    </w:p>
    <w:p w14:paraId="6F13EC5E" w14:textId="3701FE5A" w:rsidR="009779EA" w:rsidRDefault="009779EA" w:rsidP="009779EA">
      <w:pPr>
        <w:pStyle w:val="Listenabsatz"/>
        <w:numPr>
          <w:ilvl w:val="0"/>
          <w:numId w:val="22"/>
        </w:numPr>
      </w:pPr>
      <w:r>
        <w:t>Haltestelle wählen.</w:t>
      </w:r>
    </w:p>
    <w:p w14:paraId="628787C7" w14:textId="722AFF04" w:rsidR="009779EA" w:rsidRPr="006544CD" w:rsidRDefault="009779EA" w:rsidP="009779EA">
      <w:pPr>
        <w:pStyle w:val="Listenabsatz"/>
        <w:numPr>
          <w:ilvl w:val="0"/>
          <w:numId w:val="22"/>
        </w:numPr>
      </w:pPr>
      <w:r>
        <w:t>Verspätung in Minuten eingeben.</w:t>
      </w:r>
    </w:p>
    <w:p w14:paraId="690637A3" w14:textId="42D10291" w:rsidR="00000D3A" w:rsidRDefault="004D0C8A" w:rsidP="00000D3A">
      <w:pPr>
        <w:rPr>
          <w:highlight w:val="yellow"/>
        </w:rPr>
      </w:pPr>
      <w:r>
        <w:rPr>
          <w:noProof/>
        </w:rPr>
        <w:drawing>
          <wp:inline distT="0" distB="0" distL="0" distR="0" wp14:anchorId="675C5422" wp14:editId="579C2573">
            <wp:extent cx="3433313" cy="1876046"/>
            <wp:effectExtent l="0" t="0" r="0" b="381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dminUseCase - Verspätung simulieren.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459663" cy="1890444"/>
                    </a:xfrm>
                    <a:prstGeom prst="rect">
                      <a:avLst/>
                    </a:prstGeom>
                  </pic:spPr>
                </pic:pic>
              </a:graphicData>
            </a:graphic>
          </wp:inline>
        </w:drawing>
      </w:r>
    </w:p>
    <w:p w14:paraId="6A192946" w14:textId="77777777" w:rsidR="00880993" w:rsidRPr="00015FF5" w:rsidRDefault="00880993" w:rsidP="00880993">
      <w:pPr>
        <w:pStyle w:val="berschrift2"/>
      </w:pPr>
      <w:bookmarkStart w:id="23" w:name="_Toc22751532"/>
      <w:r w:rsidRPr="00015FF5">
        <w:t>Qualitätsanforderungen</w:t>
      </w:r>
      <w:bookmarkEnd w:id="23"/>
    </w:p>
    <w:p w14:paraId="62515C1D" w14:textId="77777777" w:rsidR="00880993" w:rsidRPr="000F3322" w:rsidRDefault="00880993" w:rsidP="00880993">
      <w:pPr>
        <w:rPr>
          <w:highlight w:val="yellow"/>
        </w:rPr>
      </w:pPr>
    </w:p>
    <w:tbl>
      <w:tblPr>
        <w:tblW w:w="9556"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Look w:val="04A0" w:firstRow="1" w:lastRow="0" w:firstColumn="1" w:lastColumn="0" w:noHBand="0" w:noVBand="1"/>
      </w:tblPr>
      <w:tblGrid>
        <w:gridCol w:w="846"/>
        <w:gridCol w:w="920"/>
        <w:gridCol w:w="603"/>
        <w:gridCol w:w="7187"/>
      </w:tblGrid>
      <w:tr w:rsidR="00880993" w:rsidRPr="00015FF5" w14:paraId="387E801F" w14:textId="77777777" w:rsidTr="008E1A16">
        <w:tc>
          <w:tcPr>
            <w:tcW w:w="846" w:type="dxa"/>
            <w:tcBorders>
              <w:top w:val="single" w:sz="4" w:space="0" w:color="5B9BD5"/>
              <w:left w:val="single" w:sz="4" w:space="0" w:color="5B9BD5"/>
              <w:bottom w:val="single" w:sz="4" w:space="0" w:color="5B9BD5"/>
              <w:right w:val="nil"/>
            </w:tcBorders>
            <w:shd w:val="clear" w:color="auto" w:fill="5B9BD5"/>
          </w:tcPr>
          <w:p w14:paraId="66479DC6" w14:textId="77777777" w:rsidR="00880993" w:rsidRPr="00015FF5" w:rsidRDefault="00880993" w:rsidP="00CB4A24">
            <w:pPr>
              <w:rPr>
                <w:b/>
                <w:bCs/>
                <w:color w:val="FFFFFF"/>
              </w:rPr>
            </w:pPr>
            <w:r w:rsidRPr="00015FF5">
              <w:rPr>
                <w:b/>
                <w:bCs/>
                <w:color w:val="FFFFFF"/>
              </w:rPr>
              <w:t>ID</w:t>
            </w:r>
          </w:p>
        </w:tc>
        <w:tc>
          <w:tcPr>
            <w:tcW w:w="920" w:type="dxa"/>
            <w:tcBorders>
              <w:top w:val="single" w:sz="4" w:space="0" w:color="5B9BD5"/>
              <w:left w:val="nil"/>
              <w:bottom w:val="single" w:sz="4" w:space="0" w:color="5B9BD5"/>
              <w:right w:val="nil"/>
            </w:tcBorders>
            <w:shd w:val="clear" w:color="auto" w:fill="5B9BD5"/>
          </w:tcPr>
          <w:p w14:paraId="647C9B94" w14:textId="77777777" w:rsidR="00880993" w:rsidRPr="00015FF5" w:rsidRDefault="00880993" w:rsidP="00CB4A24">
            <w:pPr>
              <w:rPr>
                <w:b/>
                <w:bCs/>
                <w:color w:val="FFFFFF"/>
              </w:rPr>
            </w:pPr>
            <w:r w:rsidRPr="00015FF5">
              <w:rPr>
                <w:b/>
                <w:bCs/>
                <w:color w:val="FFFFFF"/>
              </w:rPr>
              <w:t>Status</w:t>
            </w:r>
          </w:p>
        </w:tc>
        <w:tc>
          <w:tcPr>
            <w:tcW w:w="603" w:type="dxa"/>
            <w:tcBorders>
              <w:top w:val="single" w:sz="4" w:space="0" w:color="5B9BD5"/>
              <w:left w:val="nil"/>
              <w:bottom w:val="single" w:sz="4" w:space="0" w:color="5B9BD5"/>
              <w:right w:val="nil"/>
            </w:tcBorders>
            <w:shd w:val="clear" w:color="auto" w:fill="5B9BD5"/>
          </w:tcPr>
          <w:p w14:paraId="1B697720" w14:textId="77777777" w:rsidR="00880993" w:rsidRPr="00015FF5" w:rsidRDefault="00880993" w:rsidP="00CB4A24">
            <w:pPr>
              <w:rPr>
                <w:b/>
                <w:bCs/>
                <w:color w:val="FFFFFF"/>
              </w:rPr>
            </w:pPr>
            <w:proofErr w:type="spellStart"/>
            <w:r w:rsidRPr="00015FF5">
              <w:rPr>
                <w:b/>
                <w:bCs/>
                <w:color w:val="FFFFFF"/>
              </w:rPr>
              <w:t>Prio</w:t>
            </w:r>
            <w:proofErr w:type="spellEnd"/>
          </w:p>
        </w:tc>
        <w:tc>
          <w:tcPr>
            <w:tcW w:w="7187" w:type="dxa"/>
            <w:tcBorders>
              <w:top w:val="single" w:sz="4" w:space="0" w:color="5B9BD5"/>
              <w:left w:val="nil"/>
              <w:bottom w:val="single" w:sz="4" w:space="0" w:color="5B9BD5"/>
              <w:right w:val="single" w:sz="4" w:space="0" w:color="5B9BD5"/>
            </w:tcBorders>
            <w:shd w:val="clear" w:color="auto" w:fill="5B9BD5"/>
          </w:tcPr>
          <w:p w14:paraId="380BD1DB" w14:textId="77777777" w:rsidR="00880993" w:rsidRPr="00015FF5" w:rsidRDefault="00880993" w:rsidP="00CB4A24">
            <w:pPr>
              <w:rPr>
                <w:b/>
                <w:bCs/>
                <w:color w:val="FFFFFF"/>
              </w:rPr>
            </w:pPr>
            <w:r w:rsidRPr="00015FF5">
              <w:rPr>
                <w:b/>
                <w:bCs/>
                <w:color w:val="FFFFFF"/>
              </w:rPr>
              <w:t>Beschreibung</w:t>
            </w:r>
          </w:p>
        </w:tc>
      </w:tr>
      <w:tr w:rsidR="00E60FEF" w:rsidRPr="000F3322" w14:paraId="7ACCB4D3" w14:textId="77777777" w:rsidTr="008E1A16">
        <w:tc>
          <w:tcPr>
            <w:tcW w:w="846" w:type="dxa"/>
            <w:shd w:val="clear" w:color="auto" w:fill="auto"/>
          </w:tcPr>
          <w:p w14:paraId="091F14D4" w14:textId="36EA6F8C" w:rsidR="00E60FEF" w:rsidRDefault="00AC13F5" w:rsidP="00CB4A24">
            <w:pPr>
              <w:rPr>
                <w:b/>
                <w:bCs/>
              </w:rPr>
            </w:pPr>
            <w:r>
              <w:rPr>
                <w:b/>
                <w:bCs/>
              </w:rPr>
              <w:t>P.</w:t>
            </w:r>
            <w:r w:rsidR="00E60FEF">
              <w:rPr>
                <w:b/>
                <w:bCs/>
              </w:rPr>
              <w:t>1.</w:t>
            </w:r>
            <w:r>
              <w:rPr>
                <w:b/>
                <w:bCs/>
              </w:rPr>
              <w:t>0</w:t>
            </w:r>
          </w:p>
        </w:tc>
        <w:tc>
          <w:tcPr>
            <w:tcW w:w="920" w:type="dxa"/>
            <w:shd w:val="clear" w:color="auto" w:fill="auto"/>
          </w:tcPr>
          <w:p w14:paraId="086EC663" w14:textId="77777777" w:rsidR="00E60FEF" w:rsidRPr="00E60FEF" w:rsidRDefault="00E60FEF" w:rsidP="00CB4A24"/>
        </w:tc>
        <w:tc>
          <w:tcPr>
            <w:tcW w:w="603" w:type="dxa"/>
            <w:shd w:val="clear" w:color="auto" w:fill="auto"/>
          </w:tcPr>
          <w:p w14:paraId="1CBD6E60" w14:textId="1C08D313" w:rsidR="00E60FEF" w:rsidRDefault="004C7FC5" w:rsidP="00CB4A24">
            <w:r>
              <w:t>M</w:t>
            </w:r>
          </w:p>
        </w:tc>
        <w:tc>
          <w:tcPr>
            <w:tcW w:w="7187" w:type="dxa"/>
            <w:shd w:val="clear" w:color="auto" w:fill="auto"/>
          </w:tcPr>
          <w:p w14:paraId="76EE79AD" w14:textId="5502ED0D" w:rsidR="00E60FEF" w:rsidRPr="00E003E4" w:rsidRDefault="004C7FC5" w:rsidP="00CB4A24">
            <w:pPr>
              <w:rPr>
                <w:b/>
                <w:bCs/>
              </w:rPr>
            </w:pPr>
            <w:r w:rsidRPr="00E003E4">
              <w:rPr>
                <w:b/>
                <w:bCs/>
              </w:rPr>
              <w:t>Performan</w:t>
            </w:r>
            <w:r w:rsidR="004150C1">
              <w:rPr>
                <w:b/>
                <w:bCs/>
              </w:rPr>
              <w:t>ce</w:t>
            </w:r>
            <w:r w:rsidRPr="00E003E4">
              <w:rPr>
                <w:b/>
                <w:bCs/>
              </w:rPr>
              <w:t>: Antwortzeit</w:t>
            </w:r>
          </w:p>
          <w:p w14:paraId="29AE1ED7" w14:textId="74DA9831" w:rsidR="004C7FC5" w:rsidRDefault="004C7FC5" w:rsidP="00CB4A24">
            <w:r>
              <w:t>Die Applikation soll innerhalb von 3 Sekunden</w:t>
            </w:r>
            <w:r w:rsidR="00DA363D">
              <w:t xml:space="preserve"> starten. Ist die Applikation offen, folgt die </w:t>
            </w:r>
            <w:r>
              <w:t xml:space="preserve">Anzeige </w:t>
            </w:r>
            <w:r w:rsidR="00DA363D">
              <w:t xml:space="preserve">eines neuen Bildschirms </w:t>
            </w:r>
            <w:r w:rsidR="004150C1">
              <w:t xml:space="preserve">auch </w:t>
            </w:r>
            <w:r w:rsidR="00DA363D">
              <w:t xml:space="preserve">innerhalb von </w:t>
            </w:r>
            <w:r w:rsidR="004150C1">
              <w:t>2</w:t>
            </w:r>
            <w:r w:rsidR="00DA363D">
              <w:t xml:space="preserve"> Sekunden</w:t>
            </w:r>
            <w:r>
              <w:t xml:space="preserve">. </w:t>
            </w:r>
          </w:p>
          <w:p w14:paraId="2A402B5F" w14:textId="3F73C591" w:rsidR="004C7FC5" w:rsidRDefault="004C7FC5" w:rsidP="00CB4A24">
            <w:r>
              <w:t>Ausnahme ist der Zahlungsverkehr da dieser zwecks Sicherheitsüberprüfungen länger dauern kann</w:t>
            </w:r>
            <w:r w:rsidR="00DA363D">
              <w:t>.</w:t>
            </w:r>
          </w:p>
        </w:tc>
      </w:tr>
      <w:tr w:rsidR="00AC13F5" w:rsidRPr="000F3322" w14:paraId="5F5334CB" w14:textId="77777777" w:rsidTr="00015FF5">
        <w:tc>
          <w:tcPr>
            <w:tcW w:w="846" w:type="dxa"/>
            <w:shd w:val="clear" w:color="auto" w:fill="D9E2F3" w:themeFill="accent1" w:themeFillTint="33"/>
          </w:tcPr>
          <w:p w14:paraId="3BB3A6D0" w14:textId="217642BA" w:rsidR="00AC13F5" w:rsidRDefault="00AC13F5" w:rsidP="00CB4A24">
            <w:pPr>
              <w:rPr>
                <w:b/>
                <w:bCs/>
              </w:rPr>
            </w:pPr>
            <w:r>
              <w:rPr>
                <w:b/>
                <w:bCs/>
              </w:rPr>
              <w:t>P.1.1</w:t>
            </w:r>
          </w:p>
        </w:tc>
        <w:tc>
          <w:tcPr>
            <w:tcW w:w="920" w:type="dxa"/>
            <w:shd w:val="clear" w:color="auto" w:fill="D9E2F3" w:themeFill="accent1" w:themeFillTint="33"/>
          </w:tcPr>
          <w:p w14:paraId="76135F63" w14:textId="77777777" w:rsidR="00AC13F5" w:rsidRPr="00E60FEF" w:rsidRDefault="00AC13F5" w:rsidP="00CB4A24"/>
        </w:tc>
        <w:tc>
          <w:tcPr>
            <w:tcW w:w="603" w:type="dxa"/>
            <w:shd w:val="clear" w:color="auto" w:fill="D9E2F3" w:themeFill="accent1" w:themeFillTint="33"/>
          </w:tcPr>
          <w:p w14:paraId="603F5365" w14:textId="68D63EE5" w:rsidR="00AC13F5" w:rsidRDefault="00AC13F5" w:rsidP="00CB4A24">
            <w:r>
              <w:t>H</w:t>
            </w:r>
          </w:p>
        </w:tc>
        <w:tc>
          <w:tcPr>
            <w:tcW w:w="7187" w:type="dxa"/>
            <w:shd w:val="clear" w:color="auto" w:fill="D9E2F3" w:themeFill="accent1" w:themeFillTint="33"/>
          </w:tcPr>
          <w:p w14:paraId="5853750B" w14:textId="5FB86595" w:rsidR="00AC13F5" w:rsidRPr="00E003E4" w:rsidRDefault="00AC13F5" w:rsidP="00CB4A24">
            <w:pPr>
              <w:rPr>
                <w:b/>
                <w:bCs/>
              </w:rPr>
            </w:pPr>
            <w:r w:rsidRPr="00E003E4">
              <w:rPr>
                <w:b/>
                <w:bCs/>
              </w:rPr>
              <w:t>Performan</w:t>
            </w:r>
            <w:r w:rsidR="004150C1">
              <w:rPr>
                <w:b/>
                <w:bCs/>
              </w:rPr>
              <w:t>ce</w:t>
            </w:r>
            <w:r w:rsidRPr="00E003E4">
              <w:rPr>
                <w:b/>
                <w:bCs/>
              </w:rPr>
              <w:t>: Parallelität</w:t>
            </w:r>
          </w:p>
          <w:p w14:paraId="786F4266" w14:textId="2D7EAB4E" w:rsidR="00AC13F5" w:rsidRDefault="00AC13F5" w:rsidP="00CB4A24">
            <w:r>
              <w:t>Alle Benutzer können die Applikation gleichzeitig verwenden</w:t>
            </w:r>
            <w:r w:rsidR="00DA363D">
              <w:t xml:space="preserve">. </w:t>
            </w:r>
            <w:proofErr w:type="gramStart"/>
            <w:r w:rsidR="00DA363D">
              <w:t>Die maximale gleichzeitig abrufende Benutze</w:t>
            </w:r>
            <w:r w:rsidR="004150C1">
              <w:t>r</w:t>
            </w:r>
            <w:proofErr w:type="gramEnd"/>
            <w:r w:rsidR="00DA363D">
              <w:t xml:space="preserve"> beträgt 50'000.</w:t>
            </w:r>
          </w:p>
        </w:tc>
      </w:tr>
      <w:tr w:rsidR="00AC13F5" w:rsidRPr="000F3322" w14:paraId="6DCE2AF4" w14:textId="77777777" w:rsidTr="008E1A16">
        <w:tc>
          <w:tcPr>
            <w:tcW w:w="846" w:type="dxa"/>
            <w:shd w:val="clear" w:color="auto" w:fill="auto"/>
          </w:tcPr>
          <w:p w14:paraId="51E1FDA6" w14:textId="32AE6E9D" w:rsidR="00AC13F5" w:rsidRDefault="00AC13F5" w:rsidP="00CB4A24">
            <w:pPr>
              <w:rPr>
                <w:b/>
                <w:bCs/>
              </w:rPr>
            </w:pPr>
            <w:r>
              <w:rPr>
                <w:b/>
                <w:bCs/>
              </w:rPr>
              <w:t>Z.1.0</w:t>
            </w:r>
          </w:p>
        </w:tc>
        <w:tc>
          <w:tcPr>
            <w:tcW w:w="920" w:type="dxa"/>
            <w:shd w:val="clear" w:color="auto" w:fill="auto"/>
          </w:tcPr>
          <w:p w14:paraId="65CCB7AC" w14:textId="77777777" w:rsidR="00AC13F5" w:rsidRPr="00E60FEF" w:rsidRDefault="00AC13F5" w:rsidP="00CB4A24"/>
        </w:tc>
        <w:tc>
          <w:tcPr>
            <w:tcW w:w="603" w:type="dxa"/>
            <w:shd w:val="clear" w:color="auto" w:fill="auto"/>
          </w:tcPr>
          <w:p w14:paraId="79AF30AD" w14:textId="5177AD2A" w:rsidR="00AC13F5" w:rsidRDefault="00AC13F5" w:rsidP="00CB4A24">
            <w:r>
              <w:t>H</w:t>
            </w:r>
          </w:p>
        </w:tc>
        <w:tc>
          <w:tcPr>
            <w:tcW w:w="7187" w:type="dxa"/>
            <w:shd w:val="clear" w:color="auto" w:fill="auto"/>
          </w:tcPr>
          <w:p w14:paraId="501F978F" w14:textId="77777777" w:rsidR="00AC13F5" w:rsidRPr="00E003E4" w:rsidRDefault="00AC13F5" w:rsidP="00CB4A24">
            <w:pPr>
              <w:rPr>
                <w:b/>
                <w:bCs/>
              </w:rPr>
            </w:pPr>
            <w:r w:rsidRPr="00E003E4">
              <w:rPr>
                <w:b/>
                <w:bCs/>
              </w:rPr>
              <w:t>Zuverlässigkeit: Wiederherstellbarkeit</w:t>
            </w:r>
          </w:p>
          <w:p w14:paraId="34603BF7" w14:textId="77777777" w:rsidR="00AC13F5" w:rsidRDefault="00AC13F5" w:rsidP="00CB4A24">
            <w:r>
              <w:t xml:space="preserve">Die Vollständigkeit der Daten hat oberste Priorität. </w:t>
            </w:r>
            <w:r w:rsidR="00F818E3">
              <w:t>Folgende 2 Fälle sollen abgedeckt werden:</w:t>
            </w:r>
          </w:p>
          <w:p w14:paraId="08555BA8" w14:textId="77777777" w:rsidR="00F818E3" w:rsidRDefault="00F818E3" w:rsidP="00F818E3">
            <w:pPr>
              <w:pStyle w:val="Listenabsatz"/>
              <w:numPr>
                <w:ilvl w:val="0"/>
                <w:numId w:val="16"/>
              </w:numPr>
            </w:pPr>
            <w:r>
              <w:t>Eine (Reservations-)Abfrage wird an den Server geschickt. Die Applikation stürzt ab. Beim Neustart der Applikation wird der letzte Status vom Server abgefragt.</w:t>
            </w:r>
          </w:p>
          <w:p w14:paraId="50EB4BF7" w14:textId="5B5502EF" w:rsidR="00F818E3" w:rsidRDefault="00F818E3" w:rsidP="00F818E3">
            <w:pPr>
              <w:pStyle w:val="Listenabsatz"/>
              <w:numPr>
                <w:ilvl w:val="0"/>
                <w:numId w:val="16"/>
              </w:numPr>
            </w:pPr>
            <w:r>
              <w:t>Bevor eine (Reservations-)Abfrage abgesetzt wird, stürzt die Applikation ab. Beim Neustart der Applikation muss auf dem Gerät der letzte Status wiederhergestellt werden.</w:t>
            </w:r>
          </w:p>
        </w:tc>
      </w:tr>
      <w:tr w:rsidR="00E003E4" w:rsidRPr="000F3322" w14:paraId="1445C9B2" w14:textId="77777777" w:rsidTr="00015FF5">
        <w:tc>
          <w:tcPr>
            <w:tcW w:w="846" w:type="dxa"/>
            <w:shd w:val="clear" w:color="auto" w:fill="D9E2F3" w:themeFill="accent1" w:themeFillTint="33"/>
          </w:tcPr>
          <w:p w14:paraId="367C206E" w14:textId="4FC1E332" w:rsidR="00E003E4" w:rsidRDefault="00E003E4" w:rsidP="00CB4A24">
            <w:pPr>
              <w:rPr>
                <w:b/>
                <w:bCs/>
              </w:rPr>
            </w:pPr>
            <w:r>
              <w:rPr>
                <w:b/>
                <w:bCs/>
              </w:rPr>
              <w:t>Z.1.1</w:t>
            </w:r>
          </w:p>
        </w:tc>
        <w:tc>
          <w:tcPr>
            <w:tcW w:w="920" w:type="dxa"/>
            <w:shd w:val="clear" w:color="auto" w:fill="D9E2F3" w:themeFill="accent1" w:themeFillTint="33"/>
          </w:tcPr>
          <w:p w14:paraId="52F4ED55" w14:textId="77777777" w:rsidR="00E003E4" w:rsidRPr="00E60FEF" w:rsidRDefault="00E003E4" w:rsidP="00CB4A24"/>
        </w:tc>
        <w:tc>
          <w:tcPr>
            <w:tcW w:w="603" w:type="dxa"/>
            <w:shd w:val="clear" w:color="auto" w:fill="D9E2F3" w:themeFill="accent1" w:themeFillTint="33"/>
          </w:tcPr>
          <w:p w14:paraId="1941B9C3" w14:textId="5C35D00D" w:rsidR="00E003E4" w:rsidRDefault="00E003E4" w:rsidP="00CB4A24">
            <w:r>
              <w:t>M</w:t>
            </w:r>
          </w:p>
        </w:tc>
        <w:tc>
          <w:tcPr>
            <w:tcW w:w="7187" w:type="dxa"/>
            <w:shd w:val="clear" w:color="auto" w:fill="D9E2F3" w:themeFill="accent1" w:themeFillTint="33"/>
          </w:tcPr>
          <w:p w14:paraId="752F62A4" w14:textId="77777777" w:rsidR="00E003E4" w:rsidRPr="00E003E4" w:rsidRDefault="00E003E4" w:rsidP="00CB4A24">
            <w:pPr>
              <w:rPr>
                <w:b/>
                <w:bCs/>
              </w:rPr>
            </w:pPr>
            <w:r w:rsidRPr="00E003E4">
              <w:rPr>
                <w:b/>
                <w:bCs/>
              </w:rPr>
              <w:t>Zuverlässigkeit: Verfügbarkeit</w:t>
            </w:r>
          </w:p>
          <w:p w14:paraId="6539228A" w14:textId="60C3D666" w:rsidR="004150C1" w:rsidRDefault="00E003E4" w:rsidP="00CB4A24">
            <w:r>
              <w:t xml:space="preserve">Die Applikation soll </w:t>
            </w:r>
            <w:r w:rsidR="00F818E3">
              <w:t xml:space="preserve">99.99% </w:t>
            </w:r>
            <w:r w:rsidR="007B36CD">
              <w:t>innerhalb eines Jahres</w:t>
            </w:r>
            <w:r>
              <w:t xml:space="preserve"> verfügbar sein. </w:t>
            </w:r>
          </w:p>
          <w:p w14:paraId="7B0029D8" w14:textId="1084BFE3" w:rsidR="004150C1" w:rsidRDefault="00E003E4" w:rsidP="00CB4A24">
            <w:r>
              <w:t>Ausnahmen</w:t>
            </w:r>
            <w:r w:rsidR="00F818E3">
              <w:t>:</w:t>
            </w:r>
            <w:r>
              <w:t xml:space="preserve"> bei Wartungen und Abschaltungen durch unerwartete Systemfehler</w:t>
            </w:r>
            <w:r w:rsidR="00F818E3">
              <w:t xml:space="preserve"> kann es zu Ausfällen kommen;</w:t>
            </w:r>
            <w:r>
              <w:t xml:space="preserve"> hierbei soll </w:t>
            </w:r>
            <w:r w:rsidR="00F818E3">
              <w:t xml:space="preserve">ein Backupsystem </w:t>
            </w:r>
            <w:r w:rsidR="004150C1">
              <w:t>der</w:t>
            </w:r>
            <w:r w:rsidR="00F818E3">
              <w:t xml:space="preserve"> Überbrückung diene</w:t>
            </w:r>
            <w:r w:rsidR="004150C1">
              <w:t>n</w:t>
            </w:r>
            <w:r w:rsidR="00F818E3">
              <w:t xml:space="preserve">. </w:t>
            </w:r>
            <w:r w:rsidR="004150C1">
              <w:t>Das Umschalten auf das Backupsystem kann zu kurzen Verzögerungen, maximal 5 Sekunden, führen.</w:t>
            </w:r>
          </w:p>
          <w:p w14:paraId="09802631" w14:textId="65A9D783" w:rsidR="00E003E4" w:rsidRDefault="00F818E3" w:rsidP="00CB4A24">
            <w:r>
              <w:t>D</w:t>
            </w:r>
            <w:r w:rsidR="00E003E4">
              <w:t xml:space="preserve">ie erneute Verfügbarkeit der </w:t>
            </w:r>
            <w:r>
              <w:t>(Haupt-)</w:t>
            </w:r>
            <w:r w:rsidR="00E003E4">
              <w:t xml:space="preserve">Applikation </w:t>
            </w:r>
            <w:r w:rsidR="004150C1">
              <w:t xml:space="preserve">soll </w:t>
            </w:r>
            <w:r w:rsidR="00E003E4">
              <w:t xml:space="preserve">nach </w:t>
            </w:r>
            <w:r>
              <w:t xml:space="preserve">1 </w:t>
            </w:r>
            <w:r w:rsidRPr="00F818E3">
              <w:t>Std.</w:t>
            </w:r>
            <w:r w:rsidR="00E003E4">
              <w:t xml:space="preserve"> erfolgen.</w:t>
            </w:r>
          </w:p>
        </w:tc>
      </w:tr>
      <w:tr w:rsidR="00AC13F5" w:rsidRPr="000F3322" w14:paraId="41B28311" w14:textId="77777777" w:rsidTr="008E1A16">
        <w:tc>
          <w:tcPr>
            <w:tcW w:w="846" w:type="dxa"/>
            <w:shd w:val="clear" w:color="auto" w:fill="auto"/>
          </w:tcPr>
          <w:p w14:paraId="36937F16" w14:textId="732A822B" w:rsidR="00AC13F5" w:rsidRPr="00E60FEF" w:rsidRDefault="00AC13F5" w:rsidP="00D459E5">
            <w:pPr>
              <w:rPr>
                <w:b/>
                <w:bCs/>
              </w:rPr>
            </w:pPr>
            <w:r>
              <w:rPr>
                <w:b/>
                <w:bCs/>
              </w:rPr>
              <w:t>S.1.0</w:t>
            </w:r>
          </w:p>
        </w:tc>
        <w:tc>
          <w:tcPr>
            <w:tcW w:w="920" w:type="dxa"/>
            <w:shd w:val="clear" w:color="auto" w:fill="auto"/>
          </w:tcPr>
          <w:p w14:paraId="537F3B1E" w14:textId="77777777" w:rsidR="00AC13F5" w:rsidRPr="00E60FEF" w:rsidRDefault="00AC13F5" w:rsidP="00D459E5"/>
        </w:tc>
        <w:tc>
          <w:tcPr>
            <w:tcW w:w="603" w:type="dxa"/>
            <w:shd w:val="clear" w:color="auto" w:fill="auto"/>
          </w:tcPr>
          <w:p w14:paraId="530BDCB7" w14:textId="77777777" w:rsidR="00AC13F5" w:rsidRPr="00E60FEF" w:rsidRDefault="00AC13F5" w:rsidP="00D459E5">
            <w:r>
              <w:t>H</w:t>
            </w:r>
          </w:p>
        </w:tc>
        <w:tc>
          <w:tcPr>
            <w:tcW w:w="7187" w:type="dxa"/>
            <w:shd w:val="clear" w:color="auto" w:fill="auto"/>
          </w:tcPr>
          <w:p w14:paraId="091F4B20" w14:textId="77777777" w:rsidR="00AC13F5" w:rsidRPr="00E003E4" w:rsidRDefault="00AC13F5" w:rsidP="00D459E5">
            <w:pPr>
              <w:rPr>
                <w:b/>
                <w:bCs/>
              </w:rPr>
            </w:pPr>
            <w:r w:rsidRPr="00E003E4">
              <w:rPr>
                <w:b/>
                <w:bCs/>
              </w:rPr>
              <w:t>Sicherheit: Zahlungsverkehr</w:t>
            </w:r>
          </w:p>
          <w:p w14:paraId="1091BAA8" w14:textId="68752907" w:rsidR="00AC13F5" w:rsidRPr="00E60FEF" w:rsidRDefault="00AC13F5" w:rsidP="00D459E5">
            <w:r>
              <w:t xml:space="preserve">Der Zahlungsverkehr </w:t>
            </w:r>
            <w:r w:rsidR="00F818E3">
              <w:t>muss über abhörgeschützte</w:t>
            </w:r>
            <w:r w:rsidR="004150C1">
              <w:t>, verschlüsselte</w:t>
            </w:r>
            <w:r w:rsidR="00F818E3">
              <w:t xml:space="preserve"> Kanäle erfolgen. (ist nach Snowden heute gar nicht möglich!)</w:t>
            </w:r>
          </w:p>
        </w:tc>
      </w:tr>
      <w:tr w:rsidR="004C7FC5" w:rsidRPr="000F3322" w14:paraId="25C080C1" w14:textId="77777777" w:rsidTr="00015FF5">
        <w:tc>
          <w:tcPr>
            <w:tcW w:w="846" w:type="dxa"/>
            <w:shd w:val="clear" w:color="auto" w:fill="D9E2F3" w:themeFill="accent1" w:themeFillTint="33"/>
          </w:tcPr>
          <w:p w14:paraId="03DFD4D1" w14:textId="507D9F71" w:rsidR="004C7FC5" w:rsidRDefault="00D459E5" w:rsidP="00CB4A24">
            <w:pPr>
              <w:rPr>
                <w:b/>
                <w:bCs/>
              </w:rPr>
            </w:pPr>
            <w:r>
              <w:rPr>
                <w:b/>
                <w:bCs/>
              </w:rPr>
              <w:t>S.</w:t>
            </w:r>
            <w:r w:rsidR="004C7FC5">
              <w:rPr>
                <w:b/>
                <w:bCs/>
              </w:rPr>
              <w:t>1.</w:t>
            </w:r>
            <w:r>
              <w:rPr>
                <w:b/>
                <w:bCs/>
              </w:rPr>
              <w:t>1</w:t>
            </w:r>
          </w:p>
        </w:tc>
        <w:tc>
          <w:tcPr>
            <w:tcW w:w="920" w:type="dxa"/>
            <w:shd w:val="clear" w:color="auto" w:fill="D9E2F3" w:themeFill="accent1" w:themeFillTint="33"/>
          </w:tcPr>
          <w:p w14:paraId="3CF40E92" w14:textId="77777777" w:rsidR="004C7FC5" w:rsidRPr="00E60FEF" w:rsidRDefault="004C7FC5" w:rsidP="00CB4A24"/>
        </w:tc>
        <w:tc>
          <w:tcPr>
            <w:tcW w:w="603" w:type="dxa"/>
            <w:shd w:val="clear" w:color="auto" w:fill="D9E2F3" w:themeFill="accent1" w:themeFillTint="33"/>
          </w:tcPr>
          <w:p w14:paraId="79DFDD2A" w14:textId="23D7064A" w:rsidR="004C7FC5" w:rsidRDefault="004C7FC5" w:rsidP="00CB4A24">
            <w:r>
              <w:t>H</w:t>
            </w:r>
          </w:p>
        </w:tc>
        <w:tc>
          <w:tcPr>
            <w:tcW w:w="7187" w:type="dxa"/>
            <w:shd w:val="clear" w:color="auto" w:fill="D9E2F3" w:themeFill="accent1" w:themeFillTint="33"/>
          </w:tcPr>
          <w:p w14:paraId="50E5CDFD" w14:textId="77777777" w:rsidR="00A0203C" w:rsidRDefault="00D459E5" w:rsidP="00CB4A24">
            <w:pPr>
              <w:rPr>
                <w:b/>
              </w:rPr>
            </w:pPr>
            <w:r>
              <w:rPr>
                <w:b/>
              </w:rPr>
              <w:t>Sicherheit: Vertraulichkeit</w:t>
            </w:r>
          </w:p>
          <w:p w14:paraId="1C348434" w14:textId="70F11FC9" w:rsidR="00D459E5" w:rsidRPr="00D459E5" w:rsidRDefault="007A562F" w:rsidP="00CB4A24">
            <w:r>
              <w:t>Die Ber</w:t>
            </w:r>
            <w:r w:rsidR="00BB39C9">
              <w:t>e</w:t>
            </w:r>
            <w:r>
              <w:t xml:space="preserve">chtigung für Manipulation und Einsicht </w:t>
            </w:r>
            <w:r w:rsidR="00497C53">
              <w:t>der Daten soll unter den verschiedenen Benutzer-Rollen klar abgegrenzt sein.</w:t>
            </w:r>
            <w:r w:rsidR="004150C1">
              <w:t xml:space="preserve"> Das Sichten fremder </w:t>
            </w:r>
            <w:r w:rsidR="004150C1">
              <w:lastRenderedPageBreak/>
              <w:t>Daten soll nur durch Administratoren erfolgen. Passwörter sind als Hash zu speichern. Genau gleiches gilt für Zahlungsmittel</w:t>
            </w:r>
            <w:r w:rsidR="001F3930">
              <w:t xml:space="preserve"> (Kreditkartennummer)</w:t>
            </w:r>
            <w:r w:rsidR="004150C1">
              <w:t>.</w:t>
            </w:r>
          </w:p>
        </w:tc>
      </w:tr>
      <w:tr w:rsidR="00AC13F5" w:rsidRPr="000F3322" w14:paraId="13C2E337" w14:textId="77777777" w:rsidTr="008E1A16">
        <w:tc>
          <w:tcPr>
            <w:tcW w:w="846" w:type="dxa"/>
            <w:shd w:val="clear" w:color="auto" w:fill="auto"/>
          </w:tcPr>
          <w:p w14:paraId="3E2787CD" w14:textId="4320F325" w:rsidR="00AC13F5" w:rsidRDefault="00497C53" w:rsidP="00CB4A24">
            <w:pPr>
              <w:rPr>
                <w:b/>
                <w:bCs/>
              </w:rPr>
            </w:pPr>
            <w:r>
              <w:rPr>
                <w:b/>
                <w:bCs/>
              </w:rPr>
              <w:lastRenderedPageBreak/>
              <w:t>G.1.0</w:t>
            </w:r>
          </w:p>
        </w:tc>
        <w:tc>
          <w:tcPr>
            <w:tcW w:w="920" w:type="dxa"/>
            <w:shd w:val="clear" w:color="auto" w:fill="auto"/>
          </w:tcPr>
          <w:p w14:paraId="0D919945" w14:textId="77777777" w:rsidR="00AC13F5" w:rsidRPr="00E60FEF" w:rsidRDefault="00AC13F5" w:rsidP="00CB4A24"/>
        </w:tc>
        <w:tc>
          <w:tcPr>
            <w:tcW w:w="603" w:type="dxa"/>
            <w:shd w:val="clear" w:color="auto" w:fill="auto"/>
          </w:tcPr>
          <w:p w14:paraId="25B19EB8" w14:textId="75EC6D6C" w:rsidR="00AC13F5" w:rsidRDefault="00497C53" w:rsidP="00CB4A24">
            <w:r>
              <w:t>H</w:t>
            </w:r>
          </w:p>
        </w:tc>
        <w:tc>
          <w:tcPr>
            <w:tcW w:w="7187" w:type="dxa"/>
            <w:shd w:val="clear" w:color="auto" w:fill="auto"/>
          </w:tcPr>
          <w:p w14:paraId="0BD839F2" w14:textId="2258B065" w:rsidR="00AC13F5" w:rsidRDefault="00497C53" w:rsidP="00CB4A24">
            <w:pPr>
              <w:rPr>
                <w:b/>
              </w:rPr>
            </w:pPr>
            <w:r>
              <w:rPr>
                <w:b/>
              </w:rPr>
              <w:t xml:space="preserve">GUI: </w:t>
            </w:r>
            <w:r w:rsidR="00DA363D">
              <w:rPr>
                <w:b/>
              </w:rPr>
              <w:t>Einfachheit</w:t>
            </w:r>
          </w:p>
          <w:p w14:paraId="22E755FC" w14:textId="77777777" w:rsidR="00497C53" w:rsidRDefault="00497C53" w:rsidP="00CB4A24">
            <w:r>
              <w:t>Die Benutzung der Applikation soll einfach und simpel gehalten werden. Der Benutzer soll</w:t>
            </w:r>
            <w:r w:rsidR="00FF2B08">
              <w:t xml:space="preserve"> die Applikation intuitiv bedienen können.</w:t>
            </w:r>
          </w:p>
          <w:p w14:paraId="2A22CA98" w14:textId="551DEEC9" w:rsidR="00F818E3" w:rsidRPr="00497C53" w:rsidRDefault="00F818E3" w:rsidP="00CB4A24">
            <w:r>
              <w:t>Es sollen zu einem gegebenen Zeitpunkt nur die nutzbaren Informationen sichtbar sein.</w:t>
            </w:r>
            <w:r w:rsidR="007B36CD">
              <w:t xml:space="preserve"> Dies soll mit Testusern geprüft werden. Prüfkriterium: User finden sich ohne externe Hilfe zurecht. (auch die Grossmutter!)</w:t>
            </w:r>
          </w:p>
        </w:tc>
      </w:tr>
      <w:tr w:rsidR="00FF2B08" w:rsidRPr="000F3322" w14:paraId="5A66F024" w14:textId="77777777" w:rsidTr="00015FF5">
        <w:tc>
          <w:tcPr>
            <w:tcW w:w="846" w:type="dxa"/>
            <w:shd w:val="clear" w:color="auto" w:fill="D9E2F3" w:themeFill="accent1" w:themeFillTint="33"/>
          </w:tcPr>
          <w:p w14:paraId="4EE1A293" w14:textId="74BDC406" w:rsidR="00FF2B08" w:rsidRDefault="00FF2B08" w:rsidP="00CB4A24">
            <w:pPr>
              <w:rPr>
                <w:b/>
                <w:bCs/>
              </w:rPr>
            </w:pPr>
            <w:r>
              <w:rPr>
                <w:b/>
                <w:bCs/>
              </w:rPr>
              <w:t>G.1.1</w:t>
            </w:r>
          </w:p>
        </w:tc>
        <w:tc>
          <w:tcPr>
            <w:tcW w:w="920" w:type="dxa"/>
            <w:shd w:val="clear" w:color="auto" w:fill="D9E2F3" w:themeFill="accent1" w:themeFillTint="33"/>
          </w:tcPr>
          <w:p w14:paraId="4126B3F9" w14:textId="77777777" w:rsidR="00FF2B08" w:rsidRPr="00E60FEF" w:rsidRDefault="00FF2B08" w:rsidP="00CB4A24"/>
        </w:tc>
        <w:tc>
          <w:tcPr>
            <w:tcW w:w="603" w:type="dxa"/>
            <w:shd w:val="clear" w:color="auto" w:fill="D9E2F3" w:themeFill="accent1" w:themeFillTint="33"/>
          </w:tcPr>
          <w:p w14:paraId="04D337BE" w14:textId="01F3A3F1" w:rsidR="00FF2B08" w:rsidRDefault="00FF2B08" w:rsidP="00CB4A24">
            <w:r>
              <w:t>H</w:t>
            </w:r>
          </w:p>
        </w:tc>
        <w:tc>
          <w:tcPr>
            <w:tcW w:w="7187" w:type="dxa"/>
            <w:shd w:val="clear" w:color="auto" w:fill="D9E2F3" w:themeFill="accent1" w:themeFillTint="33"/>
          </w:tcPr>
          <w:p w14:paraId="58B0C023" w14:textId="77777777" w:rsidR="00FF2B08" w:rsidRDefault="00FF2B08" w:rsidP="00CB4A24">
            <w:pPr>
              <w:rPr>
                <w:b/>
              </w:rPr>
            </w:pPr>
            <w:r>
              <w:rPr>
                <w:b/>
              </w:rPr>
              <w:t>GUI: Design</w:t>
            </w:r>
          </w:p>
          <w:p w14:paraId="5D9B53E1" w14:textId="77777777" w:rsidR="00FF2B08" w:rsidRDefault="00FF2B08" w:rsidP="00CB4A24">
            <w:r>
              <w:t>Die Applikation hat ein angenehmes, visuelles Design, das den Benutzer positiv anspricht.</w:t>
            </w:r>
          </w:p>
          <w:p w14:paraId="360E3729" w14:textId="1D2AB8B2" w:rsidR="007B36CD" w:rsidRPr="00FF2B08" w:rsidRDefault="007B36CD" w:rsidP="00CB4A24">
            <w:r>
              <w:t xml:space="preserve">Prüfkriterium: </w:t>
            </w:r>
            <w:r w:rsidR="00E65E82">
              <w:t>Umfrage unter Testusern.</w:t>
            </w:r>
          </w:p>
        </w:tc>
      </w:tr>
      <w:tr w:rsidR="00BF435A" w:rsidRPr="000F3322" w14:paraId="2C67F51C" w14:textId="77777777" w:rsidTr="008E1A16">
        <w:tc>
          <w:tcPr>
            <w:tcW w:w="846" w:type="dxa"/>
            <w:shd w:val="clear" w:color="auto" w:fill="auto"/>
          </w:tcPr>
          <w:p w14:paraId="3BF0E844" w14:textId="40D2045D" w:rsidR="00BF435A" w:rsidRDefault="008E1A16" w:rsidP="00CB4A24">
            <w:pPr>
              <w:rPr>
                <w:b/>
                <w:bCs/>
              </w:rPr>
            </w:pPr>
            <w:r>
              <w:rPr>
                <w:b/>
                <w:bCs/>
              </w:rPr>
              <w:t>IT.1.0</w:t>
            </w:r>
          </w:p>
        </w:tc>
        <w:tc>
          <w:tcPr>
            <w:tcW w:w="920" w:type="dxa"/>
            <w:shd w:val="clear" w:color="auto" w:fill="auto"/>
          </w:tcPr>
          <w:p w14:paraId="240B3CAA" w14:textId="77777777" w:rsidR="00BF435A" w:rsidRPr="00E60FEF" w:rsidRDefault="00BF435A" w:rsidP="00CB4A24"/>
        </w:tc>
        <w:tc>
          <w:tcPr>
            <w:tcW w:w="603" w:type="dxa"/>
            <w:shd w:val="clear" w:color="auto" w:fill="auto"/>
          </w:tcPr>
          <w:p w14:paraId="5E2315EE" w14:textId="6E1A4E98" w:rsidR="00BF435A" w:rsidRDefault="008E1A16" w:rsidP="00CB4A24">
            <w:r>
              <w:t>H</w:t>
            </w:r>
          </w:p>
        </w:tc>
        <w:tc>
          <w:tcPr>
            <w:tcW w:w="7187" w:type="dxa"/>
            <w:shd w:val="clear" w:color="auto" w:fill="auto"/>
          </w:tcPr>
          <w:p w14:paraId="23709517" w14:textId="55382B25" w:rsidR="00BF435A" w:rsidRDefault="008E1A16" w:rsidP="00CB4A24">
            <w:pPr>
              <w:rPr>
                <w:b/>
              </w:rPr>
            </w:pPr>
            <w:r>
              <w:rPr>
                <w:b/>
              </w:rPr>
              <w:t>IT: Wartbarkeit, Modifizierbarkeit</w:t>
            </w:r>
            <w:r w:rsidR="00F818E3">
              <w:rPr>
                <w:b/>
              </w:rPr>
              <w:t>, Erweiterbarkeit</w:t>
            </w:r>
          </w:p>
          <w:p w14:paraId="030D32F1" w14:textId="1862D4AD" w:rsidR="008E1A16" w:rsidRPr="008E1A16" w:rsidRDefault="008E1A16" w:rsidP="00CB4A24">
            <w:r>
              <w:t>Es soll nach Clean Code und Best Practice</w:t>
            </w:r>
            <w:r w:rsidR="00F818E3">
              <w:t>s</w:t>
            </w:r>
            <w:r>
              <w:t xml:space="preserve"> gearbeitet werden damit auch im später</w:t>
            </w:r>
            <w:r w:rsidR="00F818E3">
              <w:t xml:space="preserve"> </w:t>
            </w:r>
            <w:r>
              <w:t xml:space="preserve">die Applikation gut </w:t>
            </w:r>
            <w:r w:rsidR="00F818E3">
              <w:t>erweiterbar</w:t>
            </w:r>
            <w:r>
              <w:t xml:space="preserve"> ist und gewartet werden kann</w:t>
            </w:r>
            <w:r w:rsidR="00F818E3">
              <w:t>.</w:t>
            </w:r>
          </w:p>
        </w:tc>
      </w:tr>
    </w:tbl>
    <w:p w14:paraId="2640878C" w14:textId="77777777" w:rsidR="009A766B" w:rsidRPr="0099676B" w:rsidRDefault="00880993" w:rsidP="00CB4A24">
      <w:pPr>
        <w:pStyle w:val="berschrift2"/>
      </w:pPr>
      <w:bookmarkStart w:id="24" w:name="_Toc22751533"/>
      <w:r w:rsidRPr="0099676B">
        <w:t>Randbedingungen</w:t>
      </w:r>
      <w:bookmarkEnd w:id="24"/>
    </w:p>
    <w:tbl>
      <w:tblPr>
        <w:tblW w:w="0" w:type="auto"/>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Look w:val="04A0" w:firstRow="1" w:lastRow="0" w:firstColumn="1" w:lastColumn="0" w:noHBand="0" w:noVBand="1"/>
      </w:tblPr>
      <w:tblGrid>
        <w:gridCol w:w="637"/>
        <w:gridCol w:w="920"/>
        <w:gridCol w:w="603"/>
        <w:gridCol w:w="7297"/>
      </w:tblGrid>
      <w:tr w:rsidR="009A766B" w:rsidRPr="000F3322" w14:paraId="445A870F" w14:textId="77777777" w:rsidTr="00F818E3">
        <w:tc>
          <w:tcPr>
            <w:tcW w:w="637" w:type="dxa"/>
            <w:tcBorders>
              <w:top w:val="single" w:sz="4" w:space="0" w:color="5B9BD5"/>
              <w:left w:val="single" w:sz="4" w:space="0" w:color="5B9BD5"/>
              <w:bottom w:val="single" w:sz="4" w:space="0" w:color="5B9BD5"/>
              <w:right w:val="nil"/>
            </w:tcBorders>
            <w:shd w:val="clear" w:color="auto" w:fill="5B9BD5"/>
          </w:tcPr>
          <w:p w14:paraId="149CDBA8" w14:textId="77777777" w:rsidR="009A766B" w:rsidRPr="00F818E3" w:rsidRDefault="009A766B" w:rsidP="00DD0D5E">
            <w:pPr>
              <w:rPr>
                <w:b/>
                <w:bCs/>
                <w:color w:val="FFFFFF"/>
              </w:rPr>
            </w:pPr>
            <w:r w:rsidRPr="00F818E3">
              <w:rPr>
                <w:b/>
                <w:bCs/>
                <w:color w:val="FFFFFF"/>
              </w:rPr>
              <w:t>ID</w:t>
            </w:r>
          </w:p>
        </w:tc>
        <w:tc>
          <w:tcPr>
            <w:tcW w:w="920" w:type="dxa"/>
            <w:tcBorders>
              <w:top w:val="single" w:sz="4" w:space="0" w:color="5B9BD5"/>
              <w:left w:val="nil"/>
              <w:bottom w:val="single" w:sz="4" w:space="0" w:color="5B9BD5"/>
              <w:right w:val="nil"/>
            </w:tcBorders>
            <w:shd w:val="clear" w:color="auto" w:fill="5B9BD5"/>
          </w:tcPr>
          <w:p w14:paraId="60A36EAE" w14:textId="77777777" w:rsidR="009A766B" w:rsidRPr="00F818E3" w:rsidRDefault="004D6F8F" w:rsidP="00DD0D5E">
            <w:pPr>
              <w:rPr>
                <w:b/>
                <w:bCs/>
                <w:color w:val="FFFFFF"/>
              </w:rPr>
            </w:pPr>
            <w:r w:rsidRPr="00F818E3">
              <w:rPr>
                <w:b/>
                <w:bCs/>
                <w:color w:val="FFFFFF"/>
              </w:rPr>
              <w:t>Status</w:t>
            </w:r>
          </w:p>
        </w:tc>
        <w:tc>
          <w:tcPr>
            <w:tcW w:w="603" w:type="dxa"/>
            <w:tcBorders>
              <w:top w:val="single" w:sz="4" w:space="0" w:color="5B9BD5"/>
              <w:left w:val="nil"/>
              <w:bottom w:val="single" w:sz="4" w:space="0" w:color="5B9BD5"/>
              <w:right w:val="nil"/>
            </w:tcBorders>
            <w:shd w:val="clear" w:color="auto" w:fill="5B9BD5"/>
          </w:tcPr>
          <w:p w14:paraId="78DA0151" w14:textId="77777777" w:rsidR="009A766B" w:rsidRPr="00F818E3" w:rsidRDefault="009A766B" w:rsidP="00DD0D5E">
            <w:pPr>
              <w:rPr>
                <w:b/>
                <w:bCs/>
                <w:color w:val="FFFFFF"/>
              </w:rPr>
            </w:pPr>
            <w:proofErr w:type="spellStart"/>
            <w:r w:rsidRPr="00F818E3">
              <w:rPr>
                <w:b/>
                <w:bCs/>
                <w:color w:val="FFFFFF"/>
              </w:rPr>
              <w:t>Prio</w:t>
            </w:r>
            <w:proofErr w:type="spellEnd"/>
          </w:p>
        </w:tc>
        <w:tc>
          <w:tcPr>
            <w:tcW w:w="7297" w:type="dxa"/>
            <w:tcBorders>
              <w:top w:val="single" w:sz="4" w:space="0" w:color="5B9BD5"/>
              <w:left w:val="nil"/>
              <w:bottom w:val="single" w:sz="4" w:space="0" w:color="5B9BD5"/>
              <w:right w:val="single" w:sz="4" w:space="0" w:color="5B9BD5"/>
            </w:tcBorders>
            <w:shd w:val="clear" w:color="auto" w:fill="5B9BD5"/>
          </w:tcPr>
          <w:p w14:paraId="5E718725" w14:textId="77777777" w:rsidR="009A766B" w:rsidRPr="00F818E3" w:rsidRDefault="009A766B" w:rsidP="00DD0D5E">
            <w:pPr>
              <w:rPr>
                <w:b/>
                <w:bCs/>
                <w:color w:val="FFFFFF"/>
              </w:rPr>
            </w:pPr>
            <w:r w:rsidRPr="00F818E3">
              <w:rPr>
                <w:b/>
                <w:bCs/>
                <w:color w:val="FFFFFF"/>
              </w:rPr>
              <w:t>Beschreibung</w:t>
            </w:r>
          </w:p>
        </w:tc>
      </w:tr>
      <w:tr w:rsidR="009A766B" w:rsidRPr="00F818E3" w14:paraId="6E09623B" w14:textId="77777777" w:rsidTr="00F818E3">
        <w:tc>
          <w:tcPr>
            <w:tcW w:w="637" w:type="dxa"/>
            <w:shd w:val="clear" w:color="auto" w:fill="auto"/>
          </w:tcPr>
          <w:p w14:paraId="31EEAE3C" w14:textId="5DDD9294" w:rsidR="009A766B" w:rsidRPr="00F818E3" w:rsidRDefault="00F818E3" w:rsidP="00DD0D5E">
            <w:r>
              <w:t>R</w:t>
            </w:r>
            <w:r w:rsidR="001E6EC8" w:rsidRPr="00F818E3">
              <w:t>1.0</w:t>
            </w:r>
          </w:p>
        </w:tc>
        <w:tc>
          <w:tcPr>
            <w:tcW w:w="920" w:type="dxa"/>
            <w:shd w:val="clear" w:color="auto" w:fill="auto"/>
          </w:tcPr>
          <w:p w14:paraId="2C9EF3F0" w14:textId="77777777" w:rsidR="009A766B" w:rsidRPr="00F818E3" w:rsidRDefault="009A766B" w:rsidP="00DD0D5E"/>
        </w:tc>
        <w:tc>
          <w:tcPr>
            <w:tcW w:w="603" w:type="dxa"/>
            <w:shd w:val="clear" w:color="auto" w:fill="auto"/>
          </w:tcPr>
          <w:p w14:paraId="6901043E" w14:textId="1A4FBEC5" w:rsidR="009A766B" w:rsidRPr="00F818E3" w:rsidRDefault="001E6EC8" w:rsidP="00DD0D5E">
            <w:r w:rsidRPr="00F818E3">
              <w:t>H</w:t>
            </w:r>
          </w:p>
        </w:tc>
        <w:tc>
          <w:tcPr>
            <w:tcW w:w="7297" w:type="dxa"/>
            <w:shd w:val="clear" w:color="auto" w:fill="auto"/>
          </w:tcPr>
          <w:p w14:paraId="670CB85B" w14:textId="555F2D09" w:rsidR="009A766B" w:rsidRPr="00F818E3" w:rsidRDefault="001E6EC8" w:rsidP="00DD0D5E">
            <w:r w:rsidRPr="00F818E3">
              <w:t>Der Source Code der Applikation</w:t>
            </w:r>
            <w:r w:rsidR="00413695">
              <w:t xml:space="preserve"> zwecks Code Review</w:t>
            </w:r>
            <w:r w:rsidRPr="00F818E3">
              <w:t xml:space="preserve"> ist per 20.12.2019 der BFH abzugeben. Die Fertigstellung der Applikation muss nicht </w:t>
            </w:r>
            <w:r w:rsidR="00F818E3" w:rsidRPr="00F818E3">
              <w:t>zu</w:t>
            </w:r>
            <w:r w:rsidRPr="00F818E3">
              <w:t xml:space="preserve"> diesem Datum erfolgen.</w:t>
            </w:r>
          </w:p>
        </w:tc>
      </w:tr>
      <w:tr w:rsidR="001E6EC8" w:rsidRPr="00F818E3" w14:paraId="4A6D54F1" w14:textId="77777777" w:rsidTr="0099676B">
        <w:tc>
          <w:tcPr>
            <w:tcW w:w="637" w:type="dxa"/>
            <w:shd w:val="clear" w:color="auto" w:fill="D9E2F3" w:themeFill="accent1" w:themeFillTint="33"/>
          </w:tcPr>
          <w:p w14:paraId="1BC89410" w14:textId="64F9D1CA" w:rsidR="001E6EC8" w:rsidRPr="00F818E3" w:rsidRDefault="00F818E3" w:rsidP="00DD0D5E">
            <w:r>
              <w:t>R</w:t>
            </w:r>
            <w:r w:rsidR="001E6EC8" w:rsidRPr="00F818E3">
              <w:t>1.</w:t>
            </w:r>
            <w:r w:rsidR="0099676B">
              <w:t>1</w:t>
            </w:r>
          </w:p>
        </w:tc>
        <w:tc>
          <w:tcPr>
            <w:tcW w:w="920" w:type="dxa"/>
            <w:shd w:val="clear" w:color="auto" w:fill="D9E2F3" w:themeFill="accent1" w:themeFillTint="33"/>
          </w:tcPr>
          <w:p w14:paraId="78E4D9FD" w14:textId="77777777" w:rsidR="001E6EC8" w:rsidRPr="00F818E3" w:rsidRDefault="001E6EC8" w:rsidP="00DD0D5E"/>
        </w:tc>
        <w:tc>
          <w:tcPr>
            <w:tcW w:w="603" w:type="dxa"/>
            <w:shd w:val="clear" w:color="auto" w:fill="D9E2F3" w:themeFill="accent1" w:themeFillTint="33"/>
          </w:tcPr>
          <w:p w14:paraId="7E8BB73E" w14:textId="745D46E3" w:rsidR="001E6EC8" w:rsidRPr="00F818E3" w:rsidRDefault="001E6EC8" w:rsidP="00DD0D5E">
            <w:r w:rsidRPr="00F818E3">
              <w:t>T</w:t>
            </w:r>
          </w:p>
        </w:tc>
        <w:tc>
          <w:tcPr>
            <w:tcW w:w="7297" w:type="dxa"/>
            <w:shd w:val="clear" w:color="auto" w:fill="D9E2F3" w:themeFill="accent1" w:themeFillTint="33"/>
          </w:tcPr>
          <w:p w14:paraId="67875401" w14:textId="77777777" w:rsidR="001E6EC8" w:rsidRDefault="001E6EC8" w:rsidP="00DD0D5E">
            <w:r w:rsidRPr="00F818E3">
              <w:t>Die zu verwendenden Entwicklungstechnologien</w:t>
            </w:r>
            <w:r w:rsidR="00224FBD" w:rsidRPr="00F818E3">
              <w:t xml:space="preserve"> für die Applikation sind…</w:t>
            </w:r>
          </w:p>
          <w:p w14:paraId="5101BAEF" w14:textId="59BF0AA7" w:rsidR="00413695" w:rsidRPr="00F818E3" w:rsidRDefault="00413695" w:rsidP="00DD0D5E">
            <w:r>
              <w:t xml:space="preserve">(gilt es noch </w:t>
            </w:r>
            <w:proofErr w:type="gramStart"/>
            <w:r>
              <w:t>festzulegen….</w:t>
            </w:r>
            <w:proofErr w:type="gramEnd"/>
            <w:r>
              <w:t>)</w:t>
            </w:r>
          </w:p>
        </w:tc>
      </w:tr>
      <w:tr w:rsidR="001B64A4" w:rsidRPr="00F818E3" w14:paraId="22183F2A" w14:textId="77777777" w:rsidTr="0099676B">
        <w:tc>
          <w:tcPr>
            <w:tcW w:w="637" w:type="dxa"/>
            <w:shd w:val="clear" w:color="auto" w:fill="auto"/>
          </w:tcPr>
          <w:p w14:paraId="765DD9C1" w14:textId="0BCDBEB4" w:rsidR="001B64A4" w:rsidRPr="00F818E3" w:rsidRDefault="00F818E3" w:rsidP="00DD0D5E">
            <w:r w:rsidRPr="00F818E3">
              <w:t>R</w:t>
            </w:r>
            <w:r w:rsidR="001B64A4" w:rsidRPr="00F818E3">
              <w:t>1.</w:t>
            </w:r>
            <w:r w:rsidR="0099676B">
              <w:t>2</w:t>
            </w:r>
          </w:p>
        </w:tc>
        <w:tc>
          <w:tcPr>
            <w:tcW w:w="920" w:type="dxa"/>
            <w:shd w:val="clear" w:color="auto" w:fill="auto"/>
          </w:tcPr>
          <w:p w14:paraId="0977BBD9" w14:textId="77777777" w:rsidR="001B64A4" w:rsidRPr="00F818E3" w:rsidRDefault="001B64A4" w:rsidP="00DD0D5E"/>
        </w:tc>
        <w:tc>
          <w:tcPr>
            <w:tcW w:w="603" w:type="dxa"/>
            <w:shd w:val="clear" w:color="auto" w:fill="auto"/>
          </w:tcPr>
          <w:p w14:paraId="516E3BB0" w14:textId="103421E7" w:rsidR="001B64A4" w:rsidRPr="00F818E3" w:rsidRDefault="001B64A4" w:rsidP="00DD0D5E">
            <w:r w:rsidRPr="00F818E3">
              <w:t>M</w:t>
            </w:r>
          </w:p>
        </w:tc>
        <w:tc>
          <w:tcPr>
            <w:tcW w:w="7297" w:type="dxa"/>
            <w:shd w:val="clear" w:color="auto" w:fill="auto"/>
          </w:tcPr>
          <w:p w14:paraId="0CF4B033" w14:textId="793AC146" w:rsidR="001B64A4" w:rsidRPr="00F818E3" w:rsidRDefault="001B64A4" w:rsidP="00DD0D5E">
            <w:r w:rsidRPr="00F818E3">
              <w:t>Fragen, die während der Erarbeitung der Spezifikationen entstehen, werden durch Peter Lange beantwortet.</w:t>
            </w:r>
          </w:p>
        </w:tc>
      </w:tr>
      <w:tr w:rsidR="0099676B" w:rsidRPr="00F818E3" w14:paraId="0A127985" w14:textId="77777777" w:rsidTr="0099676B">
        <w:tc>
          <w:tcPr>
            <w:tcW w:w="637" w:type="dxa"/>
            <w:shd w:val="clear" w:color="auto" w:fill="D9E2F3" w:themeFill="accent1" w:themeFillTint="33"/>
          </w:tcPr>
          <w:p w14:paraId="4F4F2DA5" w14:textId="4862BB26" w:rsidR="0099676B" w:rsidRDefault="0099676B" w:rsidP="00DD0D5E">
            <w:r>
              <w:t>R1.3</w:t>
            </w:r>
          </w:p>
        </w:tc>
        <w:tc>
          <w:tcPr>
            <w:tcW w:w="920" w:type="dxa"/>
            <w:shd w:val="clear" w:color="auto" w:fill="D9E2F3" w:themeFill="accent1" w:themeFillTint="33"/>
          </w:tcPr>
          <w:p w14:paraId="2B96F7DF" w14:textId="77777777" w:rsidR="0099676B" w:rsidRPr="00F818E3" w:rsidRDefault="0099676B" w:rsidP="00DD0D5E"/>
        </w:tc>
        <w:tc>
          <w:tcPr>
            <w:tcW w:w="603" w:type="dxa"/>
            <w:shd w:val="clear" w:color="auto" w:fill="D9E2F3" w:themeFill="accent1" w:themeFillTint="33"/>
          </w:tcPr>
          <w:p w14:paraId="59AFF330" w14:textId="3FF312F2" w:rsidR="0099676B" w:rsidRDefault="0099676B" w:rsidP="00DD0D5E">
            <w:r>
              <w:t>H</w:t>
            </w:r>
          </w:p>
        </w:tc>
        <w:tc>
          <w:tcPr>
            <w:tcW w:w="7297" w:type="dxa"/>
            <w:shd w:val="clear" w:color="auto" w:fill="D9E2F3" w:themeFill="accent1" w:themeFillTint="33"/>
          </w:tcPr>
          <w:p w14:paraId="4E1155B9" w14:textId="327F5BAD" w:rsidR="0099676B" w:rsidRDefault="0099676B" w:rsidP="00DD0D5E">
            <w:r>
              <w:t>Präsentation: 17.1.2019.</w:t>
            </w:r>
          </w:p>
        </w:tc>
      </w:tr>
      <w:tr w:rsidR="0099676B" w:rsidRPr="00F818E3" w14:paraId="2BA0652E" w14:textId="77777777" w:rsidTr="0099676B">
        <w:tc>
          <w:tcPr>
            <w:tcW w:w="637" w:type="dxa"/>
            <w:tcBorders>
              <w:top w:val="single" w:sz="4" w:space="0" w:color="9CC2E5"/>
              <w:left w:val="single" w:sz="4" w:space="0" w:color="9CC2E5"/>
              <w:bottom w:val="single" w:sz="4" w:space="0" w:color="9CC2E5"/>
              <w:right w:val="single" w:sz="4" w:space="0" w:color="9CC2E5"/>
            </w:tcBorders>
            <w:shd w:val="clear" w:color="auto" w:fill="auto"/>
          </w:tcPr>
          <w:p w14:paraId="0CCC4F7A" w14:textId="77777777" w:rsidR="0099676B" w:rsidRPr="00F818E3" w:rsidRDefault="0099676B" w:rsidP="00D040B2">
            <w:r>
              <w:t>R1.4</w:t>
            </w:r>
          </w:p>
        </w:tc>
        <w:tc>
          <w:tcPr>
            <w:tcW w:w="920" w:type="dxa"/>
            <w:tcBorders>
              <w:top w:val="single" w:sz="4" w:space="0" w:color="9CC2E5"/>
              <w:left w:val="single" w:sz="4" w:space="0" w:color="9CC2E5"/>
              <w:bottom w:val="single" w:sz="4" w:space="0" w:color="9CC2E5"/>
              <w:right w:val="single" w:sz="4" w:space="0" w:color="9CC2E5"/>
            </w:tcBorders>
            <w:shd w:val="clear" w:color="auto" w:fill="auto"/>
          </w:tcPr>
          <w:p w14:paraId="1511AEA6" w14:textId="77777777" w:rsidR="0099676B" w:rsidRPr="00F818E3" w:rsidRDefault="0099676B" w:rsidP="00D040B2"/>
        </w:tc>
        <w:tc>
          <w:tcPr>
            <w:tcW w:w="603" w:type="dxa"/>
            <w:tcBorders>
              <w:top w:val="single" w:sz="4" w:space="0" w:color="9CC2E5"/>
              <w:left w:val="single" w:sz="4" w:space="0" w:color="9CC2E5"/>
              <w:bottom w:val="single" w:sz="4" w:space="0" w:color="9CC2E5"/>
              <w:right w:val="single" w:sz="4" w:space="0" w:color="9CC2E5"/>
            </w:tcBorders>
            <w:shd w:val="clear" w:color="auto" w:fill="auto"/>
          </w:tcPr>
          <w:p w14:paraId="6265DA0A" w14:textId="77777777" w:rsidR="0099676B" w:rsidRPr="00F818E3" w:rsidRDefault="0099676B" w:rsidP="00D040B2">
            <w:r>
              <w:t>H</w:t>
            </w:r>
          </w:p>
        </w:tc>
        <w:tc>
          <w:tcPr>
            <w:tcW w:w="7297" w:type="dxa"/>
            <w:tcBorders>
              <w:top w:val="single" w:sz="4" w:space="0" w:color="9CC2E5"/>
              <w:left w:val="single" w:sz="4" w:space="0" w:color="9CC2E5"/>
              <w:bottom w:val="single" w:sz="4" w:space="0" w:color="9CC2E5"/>
              <w:right w:val="single" w:sz="4" w:space="0" w:color="9CC2E5"/>
            </w:tcBorders>
            <w:shd w:val="clear" w:color="auto" w:fill="auto"/>
          </w:tcPr>
          <w:p w14:paraId="786A9343" w14:textId="77777777" w:rsidR="0099676B" w:rsidRPr="00F818E3" w:rsidRDefault="0099676B" w:rsidP="00D040B2">
            <w:r>
              <w:t xml:space="preserve">Abschluss: 22.1.2019 statt. Alle </w:t>
            </w:r>
            <w:proofErr w:type="spellStart"/>
            <w:r>
              <w:t>deliverables</w:t>
            </w:r>
            <w:proofErr w:type="spellEnd"/>
            <w:r>
              <w:t xml:space="preserve"> zu diesem Zeitpunkt.</w:t>
            </w:r>
          </w:p>
        </w:tc>
      </w:tr>
    </w:tbl>
    <w:p w14:paraId="31BAFB3D" w14:textId="77777777" w:rsidR="007050ED" w:rsidRPr="00D6005E" w:rsidRDefault="00925A41" w:rsidP="00925A41">
      <w:pPr>
        <w:pStyle w:val="berschrift2"/>
      </w:pPr>
      <w:bookmarkStart w:id="25" w:name="_Toc22751534"/>
      <w:r w:rsidRPr="00D6005E">
        <w:t>Datenmodell</w:t>
      </w:r>
      <w:bookmarkEnd w:id="25"/>
    </w:p>
    <w:p w14:paraId="6D450FED" w14:textId="3599CDE1" w:rsidR="00925A41" w:rsidRDefault="000F5CFC" w:rsidP="00925A41">
      <w:r w:rsidRPr="000F5CFC">
        <w:t>Im Folgenden Diagramm werden die Wichtigsten Entitäten dargestellt.</w:t>
      </w:r>
    </w:p>
    <w:p w14:paraId="687C11C5" w14:textId="00C5199C" w:rsidR="00DD7AF1" w:rsidRPr="000F5CFC" w:rsidRDefault="00AA53F4" w:rsidP="00925A41">
      <w:r>
        <w:rPr>
          <w:noProof/>
        </w:rPr>
        <w:lastRenderedPageBreak/>
        <w:drawing>
          <wp:inline distT="0" distB="0" distL="0" distR="0" wp14:anchorId="247426D4" wp14:editId="39369A8A">
            <wp:extent cx="6011545" cy="4185920"/>
            <wp:effectExtent l="0" t="0" r="8255" b="508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Entity-Relationship_Model_Sitzplatzreservation.PNG"/>
                    <pic:cNvPicPr/>
                  </pic:nvPicPr>
                  <pic:blipFill>
                    <a:blip r:embed="rId29">
                      <a:extLst>
                        <a:ext uri="{28A0092B-C50C-407E-A947-70E740481C1C}">
                          <a14:useLocalDpi xmlns:a14="http://schemas.microsoft.com/office/drawing/2010/main" val="0"/>
                        </a:ext>
                      </a:extLst>
                    </a:blip>
                    <a:stretch>
                      <a:fillRect/>
                    </a:stretch>
                  </pic:blipFill>
                  <pic:spPr>
                    <a:xfrm>
                      <a:off x="0" y="0"/>
                      <a:ext cx="6011545" cy="4185920"/>
                    </a:xfrm>
                    <a:prstGeom prst="rect">
                      <a:avLst/>
                    </a:prstGeom>
                  </pic:spPr>
                </pic:pic>
              </a:graphicData>
            </a:graphic>
          </wp:inline>
        </w:drawing>
      </w:r>
    </w:p>
    <w:p w14:paraId="0D80DCDB" w14:textId="6D7C5BF5" w:rsidR="00925A41" w:rsidRPr="000F3322" w:rsidRDefault="00925A41" w:rsidP="00925A41">
      <w:pPr>
        <w:rPr>
          <w:highlight w:val="yellow"/>
        </w:rPr>
      </w:pPr>
    </w:p>
    <w:p w14:paraId="23A56473" w14:textId="52F92614" w:rsidR="006D6738" w:rsidRDefault="00FB4D42" w:rsidP="00527577">
      <w:pPr>
        <w:pStyle w:val="berschrift2"/>
      </w:pPr>
      <w:r w:rsidRPr="00527577">
        <w:t xml:space="preserve"> </w:t>
      </w:r>
      <w:bookmarkStart w:id="26" w:name="_Toc22751535"/>
      <w:r w:rsidR="00527577" w:rsidRPr="00527577">
        <w:t>Business Obje</w:t>
      </w:r>
      <w:r w:rsidR="00CF7109">
        <w:t>kte</w:t>
      </w:r>
      <w:bookmarkEnd w:id="26"/>
    </w:p>
    <w:p w14:paraId="3CF9D371" w14:textId="5CC65766" w:rsidR="00527577" w:rsidRDefault="00527577" w:rsidP="00527577">
      <w:r>
        <w:t>Folgende Business Objekte erachten wir als sinnvoll für eine effiziente Modellierung der Realität.</w:t>
      </w:r>
    </w:p>
    <w:tbl>
      <w:tblPr>
        <w:tblStyle w:val="Tabellenrast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47"/>
        <w:gridCol w:w="6910"/>
      </w:tblGrid>
      <w:tr w:rsidR="00AE7FFB" w14:paraId="47B4866A" w14:textId="77777777" w:rsidTr="00AE7FFB">
        <w:tc>
          <w:tcPr>
            <w:tcW w:w="2547" w:type="dxa"/>
          </w:tcPr>
          <w:p w14:paraId="73A5526A" w14:textId="3077E8E2" w:rsidR="00AE7FFB" w:rsidRPr="00AE7FFB" w:rsidRDefault="00AE7FFB" w:rsidP="00527577">
            <w:pPr>
              <w:rPr>
                <w:b/>
                <w:bCs/>
              </w:rPr>
            </w:pPr>
            <w:r w:rsidRPr="00AE7FFB">
              <w:rPr>
                <w:b/>
                <w:bCs/>
              </w:rPr>
              <w:t>Objekt</w:t>
            </w:r>
          </w:p>
        </w:tc>
        <w:tc>
          <w:tcPr>
            <w:tcW w:w="6910" w:type="dxa"/>
          </w:tcPr>
          <w:p w14:paraId="2857B481" w14:textId="0AABF773" w:rsidR="00AE7FFB" w:rsidRPr="00AE7FFB" w:rsidRDefault="00AE7FFB" w:rsidP="00527577">
            <w:pPr>
              <w:rPr>
                <w:b/>
                <w:bCs/>
              </w:rPr>
            </w:pPr>
            <w:r w:rsidRPr="00AE7FFB">
              <w:rPr>
                <w:b/>
                <w:bCs/>
              </w:rPr>
              <w:t>Eigenschaften</w:t>
            </w:r>
          </w:p>
        </w:tc>
      </w:tr>
      <w:tr w:rsidR="00527577" w14:paraId="0463F16A" w14:textId="77777777" w:rsidTr="00AE7FFB">
        <w:tc>
          <w:tcPr>
            <w:tcW w:w="2547" w:type="dxa"/>
          </w:tcPr>
          <w:p w14:paraId="61D06428" w14:textId="1CC7CEF6" w:rsidR="00527577" w:rsidRDefault="00AE7FFB" w:rsidP="00527577">
            <w:r>
              <w:t>Sitzplatz</w:t>
            </w:r>
          </w:p>
        </w:tc>
        <w:tc>
          <w:tcPr>
            <w:tcW w:w="6910" w:type="dxa"/>
          </w:tcPr>
          <w:p w14:paraId="129F4D44" w14:textId="7BA03ED1" w:rsidR="00527577" w:rsidRDefault="00AE7FFB" w:rsidP="00527577">
            <w:r>
              <w:t>Nummer, 220V-Anschluss, 1./2. Klasse,</w:t>
            </w:r>
            <w:r w:rsidR="00E65E82">
              <w:t xml:space="preserve"> Position</w:t>
            </w:r>
            <w:r w:rsidR="00A26349">
              <w:t xml:space="preserve"> </w:t>
            </w:r>
            <w:r w:rsidR="00E65E82">
              <w:t>(Fenster, Mitte, Gang)</w:t>
            </w:r>
            <w:r w:rsidR="00A26349">
              <w:t xml:space="preserve">, </w:t>
            </w:r>
            <w:bookmarkStart w:id="27" w:name="_GoBack"/>
            <w:bookmarkEnd w:id="27"/>
            <w:r>
              <w:t>…</w:t>
            </w:r>
          </w:p>
        </w:tc>
      </w:tr>
      <w:tr w:rsidR="00527577" w14:paraId="6053143E" w14:textId="77777777" w:rsidTr="00AE7FFB">
        <w:tc>
          <w:tcPr>
            <w:tcW w:w="2547" w:type="dxa"/>
          </w:tcPr>
          <w:p w14:paraId="09311C78" w14:textId="2A413C83" w:rsidR="00527577" w:rsidRDefault="00AE7FFB" w:rsidP="00527577">
            <w:r>
              <w:t>Sitzplan</w:t>
            </w:r>
          </w:p>
        </w:tc>
        <w:tc>
          <w:tcPr>
            <w:tcW w:w="6910" w:type="dxa"/>
          </w:tcPr>
          <w:p w14:paraId="3C1DDA78" w14:textId="64144EF0" w:rsidR="00527577" w:rsidRDefault="00CF7109" w:rsidP="00527577">
            <w:r>
              <w:t xml:space="preserve">ID, </w:t>
            </w:r>
            <w:r w:rsidR="00AE7FFB">
              <w:t>«</w:t>
            </w:r>
            <w:proofErr w:type="spellStart"/>
            <w:r w:rsidR="00AE7FFB">
              <w:t>Blueprint</w:t>
            </w:r>
            <w:proofErr w:type="spellEnd"/>
            <w:r w:rsidR="00AE7FFB">
              <w:t>» eines Wagen</w:t>
            </w:r>
            <w:r>
              <w:t>s</w:t>
            </w:r>
            <w:r w:rsidR="00AE7FFB">
              <w:t>: wo sind welche Plätze situiert</w:t>
            </w:r>
            <w:r>
              <w:t>?</w:t>
            </w:r>
          </w:p>
        </w:tc>
      </w:tr>
      <w:tr w:rsidR="00527577" w14:paraId="1E11AB72" w14:textId="77777777" w:rsidTr="00AE7FFB">
        <w:tc>
          <w:tcPr>
            <w:tcW w:w="2547" w:type="dxa"/>
          </w:tcPr>
          <w:p w14:paraId="6E3C88E1" w14:textId="1042D88A" w:rsidR="00527577" w:rsidRDefault="00AE7FFB" w:rsidP="00527577">
            <w:r>
              <w:t>Wagen</w:t>
            </w:r>
          </w:p>
        </w:tc>
        <w:tc>
          <w:tcPr>
            <w:tcW w:w="6910" w:type="dxa"/>
          </w:tcPr>
          <w:p w14:paraId="235C1155" w14:textId="58A5A70D" w:rsidR="00527577" w:rsidRDefault="00AE7FFB" w:rsidP="00527577">
            <w:r>
              <w:t xml:space="preserve">Nummer, Wagentyp (Restaurant, Ruhe, …), Sitzplan </w:t>
            </w:r>
          </w:p>
        </w:tc>
      </w:tr>
      <w:tr w:rsidR="00AE7FFB" w14:paraId="5B1BA47A" w14:textId="77777777" w:rsidTr="00AE7FFB">
        <w:tc>
          <w:tcPr>
            <w:tcW w:w="2547" w:type="dxa"/>
          </w:tcPr>
          <w:p w14:paraId="4F6368D1" w14:textId="2CE8D696" w:rsidR="00AE7FFB" w:rsidRDefault="00AE7FFB" w:rsidP="00527577">
            <w:r>
              <w:t>Zugkomposition</w:t>
            </w:r>
          </w:p>
        </w:tc>
        <w:tc>
          <w:tcPr>
            <w:tcW w:w="6910" w:type="dxa"/>
          </w:tcPr>
          <w:p w14:paraId="33B8FF01" w14:textId="1BCF3136" w:rsidR="00AE7FFB" w:rsidRDefault="00AE7FFB" w:rsidP="00527577">
            <w:r>
              <w:t>Welche Wagen werden in welcher Reihenfolge in eine Zugkomposition gestellt?</w:t>
            </w:r>
          </w:p>
        </w:tc>
      </w:tr>
      <w:tr w:rsidR="00527577" w14:paraId="11804C80" w14:textId="77777777" w:rsidTr="00AE7FFB">
        <w:tc>
          <w:tcPr>
            <w:tcW w:w="2547" w:type="dxa"/>
          </w:tcPr>
          <w:p w14:paraId="26EAE56B" w14:textId="3F47CDB9" w:rsidR="00527577" w:rsidRDefault="00AE7FFB" w:rsidP="00527577">
            <w:r>
              <w:t>Strecke</w:t>
            </w:r>
          </w:p>
        </w:tc>
        <w:tc>
          <w:tcPr>
            <w:tcW w:w="6910" w:type="dxa"/>
          </w:tcPr>
          <w:p w14:paraId="1C700BC5" w14:textId="4A9A9DDB" w:rsidR="00527577" w:rsidRDefault="00AE7FFB" w:rsidP="00527577">
            <w:r>
              <w:t xml:space="preserve">Startort, Zielort, </w:t>
            </w:r>
            <w:proofErr w:type="spellStart"/>
            <w:r>
              <w:t>Zwischenstops</w:t>
            </w:r>
            <w:proofErr w:type="spellEnd"/>
            <w:r>
              <w:t xml:space="preserve">, Fahrtzeiten, </w:t>
            </w:r>
            <w:proofErr w:type="spellStart"/>
            <w:r>
              <w:t>Stopzeiten</w:t>
            </w:r>
            <w:proofErr w:type="spellEnd"/>
          </w:p>
        </w:tc>
      </w:tr>
      <w:tr w:rsidR="00527577" w14:paraId="12E9732D" w14:textId="77777777" w:rsidTr="00AE7FFB">
        <w:tc>
          <w:tcPr>
            <w:tcW w:w="2547" w:type="dxa"/>
          </w:tcPr>
          <w:p w14:paraId="02038C5E" w14:textId="0E5EBBF7" w:rsidR="00527577" w:rsidRDefault="00AE7FFB" w:rsidP="00527577">
            <w:r>
              <w:t>Zugservice</w:t>
            </w:r>
          </w:p>
        </w:tc>
        <w:tc>
          <w:tcPr>
            <w:tcW w:w="6910" w:type="dxa"/>
          </w:tcPr>
          <w:p w14:paraId="5D2C98A9" w14:textId="05E5A51E" w:rsidR="00527577" w:rsidRDefault="00AE7FFB" w:rsidP="00527577">
            <w:r>
              <w:t>Strecke, Startzeit, Zugkomposition, Reservationen</w:t>
            </w:r>
          </w:p>
        </w:tc>
      </w:tr>
      <w:tr w:rsidR="00527577" w14:paraId="702A57EB" w14:textId="77777777" w:rsidTr="00AE7FFB">
        <w:tc>
          <w:tcPr>
            <w:tcW w:w="2547" w:type="dxa"/>
          </w:tcPr>
          <w:p w14:paraId="20F43F6B" w14:textId="1D31704D" w:rsidR="00527577" w:rsidRDefault="00AE7FFB" w:rsidP="00527577">
            <w:r>
              <w:t>Reservation</w:t>
            </w:r>
          </w:p>
        </w:tc>
        <w:tc>
          <w:tcPr>
            <w:tcW w:w="6910" w:type="dxa"/>
          </w:tcPr>
          <w:p w14:paraId="0913C1EA" w14:textId="369FB567" w:rsidR="00CF7109" w:rsidRDefault="00CF7109" w:rsidP="00CF7109">
            <w:r>
              <w:t>User: Name, Vorname, Geburtsdatum</w:t>
            </w:r>
          </w:p>
          <w:p w14:paraId="5531BCF1" w14:textId="537F074F" w:rsidR="00527577" w:rsidRDefault="00671A09" w:rsidP="00CF7109">
            <w:r>
              <w:t xml:space="preserve">Sitzplatz-Identifikation: </w:t>
            </w:r>
            <w:r w:rsidR="00AE7FFB">
              <w:t>Zugservice, Wage</w:t>
            </w:r>
            <w:r w:rsidR="00D92A0E">
              <w:t>n</w:t>
            </w:r>
            <w:r w:rsidR="00AE7FFB">
              <w:t>, Sitz</w:t>
            </w:r>
            <w:r w:rsidR="00D92A0E">
              <w:t>platz</w:t>
            </w:r>
            <w:r w:rsidR="00AE7FFB">
              <w:t xml:space="preserve">, reservierte </w:t>
            </w:r>
            <w:r w:rsidR="00CF7109">
              <w:t>Teils</w:t>
            </w:r>
            <w:r w:rsidR="00AE7FFB">
              <w:t>trecke</w:t>
            </w:r>
            <w:r w:rsidR="008A28A4">
              <w:t>, Abfahrtszeit, evtl. Ankunftszeit.</w:t>
            </w:r>
          </w:p>
        </w:tc>
      </w:tr>
      <w:tr w:rsidR="00527577" w14:paraId="4EC0841C" w14:textId="77777777" w:rsidTr="00AE7FFB">
        <w:tc>
          <w:tcPr>
            <w:tcW w:w="2547" w:type="dxa"/>
          </w:tcPr>
          <w:p w14:paraId="237BC191" w14:textId="5A94819D" w:rsidR="00527577" w:rsidRDefault="00AB46DA" w:rsidP="00527577">
            <w:r>
              <w:t>Haltestelle</w:t>
            </w:r>
          </w:p>
        </w:tc>
        <w:tc>
          <w:tcPr>
            <w:tcW w:w="6910" w:type="dxa"/>
          </w:tcPr>
          <w:p w14:paraId="5DBDA06E" w14:textId="6766613F" w:rsidR="00527577" w:rsidRDefault="00AB46DA" w:rsidP="00527577">
            <w:r>
              <w:t>Name (ID), Verweildauer (eines Zuges im Bahnhof)</w:t>
            </w:r>
          </w:p>
        </w:tc>
      </w:tr>
      <w:tr w:rsidR="00527577" w14:paraId="65DE8755" w14:textId="77777777" w:rsidTr="00AE7FFB">
        <w:tc>
          <w:tcPr>
            <w:tcW w:w="2547" w:type="dxa"/>
          </w:tcPr>
          <w:p w14:paraId="4A991271" w14:textId="77777777" w:rsidR="00527577" w:rsidRDefault="00527577" w:rsidP="00527577"/>
        </w:tc>
        <w:tc>
          <w:tcPr>
            <w:tcW w:w="6910" w:type="dxa"/>
          </w:tcPr>
          <w:p w14:paraId="6D6564F2" w14:textId="77777777" w:rsidR="00527577" w:rsidRDefault="00527577" w:rsidP="00527577"/>
        </w:tc>
      </w:tr>
    </w:tbl>
    <w:p w14:paraId="1B0B4DAC" w14:textId="7AC5F2DF" w:rsidR="00925A41" w:rsidRPr="00B00F25" w:rsidRDefault="00027C0A" w:rsidP="00CB4A24">
      <w:pPr>
        <w:pStyle w:val="berschrift1"/>
      </w:pPr>
      <w:bookmarkStart w:id="28" w:name="_Toc22751536"/>
      <w:r w:rsidRPr="00B00F25">
        <w:t>Glossar</w:t>
      </w:r>
      <w:bookmarkEnd w:id="28"/>
    </w:p>
    <w:p w14:paraId="17035AD6" w14:textId="5C08C4E5" w:rsidR="00B00F25" w:rsidRPr="00B00F25" w:rsidRDefault="00B00F25" w:rsidP="00EA0B71">
      <w:pPr>
        <w:ind w:left="1418" w:hanging="1418"/>
      </w:pPr>
      <w:r w:rsidRPr="00B00F25">
        <w:t>BLS</w:t>
      </w:r>
      <w:r w:rsidR="00EA0B71">
        <w:tab/>
        <w:t>Bern</w:t>
      </w:r>
      <w:r w:rsidR="001802AD">
        <w:t>-</w:t>
      </w:r>
      <w:r w:rsidR="00EA0B71">
        <w:t>Lötschberg</w:t>
      </w:r>
      <w:r w:rsidR="001802AD">
        <w:t>-</w:t>
      </w:r>
      <w:r w:rsidR="00EA0B71">
        <w:t>Simplon: Schweizerische Bahngesellschaft, mehrheitlich im Kanton Bern tätig.</w:t>
      </w:r>
    </w:p>
    <w:p w14:paraId="1BAF7450" w14:textId="77777777" w:rsidR="00925A41" w:rsidRPr="000F3322" w:rsidRDefault="00925A41" w:rsidP="00925A41">
      <w:pPr>
        <w:rPr>
          <w:highlight w:val="yellow"/>
        </w:rPr>
      </w:pPr>
    </w:p>
    <w:p w14:paraId="350DD6B6" w14:textId="77777777" w:rsidR="00511D21" w:rsidRPr="00EA0B71" w:rsidRDefault="00511D21" w:rsidP="00511D21">
      <w:pPr>
        <w:rPr>
          <w:highlight w:val="yellow"/>
        </w:rPr>
      </w:pPr>
    </w:p>
    <w:p w14:paraId="6EF2E00D" w14:textId="77777777" w:rsidR="006F7567" w:rsidRPr="000F3322" w:rsidRDefault="00511D21" w:rsidP="00511D21">
      <w:pPr>
        <w:pStyle w:val="berschrift1"/>
        <w:rPr>
          <w:highlight w:val="yellow"/>
        </w:rPr>
      </w:pPr>
      <w:bookmarkStart w:id="29" w:name="_Toc22751537"/>
      <w:r w:rsidRPr="000F3322">
        <w:rPr>
          <w:highlight w:val="yellow"/>
        </w:rPr>
        <w:lastRenderedPageBreak/>
        <w:t>Literaturverzeichnis</w:t>
      </w:r>
      <w:bookmarkEnd w:id="29"/>
    </w:p>
    <w:p w14:paraId="768A4E0D" w14:textId="77777777" w:rsidR="00511D21" w:rsidRPr="000F3322" w:rsidRDefault="00511D21" w:rsidP="00511D21">
      <w:pPr>
        <w:rPr>
          <w:b/>
          <w:highlight w:val="yellow"/>
        </w:rPr>
      </w:pPr>
      <w:r w:rsidRPr="000F3322">
        <w:rPr>
          <w:b/>
          <w:highlight w:val="yellow"/>
        </w:rPr>
        <w:t>Literatureintrag</w:t>
      </w:r>
    </w:p>
    <w:p w14:paraId="32E14854" w14:textId="77777777" w:rsidR="00511D21" w:rsidRPr="000F3322" w:rsidRDefault="00511D21" w:rsidP="00511D21">
      <w:pPr>
        <w:pStyle w:val="Verzeichnis"/>
        <w:rPr>
          <w:highlight w:val="yellow"/>
        </w:rPr>
      </w:pPr>
      <w:r w:rsidRPr="000F3322">
        <w:rPr>
          <w:i/>
          <w:highlight w:val="yellow"/>
        </w:rPr>
        <w:t>Autorname, Autorvorname, Buchtitel, Verlag, Ort, Ausgabe, Jahr</w:t>
      </w:r>
      <w:r w:rsidRPr="000F3322">
        <w:rPr>
          <w:highlight w:val="yellow"/>
        </w:rPr>
        <w:tab/>
        <w:t>7</w:t>
      </w:r>
    </w:p>
    <w:p w14:paraId="07A07EE2" w14:textId="77777777" w:rsidR="00511D21" w:rsidRPr="000F3322" w:rsidRDefault="00511D21" w:rsidP="00511D21">
      <w:pPr>
        <w:rPr>
          <w:b/>
          <w:highlight w:val="yellow"/>
        </w:rPr>
      </w:pPr>
      <w:r w:rsidRPr="000F3322">
        <w:rPr>
          <w:b/>
          <w:highlight w:val="yellow"/>
        </w:rPr>
        <w:t>Literatureintrag</w:t>
      </w:r>
    </w:p>
    <w:p w14:paraId="333058B4" w14:textId="77777777" w:rsidR="00511D21" w:rsidRPr="000F3322" w:rsidRDefault="00511D21" w:rsidP="00511D21">
      <w:pPr>
        <w:pStyle w:val="Verzeichnis"/>
        <w:rPr>
          <w:highlight w:val="yellow"/>
        </w:rPr>
      </w:pPr>
      <w:r w:rsidRPr="000F3322">
        <w:rPr>
          <w:i/>
          <w:highlight w:val="yellow"/>
        </w:rPr>
        <w:t>Autorname, Autorvorname, Buchtitel, Verlag, Ort, Ausgabe, Jahr</w:t>
      </w:r>
      <w:r w:rsidRPr="000F3322">
        <w:rPr>
          <w:highlight w:val="yellow"/>
        </w:rPr>
        <w:tab/>
        <w:t>9</w:t>
      </w:r>
    </w:p>
    <w:p w14:paraId="60C7B87F" w14:textId="77777777" w:rsidR="00511D21" w:rsidRPr="000F3322" w:rsidRDefault="00511D21" w:rsidP="00511D21">
      <w:pPr>
        <w:rPr>
          <w:b/>
          <w:highlight w:val="yellow"/>
        </w:rPr>
      </w:pPr>
      <w:r w:rsidRPr="000F3322">
        <w:rPr>
          <w:b/>
          <w:highlight w:val="yellow"/>
        </w:rPr>
        <w:t>Literatureintrag</w:t>
      </w:r>
    </w:p>
    <w:p w14:paraId="68FDC86F" w14:textId="77777777" w:rsidR="00511D21" w:rsidRPr="000F3322" w:rsidRDefault="00511D21" w:rsidP="00CB44E0">
      <w:pPr>
        <w:pStyle w:val="Verzeichnis"/>
        <w:rPr>
          <w:highlight w:val="yellow"/>
        </w:rPr>
      </w:pPr>
      <w:r w:rsidRPr="000F3322">
        <w:rPr>
          <w:i/>
          <w:highlight w:val="yellow"/>
        </w:rPr>
        <w:t>Autorname, Autorvorname, Buchtitel, Verlag, Ort, Ausgabe, Jahr</w:t>
      </w:r>
      <w:r w:rsidRPr="000F3322">
        <w:rPr>
          <w:highlight w:val="yellow"/>
        </w:rPr>
        <w:tab/>
      </w:r>
      <w:r w:rsidR="00CB44E0" w:rsidRPr="000F3322">
        <w:rPr>
          <w:highlight w:val="yellow"/>
        </w:rPr>
        <w:t>11</w:t>
      </w:r>
    </w:p>
    <w:p w14:paraId="6AFF4488" w14:textId="77777777" w:rsidR="00511D21" w:rsidRPr="000F3322" w:rsidRDefault="00511D21" w:rsidP="00511D21">
      <w:pPr>
        <w:pStyle w:val="berschrift1"/>
        <w:rPr>
          <w:highlight w:val="yellow"/>
        </w:rPr>
      </w:pPr>
      <w:bookmarkStart w:id="30" w:name="_Toc22751538"/>
      <w:r w:rsidRPr="000F3322">
        <w:rPr>
          <w:highlight w:val="yellow"/>
        </w:rPr>
        <w:t>Anhang</w:t>
      </w:r>
      <w:bookmarkEnd w:id="30"/>
    </w:p>
    <w:p w14:paraId="5DF4F90F" w14:textId="77777777" w:rsidR="00511D21" w:rsidRPr="000F3322" w:rsidRDefault="00BC4DD4" w:rsidP="00BC4DD4">
      <w:pPr>
        <w:pStyle w:val="berschrift2"/>
        <w:rPr>
          <w:highlight w:val="yellow"/>
        </w:rPr>
      </w:pPr>
      <w:bookmarkStart w:id="31" w:name="_Toc22751539"/>
      <w:r w:rsidRPr="000F3322">
        <w:rPr>
          <w:highlight w:val="yellow"/>
        </w:rPr>
        <w:t>Abstimmung der Anforderungen</w:t>
      </w:r>
      <w:bookmarkEnd w:id="31"/>
    </w:p>
    <w:p w14:paraId="1A03A4C5" w14:textId="77777777" w:rsidR="00BC4DD4" w:rsidRPr="000F3322" w:rsidRDefault="00BC4DD4" w:rsidP="00BC4DD4">
      <w:pPr>
        <w:rPr>
          <w:highlight w:val="yellow"/>
        </w:rPr>
      </w:pPr>
      <w:r w:rsidRPr="000F3322">
        <w:rPr>
          <w:highlight w:val="yellow"/>
        </w:rPr>
        <w:t>Eventuell aufgetretene Konflikte und die gewählte Lösung dafür werden kurz dokumentiert</w:t>
      </w:r>
    </w:p>
    <w:p w14:paraId="18D4D7C2" w14:textId="77777777" w:rsidR="00BC4DD4" w:rsidRPr="000F3322" w:rsidRDefault="00BC4DD4" w:rsidP="00BC4DD4">
      <w:pPr>
        <w:rPr>
          <w:highlight w:val="yellow"/>
        </w:rPr>
      </w:pPr>
    </w:p>
    <w:p w14:paraId="3865FE2D" w14:textId="77777777" w:rsidR="00BC4DD4" w:rsidRPr="000F3322" w:rsidRDefault="00BC4DD4" w:rsidP="00BC4DD4">
      <w:pPr>
        <w:pStyle w:val="berschrift2"/>
        <w:rPr>
          <w:highlight w:val="yellow"/>
        </w:rPr>
      </w:pPr>
      <w:bookmarkStart w:id="32" w:name="_Toc22751540"/>
      <w:r w:rsidRPr="000F3322">
        <w:rPr>
          <w:highlight w:val="yellow"/>
        </w:rPr>
        <w:t xml:space="preserve">Definition </w:t>
      </w:r>
      <w:proofErr w:type="spellStart"/>
      <w:r w:rsidRPr="000F3322">
        <w:rPr>
          <w:highlight w:val="yellow"/>
        </w:rPr>
        <w:t>of</w:t>
      </w:r>
      <w:proofErr w:type="spellEnd"/>
      <w:r w:rsidRPr="000F3322">
        <w:rPr>
          <w:highlight w:val="yellow"/>
        </w:rPr>
        <w:t xml:space="preserve"> </w:t>
      </w:r>
      <w:proofErr w:type="spellStart"/>
      <w:r w:rsidRPr="000F3322">
        <w:rPr>
          <w:highlight w:val="yellow"/>
        </w:rPr>
        <w:t>Ready</w:t>
      </w:r>
      <w:proofErr w:type="spellEnd"/>
      <w:r w:rsidRPr="000F3322">
        <w:rPr>
          <w:highlight w:val="yellow"/>
        </w:rPr>
        <w:t xml:space="preserve"> </w:t>
      </w:r>
      <w:r w:rsidR="004A0680" w:rsidRPr="000F3322">
        <w:rPr>
          <w:highlight w:val="yellow"/>
        </w:rPr>
        <w:t>–</w:t>
      </w:r>
      <w:r w:rsidRPr="000F3322">
        <w:rPr>
          <w:highlight w:val="yellow"/>
        </w:rPr>
        <w:t xml:space="preserve"> Checklist</w:t>
      </w:r>
      <w:bookmarkEnd w:id="32"/>
    </w:p>
    <w:p w14:paraId="3BD4CFE0" w14:textId="77777777" w:rsidR="004A0680" w:rsidRPr="004A0680" w:rsidRDefault="004A0680" w:rsidP="004A0680">
      <w:r w:rsidRPr="000F3322">
        <w:rPr>
          <w:highlight w:val="yellow"/>
        </w:rPr>
        <w:t>Spezifische Kriterien, die die Anforderungen in diesem Projekt erfüllen müssen, um reif für die Umsetzung zu sein</w:t>
      </w:r>
    </w:p>
    <w:p w14:paraId="6E37A1CF" w14:textId="77777777" w:rsidR="00BC4DD4" w:rsidRPr="005E3C39" w:rsidRDefault="00BC4DD4" w:rsidP="00511D21"/>
    <w:p w14:paraId="67476F71" w14:textId="77777777" w:rsidR="006D6738" w:rsidRPr="005E3C39" w:rsidRDefault="00511D21" w:rsidP="00511D21">
      <w:pPr>
        <w:pStyle w:val="berschrift1"/>
      </w:pPr>
      <w:bookmarkStart w:id="33" w:name="_Toc22751541"/>
      <w:r w:rsidRPr="005E3C39">
        <w:t>Versionskontrolle</w:t>
      </w:r>
      <w:bookmarkEnd w:id="33"/>
    </w:p>
    <w:tbl>
      <w:tblPr>
        <w:tblW w:w="9469" w:type="dxa"/>
        <w:tblInd w:w="8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40" w:type="dxa"/>
          <w:left w:w="85" w:type="dxa"/>
          <w:bottom w:w="40" w:type="dxa"/>
          <w:right w:w="85" w:type="dxa"/>
        </w:tblCellMar>
        <w:tblLook w:val="01E0" w:firstRow="1" w:lastRow="1" w:firstColumn="1" w:lastColumn="1" w:noHBand="0" w:noVBand="0"/>
      </w:tblPr>
      <w:tblGrid>
        <w:gridCol w:w="1219"/>
        <w:gridCol w:w="1828"/>
        <w:gridCol w:w="4055"/>
        <w:gridCol w:w="2367"/>
      </w:tblGrid>
      <w:tr w:rsidR="00511D21" w:rsidRPr="005E3C39" w14:paraId="4786E1C5" w14:textId="77777777" w:rsidTr="0016521D">
        <w:trPr>
          <w:trHeight w:val="113"/>
        </w:trPr>
        <w:tc>
          <w:tcPr>
            <w:tcW w:w="1219" w:type="dxa"/>
            <w:tcBorders>
              <w:top w:val="nil"/>
              <w:left w:val="nil"/>
              <w:bottom w:val="nil"/>
              <w:right w:val="nil"/>
            </w:tcBorders>
            <w:shd w:val="clear" w:color="auto" w:fill="A6A6A6"/>
          </w:tcPr>
          <w:p w14:paraId="3A8B3BF6" w14:textId="77777777" w:rsidR="00511D21" w:rsidRPr="005E3C39" w:rsidRDefault="00511D21" w:rsidP="00C6727C">
            <w:pPr>
              <w:rPr>
                <w:b/>
              </w:rPr>
            </w:pPr>
            <w:r w:rsidRPr="005E3C39">
              <w:rPr>
                <w:b/>
              </w:rPr>
              <w:t>Version</w:t>
            </w:r>
          </w:p>
        </w:tc>
        <w:tc>
          <w:tcPr>
            <w:tcW w:w="1828" w:type="dxa"/>
            <w:tcBorders>
              <w:top w:val="nil"/>
              <w:left w:val="nil"/>
              <w:bottom w:val="nil"/>
              <w:right w:val="nil"/>
            </w:tcBorders>
            <w:shd w:val="clear" w:color="auto" w:fill="A6A6A6"/>
          </w:tcPr>
          <w:p w14:paraId="0A881427" w14:textId="77777777" w:rsidR="00511D21" w:rsidRPr="005E3C39" w:rsidRDefault="00511D21" w:rsidP="00C6727C">
            <w:pPr>
              <w:rPr>
                <w:b/>
              </w:rPr>
            </w:pPr>
            <w:r w:rsidRPr="005E3C39">
              <w:rPr>
                <w:b/>
              </w:rPr>
              <w:t>Datum</w:t>
            </w:r>
          </w:p>
        </w:tc>
        <w:tc>
          <w:tcPr>
            <w:tcW w:w="4055" w:type="dxa"/>
            <w:tcBorders>
              <w:top w:val="nil"/>
              <w:left w:val="nil"/>
              <w:bottom w:val="nil"/>
              <w:right w:val="nil"/>
            </w:tcBorders>
            <w:shd w:val="clear" w:color="auto" w:fill="A6A6A6"/>
          </w:tcPr>
          <w:p w14:paraId="2179D018" w14:textId="77777777" w:rsidR="00511D21" w:rsidRPr="005E3C39" w:rsidRDefault="00511D21" w:rsidP="00C6727C">
            <w:pPr>
              <w:rPr>
                <w:b/>
              </w:rPr>
            </w:pPr>
            <w:r w:rsidRPr="005E3C39">
              <w:rPr>
                <w:b/>
              </w:rPr>
              <w:t>Beschreibung</w:t>
            </w:r>
          </w:p>
        </w:tc>
        <w:tc>
          <w:tcPr>
            <w:tcW w:w="2367" w:type="dxa"/>
            <w:tcBorders>
              <w:top w:val="nil"/>
              <w:left w:val="nil"/>
              <w:bottom w:val="nil"/>
              <w:right w:val="nil"/>
            </w:tcBorders>
            <w:shd w:val="clear" w:color="auto" w:fill="A6A6A6"/>
          </w:tcPr>
          <w:p w14:paraId="5930FDD6" w14:textId="77777777" w:rsidR="00511D21" w:rsidRPr="005E3C39" w:rsidRDefault="00511D21" w:rsidP="00C6727C">
            <w:pPr>
              <w:rPr>
                <w:b/>
              </w:rPr>
            </w:pPr>
            <w:r w:rsidRPr="005E3C39">
              <w:rPr>
                <w:b/>
              </w:rPr>
              <w:t>Autor</w:t>
            </w:r>
          </w:p>
        </w:tc>
      </w:tr>
      <w:tr w:rsidR="00476778" w:rsidRPr="005E3C39" w14:paraId="62601579" w14:textId="77777777" w:rsidTr="0016521D">
        <w:trPr>
          <w:trHeight w:val="113"/>
        </w:trPr>
        <w:tc>
          <w:tcPr>
            <w:tcW w:w="1219" w:type="dxa"/>
            <w:shd w:val="clear" w:color="auto" w:fill="E6E6E6"/>
          </w:tcPr>
          <w:p w14:paraId="262EADB6" w14:textId="625297A1" w:rsidR="00476778" w:rsidRDefault="00476778" w:rsidP="00476778">
            <w:r>
              <w:t>1.4</w:t>
            </w:r>
          </w:p>
        </w:tc>
        <w:tc>
          <w:tcPr>
            <w:tcW w:w="1828" w:type="dxa"/>
            <w:shd w:val="clear" w:color="auto" w:fill="E6E6E6"/>
          </w:tcPr>
          <w:p w14:paraId="67CAE912" w14:textId="4C3FB8C2" w:rsidR="00476778" w:rsidRDefault="00476778" w:rsidP="00476778">
            <w:r>
              <w:t>14.10.2019</w:t>
            </w:r>
          </w:p>
        </w:tc>
        <w:tc>
          <w:tcPr>
            <w:tcW w:w="4055" w:type="dxa"/>
            <w:shd w:val="clear" w:color="auto" w:fill="E6E6E6"/>
          </w:tcPr>
          <w:p w14:paraId="6E5C3C17" w14:textId="5737E79A" w:rsidR="00476778" w:rsidRDefault="00476778" w:rsidP="00476778">
            <w:r>
              <w:t>Kapitel 5, Quellen identifizieren.</w:t>
            </w:r>
          </w:p>
        </w:tc>
        <w:tc>
          <w:tcPr>
            <w:tcW w:w="2367" w:type="dxa"/>
            <w:shd w:val="clear" w:color="auto" w:fill="E6E6E6"/>
          </w:tcPr>
          <w:p w14:paraId="637A356A" w14:textId="6E2A191B" w:rsidR="00476778" w:rsidRDefault="00476778" w:rsidP="00476778">
            <w:r>
              <w:t>Y. Roth, A. Andrejic</w:t>
            </w:r>
          </w:p>
        </w:tc>
      </w:tr>
      <w:tr w:rsidR="00476778" w:rsidRPr="005E3C39" w14:paraId="62CBB9F5" w14:textId="77777777" w:rsidTr="0016521D">
        <w:trPr>
          <w:trHeight w:val="113"/>
        </w:trPr>
        <w:tc>
          <w:tcPr>
            <w:tcW w:w="1219" w:type="dxa"/>
            <w:shd w:val="clear" w:color="auto" w:fill="E6E6E6"/>
          </w:tcPr>
          <w:p w14:paraId="0105D9C9" w14:textId="16738EA9" w:rsidR="00476778" w:rsidRDefault="00476778" w:rsidP="00476778">
            <w:r>
              <w:t>1.3</w:t>
            </w:r>
          </w:p>
        </w:tc>
        <w:tc>
          <w:tcPr>
            <w:tcW w:w="1828" w:type="dxa"/>
            <w:shd w:val="clear" w:color="auto" w:fill="E6E6E6"/>
          </w:tcPr>
          <w:p w14:paraId="5880A938" w14:textId="56E02B9D" w:rsidR="00476778" w:rsidRDefault="00476778" w:rsidP="00476778">
            <w:r>
              <w:t>9.10.2019</w:t>
            </w:r>
          </w:p>
        </w:tc>
        <w:tc>
          <w:tcPr>
            <w:tcW w:w="4055" w:type="dxa"/>
            <w:shd w:val="clear" w:color="auto" w:fill="E6E6E6"/>
          </w:tcPr>
          <w:p w14:paraId="5AE8A1D5" w14:textId="367A3189" w:rsidR="00476778" w:rsidRDefault="00476778" w:rsidP="00476778">
            <w:r>
              <w:t xml:space="preserve">Kapitel 4 &amp; </w:t>
            </w:r>
            <w:proofErr w:type="spellStart"/>
            <w:r>
              <w:t>business</w:t>
            </w:r>
            <w:proofErr w:type="spellEnd"/>
            <w:r>
              <w:t xml:space="preserve"> </w:t>
            </w:r>
            <w:proofErr w:type="spellStart"/>
            <w:r>
              <w:t>objects</w:t>
            </w:r>
            <w:proofErr w:type="spellEnd"/>
          </w:p>
        </w:tc>
        <w:tc>
          <w:tcPr>
            <w:tcW w:w="2367" w:type="dxa"/>
            <w:shd w:val="clear" w:color="auto" w:fill="E6E6E6"/>
          </w:tcPr>
          <w:p w14:paraId="2995618A" w14:textId="51A46032" w:rsidR="00476778" w:rsidRDefault="00476778" w:rsidP="00476778">
            <w:r>
              <w:t>Y. Roth, A. Andrejic</w:t>
            </w:r>
          </w:p>
        </w:tc>
      </w:tr>
      <w:tr w:rsidR="00476778" w:rsidRPr="005E3C39" w14:paraId="5EDD6D5A" w14:textId="77777777" w:rsidTr="0016521D">
        <w:trPr>
          <w:trHeight w:val="113"/>
        </w:trPr>
        <w:tc>
          <w:tcPr>
            <w:tcW w:w="1219" w:type="dxa"/>
            <w:shd w:val="clear" w:color="auto" w:fill="E6E6E6"/>
          </w:tcPr>
          <w:p w14:paraId="53F20745" w14:textId="5D1B0A59" w:rsidR="00476778" w:rsidRDefault="00476778" w:rsidP="00476778">
            <w:r>
              <w:t>1.2</w:t>
            </w:r>
          </w:p>
        </w:tc>
        <w:tc>
          <w:tcPr>
            <w:tcW w:w="1828" w:type="dxa"/>
            <w:shd w:val="clear" w:color="auto" w:fill="E6E6E6"/>
          </w:tcPr>
          <w:p w14:paraId="070DD144" w14:textId="45CAA267" w:rsidR="00476778" w:rsidRDefault="00476778" w:rsidP="00476778">
            <w:r>
              <w:t>2.10.2019</w:t>
            </w:r>
          </w:p>
        </w:tc>
        <w:tc>
          <w:tcPr>
            <w:tcW w:w="4055" w:type="dxa"/>
            <w:shd w:val="clear" w:color="auto" w:fill="E6E6E6"/>
          </w:tcPr>
          <w:p w14:paraId="3821D719" w14:textId="28FEFBAC" w:rsidR="00476778" w:rsidRDefault="00476778" w:rsidP="00476778">
            <w:r>
              <w:t xml:space="preserve">Verbesserung </w:t>
            </w:r>
            <w:r w:rsidRPr="00B00F25">
              <w:t>Projektvision, Use Cases und Projektziele</w:t>
            </w:r>
          </w:p>
        </w:tc>
        <w:tc>
          <w:tcPr>
            <w:tcW w:w="2367" w:type="dxa"/>
            <w:shd w:val="clear" w:color="auto" w:fill="E6E6E6"/>
          </w:tcPr>
          <w:p w14:paraId="0545B92C" w14:textId="2EA27719" w:rsidR="00476778" w:rsidRDefault="00476778" w:rsidP="00476778">
            <w:r>
              <w:t>Y. Roth</w:t>
            </w:r>
          </w:p>
        </w:tc>
      </w:tr>
      <w:tr w:rsidR="00476778" w:rsidRPr="005E3C39" w14:paraId="31E02E7B" w14:textId="77777777" w:rsidTr="0016521D">
        <w:trPr>
          <w:trHeight w:val="113"/>
        </w:trPr>
        <w:tc>
          <w:tcPr>
            <w:tcW w:w="1219" w:type="dxa"/>
            <w:shd w:val="clear" w:color="auto" w:fill="E6E6E6"/>
          </w:tcPr>
          <w:p w14:paraId="1C90130B" w14:textId="31F693E5" w:rsidR="00476778" w:rsidRPr="005E3C39" w:rsidRDefault="00476778" w:rsidP="00476778">
            <w:r>
              <w:t>1</w:t>
            </w:r>
            <w:r w:rsidRPr="005E3C39">
              <w:t>.1</w:t>
            </w:r>
          </w:p>
        </w:tc>
        <w:tc>
          <w:tcPr>
            <w:tcW w:w="1828" w:type="dxa"/>
            <w:shd w:val="clear" w:color="auto" w:fill="E6E6E6"/>
          </w:tcPr>
          <w:p w14:paraId="5E37439E" w14:textId="585C1D60" w:rsidR="00476778" w:rsidRPr="005E3C39" w:rsidRDefault="00476778" w:rsidP="00476778">
            <w:r>
              <w:t>30.09.2019</w:t>
            </w:r>
          </w:p>
        </w:tc>
        <w:tc>
          <w:tcPr>
            <w:tcW w:w="4055" w:type="dxa"/>
            <w:shd w:val="clear" w:color="auto" w:fill="E6E6E6"/>
          </w:tcPr>
          <w:p w14:paraId="0929EE33" w14:textId="3EFC95FD" w:rsidR="00476778" w:rsidRPr="005E3C39" w:rsidRDefault="00476778" w:rsidP="00476778">
            <w:r>
              <w:t>Anforderungsspezifikationen</w:t>
            </w:r>
          </w:p>
        </w:tc>
        <w:tc>
          <w:tcPr>
            <w:tcW w:w="2367" w:type="dxa"/>
            <w:shd w:val="clear" w:color="auto" w:fill="E6E6E6"/>
          </w:tcPr>
          <w:p w14:paraId="28A3E04A" w14:textId="75588DD4" w:rsidR="00476778" w:rsidRPr="005E3C39" w:rsidRDefault="00476778" w:rsidP="00476778">
            <w:r>
              <w:t>Y. Roth, A. Andrejic</w:t>
            </w:r>
          </w:p>
        </w:tc>
      </w:tr>
    </w:tbl>
    <w:p w14:paraId="1740AC45" w14:textId="77777777" w:rsidR="00511D21" w:rsidRPr="005E3C39" w:rsidRDefault="00511D21" w:rsidP="00511D21"/>
    <w:sectPr w:rsidR="00511D21" w:rsidRPr="005E3C39" w:rsidSect="00A54C2F">
      <w:pgSz w:w="11906" w:h="16838" w:code="9"/>
      <w:pgMar w:top="1758" w:right="1004" w:bottom="680" w:left="1435" w:header="709" w:footer="51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0EFA2B8" w14:textId="77777777" w:rsidR="00B01203" w:rsidRDefault="00B01203" w:rsidP="006312E0">
      <w:pPr>
        <w:spacing w:line="240" w:lineRule="auto"/>
      </w:pPr>
      <w:r>
        <w:separator/>
      </w:r>
    </w:p>
  </w:endnote>
  <w:endnote w:type="continuationSeparator" w:id="0">
    <w:p w14:paraId="2B17B659" w14:textId="77777777" w:rsidR="00B01203" w:rsidRDefault="00B01203" w:rsidP="006312E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Bryant Pro Regular Alternate">
    <w:altName w:val="Times New Roman"/>
    <w:panose1 w:val="020B0604020202020204"/>
    <w:charset w:val="00"/>
    <w:family w:val="roman"/>
    <w:notTrueType/>
    <w:pitch w:val="default"/>
  </w:font>
  <w:font w:name="Times New Roman">
    <w:panose1 w:val="02020603050405020304"/>
    <w:charset w:val="00"/>
    <w:family w:val="roman"/>
    <w:pitch w:val="variable"/>
    <w:sig w:usb0="E0002EFF" w:usb1="C000785B" w:usb2="00000009" w:usb3="00000000" w:csb0="000001FF" w:csb1="00000000"/>
  </w:font>
  <w:font w:name="Lucida Sans">
    <w:altName w:val="Lucida Sans"/>
    <w:panose1 w:val="020B0602030504020204"/>
    <w:charset w:val="00"/>
    <w:family w:val="swiss"/>
    <w:pitch w:val="variable"/>
    <w:sig w:usb0="00000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ACFF"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33E5C3" w14:textId="77777777" w:rsidR="007B36CD" w:rsidRPr="00052655" w:rsidRDefault="007B36CD" w:rsidP="00CA541A">
    <w:pPr>
      <w:pStyle w:val="Fuzeile"/>
      <w:spacing w:before="300"/>
      <w:rPr>
        <w:color w:val="697D91"/>
        <w:lang w:val="fr-CH"/>
      </w:rPr>
    </w:pPr>
    <w:r>
      <w:rPr>
        <w:noProof/>
        <w:color w:val="697D91"/>
        <w:lang w:eastAsia="de-CH"/>
      </w:rPr>
      <mc:AlternateContent>
        <mc:Choice Requires="wps">
          <w:drawing>
            <wp:anchor distT="0" distB="0" distL="114300" distR="114300" simplePos="0" relativeHeight="251658240" behindDoc="0" locked="0" layoutInCell="1" allowOverlap="0" wp14:anchorId="21B6169B" wp14:editId="618E058F">
              <wp:simplePos x="0" y="0"/>
              <wp:positionH relativeFrom="page">
                <wp:posOffset>6509385</wp:posOffset>
              </wp:positionH>
              <wp:positionV relativeFrom="page">
                <wp:posOffset>10224770</wp:posOffset>
              </wp:positionV>
              <wp:extent cx="424180" cy="149860"/>
              <wp:effectExtent l="3810" t="4445" r="635" b="0"/>
              <wp:wrapSquare wrapText="bothSides"/>
              <wp:docPr id="1"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4180" cy="1498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BEEC1E6" w14:textId="77777777" w:rsidR="007B36CD" w:rsidRPr="003B1648" w:rsidRDefault="007B36CD" w:rsidP="006D6738">
                          <w:pPr>
                            <w:jc w:val="right"/>
                            <w:rPr>
                              <w:sz w:val="16"/>
                              <w:szCs w:val="16"/>
                            </w:rPr>
                          </w:pPr>
                          <w:r w:rsidRPr="003B1648">
                            <w:rPr>
                              <w:sz w:val="16"/>
                              <w:szCs w:val="16"/>
                            </w:rPr>
                            <w:fldChar w:fldCharType="begin"/>
                          </w:r>
                          <w:r w:rsidRPr="003B1648">
                            <w:rPr>
                              <w:sz w:val="16"/>
                              <w:szCs w:val="16"/>
                            </w:rPr>
                            <w:instrText xml:space="preserve"> PAGE   \* MERGEFORMAT </w:instrText>
                          </w:r>
                          <w:r w:rsidRPr="003B1648">
                            <w:rPr>
                              <w:sz w:val="16"/>
                              <w:szCs w:val="16"/>
                            </w:rPr>
                            <w:fldChar w:fldCharType="separate"/>
                          </w:r>
                          <w:r>
                            <w:rPr>
                              <w:noProof/>
                              <w:sz w:val="16"/>
                              <w:szCs w:val="16"/>
                            </w:rPr>
                            <w:t>5</w:t>
                          </w:r>
                          <w:r w:rsidRPr="003B1648">
                            <w:rPr>
                              <w:sz w:val="16"/>
                              <w:szCs w:val="16"/>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1B6169B" id="_x0000_t202" coordsize="21600,21600" o:spt="202" path="m,l,21600r21600,l21600,xe">
              <v:stroke joinstyle="miter"/>
              <v:path gradientshapeok="t" o:connecttype="rect"/>
            </v:shapetype>
            <v:shape id="Text Box 12" o:spid="_x0000_s1026" type="#_x0000_t202" style="position:absolute;margin-left:512.55pt;margin-top:805.1pt;width:33.4pt;height:11.8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" o:allowoverlap="f" stroked="f">
              <v:textbox inset="0,0,0,0">
                <w:txbxContent>
                  <w:p w14:paraId="7BEEC1E6" w14:textId="77777777" w:rsidR="007B36CD" w:rsidRPr="003B1648" w:rsidRDefault="007B36CD" w:rsidP="006D6738">
                    <w:pPr>
                      <w:jc w:val="right"/>
                      <w:rPr>
                        <w:sz w:val="16"/>
                        <w:szCs w:val="16"/>
                      </w:rPr>
                    </w:pPr>
                    <w:r w:rsidRPr="003B1648">
                      <w:rPr>
                        <w:sz w:val="16"/>
                        <w:szCs w:val="16"/>
                      </w:rPr>
                      <w:fldChar w:fldCharType="begin"/>
                    </w:r>
                    <w:r w:rsidRPr="003B1648">
                      <w:rPr>
                        <w:sz w:val="16"/>
                        <w:szCs w:val="16"/>
                      </w:rPr>
                      <w:instrText xml:space="preserve"> PAGE   \* MERGEFORMAT </w:instrText>
                    </w:r>
                    <w:r w:rsidRPr="003B1648">
                      <w:rPr>
                        <w:sz w:val="16"/>
                        <w:szCs w:val="16"/>
                      </w:rPr>
                      <w:fldChar w:fldCharType="separate"/>
                    </w:r>
                    <w:r>
                      <w:rPr>
                        <w:noProof/>
                        <w:sz w:val="16"/>
                        <w:szCs w:val="16"/>
                      </w:rPr>
                      <w:t>5</w:t>
                    </w:r>
                    <w:r w:rsidRPr="003B1648">
                      <w:rPr>
                        <w:sz w:val="16"/>
                        <w:szCs w:val="16"/>
                      </w:rPr>
                      <w:fldChar w:fldCharType="end"/>
                    </w:r>
                  </w:p>
                </w:txbxContent>
              </v:textbox>
              <w10:wrap type="square" anchorx="page" anchory="page"/>
            </v:shape>
          </w:pict>
        </mc:Fallback>
      </mc:AlternateContent>
    </w:r>
    <w:r w:rsidRPr="00052655">
      <w:rPr>
        <w:color w:val="697D91"/>
        <w:lang w:val="fr-CH"/>
      </w:rPr>
      <w:t xml:space="preserve">Berner </w:t>
    </w:r>
    <w:proofErr w:type="spellStart"/>
    <w:r w:rsidRPr="00052655">
      <w:rPr>
        <w:color w:val="697D91"/>
        <w:lang w:val="fr-CH"/>
      </w:rPr>
      <w:t>Fachhochschule</w:t>
    </w:r>
    <w:proofErr w:type="spellEnd"/>
    <w:r w:rsidRPr="00052655">
      <w:rPr>
        <w:color w:val="697D91"/>
        <w:lang w:val="fr-CH"/>
      </w:rPr>
      <w:t xml:space="preserve"> | Haute école spécialisée bernoise | Bern </w:t>
    </w:r>
    <w:proofErr w:type="spellStart"/>
    <w:r w:rsidRPr="00052655">
      <w:rPr>
        <w:color w:val="697D91"/>
        <w:lang w:val="fr-CH"/>
      </w:rPr>
      <w:t>University</w:t>
    </w:r>
    <w:proofErr w:type="spellEnd"/>
    <w:r w:rsidRPr="00052655">
      <w:rPr>
        <w:color w:val="697D91"/>
        <w:lang w:val="fr-CH"/>
      </w:rPr>
      <w:t xml:space="preserve"> of </w:t>
    </w:r>
    <w:proofErr w:type="spellStart"/>
    <w:r w:rsidRPr="00052655">
      <w:rPr>
        <w:color w:val="697D91"/>
        <w:lang w:val="fr-CH"/>
      </w:rPr>
      <w:t>Applied</w:t>
    </w:r>
    <w:proofErr w:type="spellEnd"/>
    <w:r w:rsidRPr="00052655">
      <w:rPr>
        <w:color w:val="697D91"/>
        <w:lang w:val="fr-CH"/>
      </w:rPr>
      <w:t xml:space="preserve"> Sciences</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C7D2E58" w14:textId="77777777" w:rsidR="00B01203" w:rsidRDefault="00B01203" w:rsidP="006312E0">
      <w:pPr>
        <w:spacing w:line="240" w:lineRule="auto"/>
      </w:pPr>
    </w:p>
  </w:footnote>
  <w:footnote w:type="continuationSeparator" w:id="0">
    <w:p w14:paraId="7CA7C4C2" w14:textId="77777777" w:rsidR="00B01203" w:rsidRDefault="00B01203" w:rsidP="006312E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485665E" w14:textId="77777777" w:rsidR="007B36CD" w:rsidRPr="001F1B9C" w:rsidRDefault="007B36CD" w:rsidP="001F1B9C">
    <w:pPr>
      <w:pStyle w:val="Kopfzeile"/>
    </w:pPr>
    <w:r>
      <w:rPr>
        <w:noProof/>
      </w:rPr>
      <w:drawing>
        <wp:anchor distT="0" distB="0" distL="114300" distR="114300" simplePos="0" relativeHeight="251657216" behindDoc="0" locked="1" layoutInCell="1" allowOverlap="1" wp14:anchorId="65824E61" wp14:editId="5305D480">
          <wp:simplePos x="0" y="0"/>
          <wp:positionH relativeFrom="page">
            <wp:posOffset>875030</wp:posOffset>
          </wp:positionH>
          <wp:positionV relativeFrom="page">
            <wp:posOffset>417830</wp:posOffset>
          </wp:positionV>
          <wp:extent cx="509270" cy="755015"/>
          <wp:effectExtent l="0" t="0" r="0" b="0"/>
          <wp:wrapNone/>
          <wp:docPr id="8" name="logo_sw_2" hidd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sw_2" hidden="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09270" cy="755015"/>
                  </a:xfrm>
                  <a:prstGeom prst="rect">
                    <a:avLst/>
                  </a:prstGeom>
                  <a:noFill/>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0D6362" w14:textId="77777777" w:rsidR="007B36CD" w:rsidRDefault="007B36CD" w:rsidP="004F7B96">
    <w:pPr>
      <w:pStyle w:val="Kopfzeile"/>
      <w:spacing w:after="1900"/>
    </w:pPr>
    <w:r>
      <w:rPr>
        <w:noProof/>
      </w:rPr>
      <w:drawing>
        <wp:anchor distT="0" distB="0" distL="114300" distR="114300" simplePos="0" relativeHeight="251659264" behindDoc="0" locked="1" layoutInCell="1" allowOverlap="1" wp14:anchorId="20782335" wp14:editId="3BEB5D14">
          <wp:simplePos x="0" y="0"/>
          <wp:positionH relativeFrom="page">
            <wp:posOffset>869950</wp:posOffset>
          </wp:positionH>
          <wp:positionV relativeFrom="page">
            <wp:posOffset>415925</wp:posOffset>
          </wp:positionV>
          <wp:extent cx="509270" cy="755015"/>
          <wp:effectExtent l="0" t="0" r="0" b="0"/>
          <wp:wrapNone/>
          <wp:docPr id="19" name="logo_rgb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rgb_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09270" cy="755015"/>
                  </a:xfrm>
                  <a:prstGeom prst="rect">
                    <a:avLst/>
                  </a:prstGeom>
                  <a:noFill/>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6192" behindDoc="0" locked="1" layoutInCell="1" allowOverlap="1" wp14:anchorId="4F5EA447" wp14:editId="7CD113BA">
          <wp:simplePos x="0" y="0"/>
          <wp:positionH relativeFrom="page">
            <wp:posOffset>875030</wp:posOffset>
          </wp:positionH>
          <wp:positionV relativeFrom="page">
            <wp:posOffset>417830</wp:posOffset>
          </wp:positionV>
          <wp:extent cx="509905" cy="755650"/>
          <wp:effectExtent l="0" t="0" r="0" b="0"/>
          <wp:wrapNone/>
          <wp:docPr id="5" name="logo_sw_1" hidd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sw_1" hidden="1"/>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509905" cy="755650"/>
                  </a:xfrm>
                  <a:prstGeom prst="rect">
                    <a:avLst/>
                  </a:prstGeom>
                  <a:noFill/>
                </pic:spPr>
              </pic:pic>
            </a:graphicData>
          </a:graphic>
          <wp14:sizeRelH relativeFrom="margin">
            <wp14:pctWidth>0</wp14:pctWidth>
          </wp14:sizeRelH>
          <wp14:sizeRelV relativeFrom="margin">
            <wp14:pctHeight>0</wp14:pctHeight>
          </wp14:sizeRelV>
        </wp:anchor>
      </w:drawing>
    </w:r>
    <w: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0"/>
    <w:multiLevelType w:val="singleLevel"/>
    <w:tmpl w:val="420C28F0"/>
    <w:lvl w:ilvl="0">
      <w:start w:val="1"/>
      <w:numFmt w:val="bullet"/>
      <w:pStyle w:val="Aufzhlungszeichen5"/>
      <w:lvlText w:val="–"/>
      <w:lvlJc w:val="left"/>
      <w:pPr>
        <w:tabs>
          <w:tab w:val="num" w:pos="1247"/>
        </w:tabs>
        <w:ind w:left="1247" w:hanging="226"/>
      </w:pPr>
      <w:rPr>
        <w:rFonts w:ascii="Bryant Pro Regular Alternate" w:hAnsi="Bryant Pro Regular Alternate" w:hint="default"/>
      </w:rPr>
    </w:lvl>
  </w:abstractNum>
  <w:abstractNum w:abstractNumId="1" w15:restartNumberingAfterBreak="0">
    <w:nsid w:val="FFFFFF81"/>
    <w:multiLevelType w:val="singleLevel"/>
    <w:tmpl w:val="B24EE49A"/>
    <w:lvl w:ilvl="0">
      <w:start w:val="1"/>
      <w:numFmt w:val="bullet"/>
      <w:pStyle w:val="Aufzhlungszeichen4"/>
      <w:lvlText w:val="–"/>
      <w:lvlJc w:val="left"/>
      <w:pPr>
        <w:tabs>
          <w:tab w:val="num" w:pos="1021"/>
        </w:tabs>
        <w:ind w:left="1021" w:hanging="227"/>
      </w:pPr>
      <w:rPr>
        <w:rFonts w:ascii="Bryant Pro Regular Alternate" w:hAnsi="Bryant Pro Regular Alternate" w:hint="default"/>
      </w:rPr>
    </w:lvl>
  </w:abstractNum>
  <w:abstractNum w:abstractNumId="2" w15:restartNumberingAfterBreak="0">
    <w:nsid w:val="FFFFFF82"/>
    <w:multiLevelType w:val="singleLevel"/>
    <w:tmpl w:val="C31E0340"/>
    <w:lvl w:ilvl="0">
      <w:start w:val="1"/>
      <w:numFmt w:val="bullet"/>
      <w:pStyle w:val="Aufzhlungszeichen3"/>
      <w:lvlText w:val="–"/>
      <w:lvlJc w:val="left"/>
      <w:pPr>
        <w:tabs>
          <w:tab w:val="num" w:pos="794"/>
        </w:tabs>
        <w:ind w:left="794" w:hanging="228"/>
      </w:pPr>
      <w:rPr>
        <w:rFonts w:ascii="Bryant Pro Regular Alternate" w:hAnsi="Bryant Pro Regular Alternate" w:hint="default"/>
      </w:rPr>
    </w:lvl>
  </w:abstractNum>
  <w:abstractNum w:abstractNumId="3" w15:restartNumberingAfterBreak="0">
    <w:nsid w:val="FFFFFF83"/>
    <w:multiLevelType w:val="singleLevel"/>
    <w:tmpl w:val="364686D8"/>
    <w:lvl w:ilvl="0">
      <w:start w:val="1"/>
      <w:numFmt w:val="bullet"/>
      <w:pStyle w:val="Aufzhlungszeichen2"/>
      <w:lvlText w:val="–"/>
      <w:lvlJc w:val="left"/>
      <w:pPr>
        <w:tabs>
          <w:tab w:val="num" w:pos="567"/>
        </w:tabs>
        <w:ind w:left="567" w:hanging="227"/>
      </w:pPr>
      <w:rPr>
        <w:rFonts w:ascii="Bryant Pro Regular Alternate" w:hAnsi="Bryant Pro Regular Alternate" w:hint="default"/>
      </w:rPr>
    </w:lvl>
  </w:abstractNum>
  <w:abstractNum w:abstractNumId="4" w15:restartNumberingAfterBreak="0">
    <w:nsid w:val="FFFFFF89"/>
    <w:multiLevelType w:val="singleLevel"/>
    <w:tmpl w:val="33BADBA0"/>
    <w:lvl w:ilvl="0">
      <w:start w:val="1"/>
      <w:numFmt w:val="bullet"/>
      <w:pStyle w:val="Aufzhlungszeichen"/>
      <w:lvlText w:val="–"/>
      <w:lvlJc w:val="left"/>
      <w:pPr>
        <w:tabs>
          <w:tab w:val="num" w:pos="284"/>
        </w:tabs>
        <w:ind w:left="284" w:hanging="284"/>
      </w:pPr>
      <w:rPr>
        <w:rFonts w:ascii="Bryant Pro Regular Alternate" w:hAnsi="Bryant Pro Regular Alternate" w:hint="default"/>
      </w:rPr>
    </w:lvl>
  </w:abstractNum>
  <w:abstractNum w:abstractNumId="5" w15:restartNumberingAfterBreak="0">
    <w:nsid w:val="02D8461E"/>
    <w:multiLevelType w:val="hybridMultilevel"/>
    <w:tmpl w:val="7EA4F31C"/>
    <w:lvl w:ilvl="0" w:tplc="E9DA12DA">
      <w:start w:val="25"/>
      <w:numFmt w:val="bullet"/>
      <w:lvlText w:val="-"/>
      <w:lvlJc w:val="left"/>
      <w:pPr>
        <w:ind w:left="720" w:hanging="360"/>
      </w:pPr>
      <w:rPr>
        <w:rFonts w:ascii="Lucida Sans" w:eastAsia="Lucida Sans" w:hAnsi="Lucida Sans"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057F7F49"/>
    <w:multiLevelType w:val="hybridMultilevel"/>
    <w:tmpl w:val="C44C499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0CA1405C"/>
    <w:multiLevelType w:val="hybridMultilevel"/>
    <w:tmpl w:val="FE467E1A"/>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10CA5743"/>
    <w:multiLevelType w:val="hybridMultilevel"/>
    <w:tmpl w:val="B6D48C76"/>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9" w15:restartNumberingAfterBreak="0">
    <w:nsid w:val="13C94C8B"/>
    <w:multiLevelType w:val="hybridMultilevel"/>
    <w:tmpl w:val="6A747AF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15:restartNumberingAfterBreak="0">
    <w:nsid w:val="1AD804DF"/>
    <w:multiLevelType w:val="hybridMultilevel"/>
    <w:tmpl w:val="408EE578"/>
    <w:lvl w:ilvl="0" w:tplc="F0D01EA6">
      <w:start w:val="25"/>
      <w:numFmt w:val="bullet"/>
      <w:lvlText w:val="-"/>
      <w:lvlJc w:val="left"/>
      <w:pPr>
        <w:ind w:left="720" w:hanging="360"/>
      </w:pPr>
      <w:rPr>
        <w:rFonts w:ascii="Lucida Sans" w:eastAsia="Lucida Sans" w:hAnsi="Lucida Sans"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1F250551"/>
    <w:multiLevelType w:val="hybridMultilevel"/>
    <w:tmpl w:val="59A22A6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27A80646"/>
    <w:multiLevelType w:val="multilevel"/>
    <w:tmpl w:val="C1789998"/>
    <w:lvl w:ilvl="0">
      <w:start w:val="1"/>
      <w:numFmt w:val="decimal"/>
      <w:pStyle w:val="berschrift1"/>
      <w:lvlText w:val="%1"/>
      <w:lvlJc w:val="left"/>
      <w:pPr>
        <w:ind w:left="360" w:hanging="360"/>
      </w:pPr>
      <w:rPr>
        <w:rFonts w:hint="default"/>
        <w:b w:val="0"/>
        <w:i w:val="0"/>
        <w:vanish w:val="0"/>
        <w:color w:val="auto"/>
        <w:sz w:val="28"/>
      </w:rPr>
    </w:lvl>
    <w:lvl w:ilvl="1">
      <w:start w:val="1"/>
      <w:numFmt w:val="decimal"/>
      <w:pStyle w:val="berschrift2"/>
      <w:suff w:val="space"/>
      <w:lvlText w:val="%1.%2"/>
      <w:lvlJc w:val="left"/>
      <w:pPr>
        <w:ind w:left="142" w:firstLine="0"/>
      </w:pPr>
      <w:rPr>
        <w:rFonts w:hint="default"/>
        <w:sz w:val="22"/>
        <w:szCs w:val="24"/>
      </w:rPr>
    </w:lvl>
    <w:lvl w:ilvl="2">
      <w:start w:val="1"/>
      <w:numFmt w:val="decimal"/>
      <w:pStyle w:val="berschrift3"/>
      <w:suff w:val="space"/>
      <w:lvlText w:val="%1.%2.%3"/>
      <w:lvlJc w:val="left"/>
      <w:pPr>
        <w:ind w:left="0" w:firstLine="0"/>
      </w:pPr>
      <w:rPr>
        <w:rFonts w:hint="default"/>
      </w:rPr>
    </w:lvl>
    <w:lvl w:ilvl="3">
      <w:start w:val="1"/>
      <w:numFmt w:val="decimal"/>
      <w:pStyle w:val="berschrift4"/>
      <w:suff w:val="space"/>
      <w:lvlText w:val="%1.%2.%3.%4"/>
      <w:lvlJc w:val="left"/>
      <w:pPr>
        <w:ind w:left="0" w:firstLine="0"/>
      </w:pPr>
      <w:rPr>
        <w:rFonts w:hint="default"/>
      </w:rPr>
    </w:lvl>
    <w:lvl w:ilvl="4">
      <w:start w:val="1"/>
      <w:numFmt w:val="decimal"/>
      <w:pStyle w:val="berschrift5"/>
      <w:suff w:val="space"/>
      <w:lvlText w:val="%1.%2.%3.%4.%5"/>
      <w:lvlJc w:val="left"/>
      <w:pPr>
        <w:ind w:left="0" w:firstLine="0"/>
      </w:pPr>
      <w:rPr>
        <w:rFonts w:hint="default"/>
      </w:rPr>
    </w:lvl>
    <w:lvl w:ilvl="5">
      <w:start w:val="1"/>
      <w:numFmt w:val="decimal"/>
      <w:lvlText w:val="%1.%2.%3.%4.%5.%6"/>
      <w:lvlJc w:val="left"/>
      <w:pPr>
        <w:tabs>
          <w:tab w:val="num" w:pos="567"/>
        </w:tabs>
        <w:ind w:left="567" w:hanging="567"/>
      </w:pPr>
      <w:rPr>
        <w:rFonts w:hint="default"/>
      </w:rPr>
    </w:lvl>
    <w:lvl w:ilvl="6">
      <w:start w:val="1"/>
      <w:numFmt w:val="decimal"/>
      <w:lvlText w:val="%1.%2.%3.%4.%5.%6.%7"/>
      <w:lvlJc w:val="left"/>
      <w:pPr>
        <w:tabs>
          <w:tab w:val="num" w:pos="567"/>
        </w:tabs>
        <w:ind w:left="567" w:hanging="567"/>
      </w:pPr>
      <w:rPr>
        <w:rFonts w:hint="default"/>
      </w:rPr>
    </w:lvl>
    <w:lvl w:ilvl="7">
      <w:start w:val="1"/>
      <w:numFmt w:val="decimal"/>
      <w:lvlText w:val="%1.%2.%3.%4.%5.%6.%7.%8"/>
      <w:lvlJc w:val="left"/>
      <w:pPr>
        <w:tabs>
          <w:tab w:val="num" w:pos="567"/>
        </w:tabs>
        <w:ind w:left="567" w:hanging="567"/>
      </w:pPr>
      <w:rPr>
        <w:rFonts w:hint="default"/>
      </w:rPr>
    </w:lvl>
    <w:lvl w:ilvl="8">
      <w:start w:val="1"/>
      <w:numFmt w:val="decimal"/>
      <w:lvlText w:val="%1.%2.%3.%4.%5.%6.%7.%8.%9"/>
      <w:lvlJc w:val="left"/>
      <w:pPr>
        <w:tabs>
          <w:tab w:val="num" w:pos="567"/>
        </w:tabs>
        <w:ind w:left="567" w:hanging="567"/>
      </w:pPr>
      <w:rPr>
        <w:rFonts w:hint="default"/>
      </w:rPr>
    </w:lvl>
  </w:abstractNum>
  <w:abstractNum w:abstractNumId="13" w15:restartNumberingAfterBreak="0">
    <w:nsid w:val="32A11483"/>
    <w:multiLevelType w:val="hybridMultilevel"/>
    <w:tmpl w:val="2BEAF44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35507CD4"/>
    <w:multiLevelType w:val="hybridMultilevel"/>
    <w:tmpl w:val="8C0080D2"/>
    <w:lvl w:ilvl="0" w:tplc="1E0AD55A">
      <w:numFmt w:val="bullet"/>
      <w:lvlText w:val="-"/>
      <w:lvlJc w:val="left"/>
      <w:pPr>
        <w:ind w:left="720" w:hanging="360"/>
      </w:pPr>
      <w:rPr>
        <w:rFonts w:ascii="Lucida Sans" w:eastAsia="Lucida Sans" w:hAnsi="Lucida Sans" w:cs="Times New Roman"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5" w15:restartNumberingAfterBreak="0">
    <w:nsid w:val="3C3F7338"/>
    <w:multiLevelType w:val="multilevel"/>
    <w:tmpl w:val="7682CBCE"/>
    <w:lvl w:ilvl="0">
      <w:start w:val="1"/>
      <w:numFmt w:val="decimal"/>
      <w:pStyle w:val="Nummerierung"/>
      <w:lvlText w:val="%1."/>
      <w:lvlJc w:val="left"/>
      <w:pPr>
        <w:tabs>
          <w:tab w:val="num" w:pos="340"/>
        </w:tabs>
        <w:ind w:left="340" w:hanging="340"/>
      </w:pPr>
      <w:rPr>
        <w:rFonts w:hint="default"/>
      </w:rPr>
    </w:lvl>
    <w:lvl w:ilvl="1">
      <w:start w:val="1"/>
      <w:numFmt w:val="decimal"/>
      <w:suff w:val="space"/>
      <w:lvlText w:val="%1.%2"/>
      <w:lvlJc w:val="left"/>
      <w:pPr>
        <w:ind w:left="567" w:hanging="227"/>
      </w:pPr>
      <w:rPr>
        <w:rFonts w:hint="default"/>
      </w:rPr>
    </w:lvl>
    <w:lvl w:ilvl="2">
      <w:start w:val="1"/>
      <w:numFmt w:val="decimal"/>
      <w:suff w:val="space"/>
      <w:lvlText w:val="%1.%2.%3"/>
      <w:lvlJc w:val="left"/>
      <w:pPr>
        <w:ind w:left="794" w:firstLine="0"/>
      </w:pPr>
      <w:rPr>
        <w:rFonts w:hint="default"/>
      </w:rPr>
    </w:lvl>
    <w:lvl w:ilvl="3">
      <w:start w:val="1"/>
      <w:numFmt w:val="decimal"/>
      <w:lvlText w:val="%1.%2.%3.%4"/>
      <w:lvlJc w:val="left"/>
      <w:pPr>
        <w:tabs>
          <w:tab w:val="num" w:pos="709"/>
        </w:tabs>
        <w:ind w:left="709" w:hanging="709"/>
      </w:pPr>
      <w:rPr>
        <w:rFonts w:hint="default"/>
      </w:rPr>
    </w:lvl>
    <w:lvl w:ilvl="4">
      <w:start w:val="1"/>
      <w:numFmt w:val="decimal"/>
      <w:lvlText w:val="%1.%2.%3.%4.%5"/>
      <w:lvlJc w:val="left"/>
      <w:pPr>
        <w:tabs>
          <w:tab w:val="num" w:pos="453"/>
        </w:tabs>
        <w:ind w:left="453" w:hanging="453"/>
      </w:pPr>
      <w:rPr>
        <w:rFonts w:hint="default"/>
      </w:rPr>
    </w:lvl>
    <w:lvl w:ilvl="5">
      <w:start w:val="1"/>
      <w:numFmt w:val="decimal"/>
      <w:lvlText w:val="%1.%2.%3.%4.%5.%6"/>
      <w:lvlJc w:val="left"/>
      <w:pPr>
        <w:tabs>
          <w:tab w:val="num" w:pos="453"/>
        </w:tabs>
        <w:ind w:left="453" w:hanging="453"/>
      </w:pPr>
      <w:rPr>
        <w:rFonts w:hint="default"/>
      </w:rPr>
    </w:lvl>
    <w:lvl w:ilvl="6">
      <w:start w:val="1"/>
      <w:numFmt w:val="decimal"/>
      <w:lvlText w:val="%1.%2.%3.%4.%5.%6.%7"/>
      <w:lvlJc w:val="left"/>
      <w:pPr>
        <w:tabs>
          <w:tab w:val="num" w:pos="453"/>
        </w:tabs>
        <w:ind w:left="453" w:hanging="453"/>
      </w:pPr>
      <w:rPr>
        <w:rFonts w:hint="default"/>
      </w:rPr>
    </w:lvl>
    <w:lvl w:ilvl="7">
      <w:start w:val="1"/>
      <w:numFmt w:val="decimal"/>
      <w:lvlText w:val="%1.%2.%3.%4.%5.%6.%7.%8"/>
      <w:lvlJc w:val="left"/>
      <w:pPr>
        <w:tabs>
          <w:tab w:val="num" w:pos="453"/>
        </w:tabs>
        <w:ind w:left="453" w:hanging="453"/>
      </w:pPr>
      <w:rPr>
        <w:rFonts w:hint="default"/>
      </w:rPr>
    </w:lvl>
    <w:lvl w:ilvl="8">
      <w:start w:val="1"/>
      <w:numFmt w:val="decimal"/>
      <w:lvlText w:val="%1.%2.%3.%4.%5.%6.%7.%8.%9"/>
      <w:lvlJc w:val="left"/>
      <w:pPr>
        <w:tabs>
          <w:tab w:val="num" w:pos="453"/>
        </w:tabs>
        <w:ind w:left="453" w:hanging="453"/>
      </w:pPr>
      <w:rPr>
        <w:rFonts w:hint="default"/>
      </w:rPr>
    </w:lvl>
  </w:abstractNum>
  <w:abstractNum w:abstractNumId="16" w15:restartNumberingAfterBreak="0">
    <w:nsid w:val="44A37512"/>
    <w:multiLevelType w:val="hybridMultilevel"/>
    <w:tmpl w:val="0C4297D8"/>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17" w15:restartNumberingAfterBreak="0">
    <w:nsid w:val="52D50A3B"/>
    <w:multiLevelType w:val="hybridMultilevel"/>
    <w:tmpl w:val="7616A8F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6AB042C7"/>
    <w:multiLevelType w:val="hybridMultilevel"/>
    <w:tmpl w:val="E1400E3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6AE8139B"/>
    <w:multiLevelType w:val="hybridMultilevel"/>
    <w:tmpl w:val="98604B0C"/>
    <w:lvl w:ilvl="0" w:tplc="0407000F">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20" w15:restartNumberingAfterBreak="0">
    <w:nsid w:val="78484774"/>
    <w:multiLevelType w:val="hybridMultilevel"/>
    <w:tmpl w:val="F8E2A0C2"/>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4"/>
  </w:num>
  <w:num w:numId="2">
    <w:abstractNumId w:val="3"/>
  </w:num>
  <w:num w:numId="3">
    <w:abstractNumId w:val="2"/>
  </w:num>
  <w:num w:numId="4">
    <w:abstractNumId w:val="1"/>
  </w:num>
  <w:num w:numId="5">
    <w:abstractNumId w:val="0"/>
  </w:num>
  <w:num w:numId="6">
    <w:abstractNumId w:val="12"/>
  </w:num>
  <w:num w:numId="7">
    <w:abstractNumId w:val="15"/>
  </w:num>
  <w:num w:numId="8">
    <w:abstractNumId w:val="16"/>
  </w:num>
  <w:num w:numId="9">
    <w:abstractNumId w:val="8"/>
  </w:num>
  <w:num w:numId="10">
    <w:abstractNumId w:val="14"/>
  </w:num>
  <w:num w:numId="11">
    <w:abstractNumId w:val="5"/>
  </w:num>
  <w:num w:numId="12">
    <w:abstractNumId w:val="10"/>
  </w:num>
  <w:num w:numId="13">
    <w:abstractNumId w:val="20"/>
  </w:num>
  <w:num w:numId="14">
    <w:abstractNumId w:val="9"/>
  </w:num>
  <w:num w:numId="15">
    <w:abstractNumId w:val="7"/>
  </w:num>
  <w:num w:numId="16">
    <w:abstractNumId w:val="19"/>
  </w:num>
  <w:num w:numId="17">
    <w:abstractNumId w:val="13"/>
  </w:num>
  <w:num w:numId="18">
    <w:abstractNumId w:val="17"/>
  </w:num>
  <w:num w:numId="19">
    <w:abstractNumId w:val="12"/>
  </w:num>
  <w:num w:numId="20">
    <w:abstractNumId w:val="6"/>
  </w:num>
  <w:num w:numId="21">
    <w:abstractNumId w:val="11"/>
  </w:num>
  <w:num w:numId="22">
    <w:abstractNumId w:val="18"/>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7"/>
  <w:proofState w:spelling="clean" w:grammar="clean"/>
  <w:attachedTemplate r:id="rId1"/>
  <w:stylePaneFormatFilter w:val="4004" w:allStyles="0" w:customStyles="0" w:latentStyles="1" w:stylesInUse="0" w:headingStyles="0" w:numberingStyles="0" w:tableStyles="0" w:directFormattingOnRuns="0" w:directFormattingOnParagraphs="0" w:directFormattingOnNumbering="0" w:directFormattingOnTables="0" w:clearFormatting="0" w:top3HeadingStyles="0" w:visibleStyles="1" w:alternateStyleNames="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D3985"/>
    <w:rsid w:val="00000D3A"/>
    <w:rsid w:val="00003CF0"/>
    <w:rsid w:val="00013018"/>
    <w:rsid w:val="0001585E"/>
    <w:rsid w:val="00015FF5"/>
    <w:rsid w:val="00027C0A"/>
    <w:rsid w:val="00035727"/>
    <w:rsid w:val="00052655"/>
    <w:rsid w:val="000620FA"/>
    <w:rsid w:val="00080557"/>
    <w:rsid w:val="00085F8E"/>
    <w:rsid w:val="00087F5D"/>
    <w:rsid w:val="00095C44"/>
    <w:rsid w:val="000A44D9"/>
    <w:rsid w:val="000B6290"/>
    <w:rsid w:val="000D06EE"/>
    <w:rsid w:val="000E29F5"/>
    <w:rsid w:val="000F013A"/>
    <w:rsid w:val="000F3322"/>
    <w:rsid w:val="000F3789"/>
    <w:rsid w:val="000F545E"/>
    <w:rsid w:val="000F5CFC"/>
    <w:rsid w:val="00100B8E"/>
    <w:rsid w:val="00103571"/>
    <w:rsid w:val="00103D71"/>
    <w:rsid w:val="001115D1"/>
    <w:rsid w:val="00112357"/>
    <w:rsid w:val="00113371"/>
    <w:rsid w:val="001215C7"/>
    <w:rsid w:val="00140FE8"/>
    <w:rsid w:val="00141A86"/>
    <w:rsid w:val="0015023D"/>
    <w:rsid w:val="001650AE"/>
    <w:rsid w:val="0016521D"/>
    <w:rsid w:val="00170D9E"/>
    <w:rsid w:val="00174DF0"/>
    <w:rsid w:val="00176DF1"/>
    <w:rsid w:val="00177933"/>
    <w:rsid w:val="001802AD"/>
    <w:rsid w:val="001B0F1A"/>
    <w:rsid w:val="001B64A4"/>
    <w:rsid w:val="001C4B4E"/>
    <w:rsid w:val="001E0286"/>
    <w:rsid w:val="001E17D3"/>
    <w:rsid w:val="001E1DC9"/>
    <w:rsid w:val="001E3EF4"/>
    <w:rsid w:val="001E6EC8"/>
    <w:rsid w:val="001F0F2A"/>
    <w:rsid w:val="001F1B9C"/>
    <w:rsid w:val="001F3930"/>
    <w:rsid w:val="001F42A3"/>
    <w:rsid w:val="00203BA6"/>
    <w:rsid w:val="0021211B"/>
    <w:rsid w:val="00220F0E"/>
    <w:rsid w:val="00224FBD"/>
    <w:rsid w:val="0022556F"/>
    <w:rsid w:val="00232812"/>
    <w:rsid w:val="00234ABA"/>
    <w:rsid w:val="002502B0"/>
    <w:rsid w:val="00253AED"/>
    <w:rsid w:val="002572D5"/>
    <w:rsid w:val="00272FC3"/>
    <w:rsid w:val="00275D55"/>
    <w:rsid w:val="00283EAF"/>
    <w:rsid w:val="00292417"/>
    <w:rsid w:val="00296E81"/>
    <w:rsid w:val="002A0932"/>
    <w:rsid w:val="002A7E60"/>
    <w:rsid w:val="002B0461"/>
    <w:rsid w:val="002D4280"/>
    <w:rsid w:val="002E2C6D"/>
    <w:rsid w:val="002E2E97"/>
    <w:rsid w:val="002E455F"/>
    <w:rsid w:val="002E4F2E"/>
    <w:rsid w:val="002E5C09"/>
    <w:rsid w:val="002E6C41"/>
    <w:rsid w:val="003010C0"/>
    <w:rsid w:val="00314D27"/>
    <w:rsid w:val="0033009B"/>
    <w:rsid w:val="00344F14"/>
    <w:rsid w:val="0034627F"/>
    <w:rsid w:val="0034788D"/>
    <w:rsid w:val="00360BA5"/>
    <w:rsid w:val="003653F6"/>
    <w:rsid w:val="00380DCC"/>
    <w:rsid w:val="003838FC"/>
    <w:rsid w:val="0038435E"/>
    <w:rsid w:val="003A5BEC"/>
    <w:rsid w:val="003B1648"/>
    <w:rsid w:val="003B4580"/>
    <w:rsid w:val="003B5BA8"/>
    <w:rsid w:val="003B66F4"/>
    <w:rsid w:val="003D4775"/>
    <w:rsid w:val="003E14BF"/>
    <w:rsid w:val="00411B70"/>
    <w:rsid w:val="00413695"/>
    <w:rsid w:val="004144A2"/>
    <w:rsid w:val="004150C1"/>
    <w:rsid w:val="00416C9D"/>
    <w:rsid w:val="004202F9"/>
    <w:rsid w:val="0042274F"/>
    <w:rsid w:val="00430D2E"/>
    <w:rsid w:val="00441CD4"/>
    <w:rsid w:val="004616D8"/>
    <w:rsid w:val="00462CB2"/>
    <w:rsid w:val="00463AA0"/>
    <w:rsid w:val="00467531"/>
    <w:rsid w:val="00476778"/>
    <w:rsid w:val="00492DB1"/>
    <w:rsid w:val="004945E6"/>
    <w:rsid w:val="00495AD0"/>
    <w:rsid w:val="00497C53"/>
    <w:rsid w:val="004A0680"/>
    <w:rsid w:val="004A28AA"/>
    <w:rsid w:val="004C4263"/>
    <w:rsid w:val="004C7FC5"/>
    <w:rsid w:val="004D0C8A"/>
    <w:rsid w:val="004D6F8F"/>
    <w:rsid w:val="004D7D20"/>
    <w:rsid w:val="004F72BB"/>
    <w:rsid w:val="004F7B96"/>
    <w:rsid w:val="00511D21"/>
    <w:rsid w:val="00520CA3"/>
    <w:rsid w:val="005260C9"/>
    <w:rsid w:val="00527577"/>
    <w:rsid w:val="00530949"/>
    <w:rsid w:val="0053118D"/>
    <w:rsid w:val="005321B6"/>
    <w:rsid w:val="0053766A"/>
    <w:rsid w:val="00544549"/>
    <w:rsid w:val="00545F57"/>
    <w:rsid w:val="005479A4"/>
    <w:rsid w:val="00552732"/>
    <w:rsid w:val="00556E27"/>
    <w:rsid w:val="00561D2F"/>
    <w:rsid w:val="00570BBC"/>
    <w:rsid w:val="00580B82"/>
    <w:rsid w:val="005A29B4"/>
    <w:rsid w:val="005B1B4F"/>
    <w:rsid w:val="005B4690"/>
    <w:rsid w:val="005B5FF7"/>
    <w:rsid w:val="005B7D4A"/>
    <w:rsid w:val="005C1460"/>
    <w:rsid w:val="005D3DB8"/>
    <w:rsid w:val="005D64DF"/>
    <w:rsid w:val="005E3C39"/>
    <w:rsid w:val="005E4018"/>
    <w:rsid w:val="005F7206"/>
    <w:rsid w:val="00617613"/>
    <w:rsid w:val="00621864"/>
    <w:rsid w:val="006254BF"/>
    <w:rsid w:val="00630349"/>
    <w:rsid w:val="006312CC"/>
    <w:rsid w:val="006312E0"/>
    <w:rsid w:val="00632E34"/>
    <w:rsid w:val="00636328"/>
    <w:rsid w:val="006367FC"/>
    <w:rsid w:val="00651CBD"/>
    <w:rsid w:val="0065257C"/>
    <w:rsid w:val="006542BD"/>
    <w:rsid w:val="006544CD"/>
    <w:rsid w:val="006636D5"/>
    <w:rsid w:val="00671A09"/>
    <w:rsid w:val="00683799"/>
    <w:rsid w:val="00684CAF"/>
    <w:rsid w:val="00690A19"/>
    <w:rsid w:val="0069632F"/>
    <w:rsid w:val="006A1BE0"/>
    <w:rsid w:val="006B0C5B"/>
    <w:rsid w:val="006C356E"/>
    <w:rsid w:val="006C3D7A"/>
    <w:rsid w:val="006D6738"/>
    <w:rsid w:val="006E0F76"/>
    <w:rsid w:val="006E46AC"/>
    <w:rsid w:val="006E7997"/>
    <w:rsid w:val="006F7567"/>
    <w:rsid w:val="007050ED"/>
    <w:rsid w:val="00720853"/>
    <w:rsid w:val="00730698"/>
    <w:rsid w:val="00732BCF"/>
    <w:rsid w:val="00741DBC"/>
    <w:rsid w:val="00761683"/>
    <w:rsid w:val="00791B8D"/>
    <w:rsid w:val="00796682"/>
    <w:rsid w:val="007A562F"/>
    <w:rsid w:val="007B320E"/>
    <w:rsid w:val="007B36CD"/>
    <w:rsid w:val="007B4AC6"/>
    <w:rsid w:val="007B589F"/>
    <w:rsid w:val="007C3618"/>
    <w:rsid w:val="007D4DFB"/>
    <w:rsid w:val="007D6F67"/>
    <w:rsid w:val="007E6849"/>
    <w:rsid w:val="007F07B4"/>
    <w:rsid w:val="007F29D8"/>
    <w:rsid w:val="007F3786"/>
    <w:rsid w:val="007F6222"/>
    <w:rsid w:val="00800BF2"/>
    <w:rsid w:val="00825B6F"/>
    <w:rsid w:val="00833B4B"/>
    <w:rsid w:val="00835FFA"/>
    <w:rsid w:val="00871EEF"/>
    <w:rsid w:val="00874D76"/>
    <w:rsid w:val="00880993"/>
    <w:rsid w:val="0088547E"/>
    <w:rsid w:val="00887F1A"/>
    <w:rsid w:val="00892908"/>
    <w:rsid w:val="00893540"/>
    <w:rsid w:val="00895A03"/>
    <w:rsid w:val="00895DE0"/>
    <w:rsid w:val="008A28A4"/>
    <w:rsid w:val="008B0AF7"/>
    <w:rsid w:val="008B1321"/>
    <w:rsid w:val="008B6910"/>
    <w:rsid w:val="008C1954"/>
    <w:rsid w:val="008D2522"/>
    <w:rsid w:val="008D3985"/>
    <w:rsid w:val="008D3A9F"/>
    <w:rsid w:val="008D4233"/>
    <w:rsid w:val="008D61F6"/>
    <w:rsid w:val="008E1A16"/>
    <w:rsid w:val="008E411E"/>
    <w:rsid w:val="008F0847"/>
    <w:rsid w:val="00900FD8"/>
    <w:rsid w:val="00901AFC"/>
    <w:rsid w:val="00902D27"/>
    <w:rsid w:val="009161C4"/>
    <w:rsid w:val="00925A41"/>
    <w:rsid w:val="00932C5C"/>
    <w:rsid w:val="009546FD"/>
    <w:rsid w:val="009577BF"/>
    <w:rsid w:val="00966A51"/>
    <w:rsid w:val="00974B1C"/>
    <w:rsid w:val="009779EA"/>
    <w:rsid w:val="00980218"/>
    <w:rsid w:val="0099025A"/>
    <w:rsid w:val="0099676B"/>
    <w:rsid w:val="009A766B"/>
    <w:rsid w:val="009B0030"/>
    <w:rsid w:val="009B18B4"/>
    <w:rsid w:val="009C5D48"/>
    <w:rsid w:val="009C6BDF"/>
    <w:rsid w:val="009D220A"/>
    <w:rsid w:val="009D5780"/>
    <w:rsid w:val="009D6588"/>
    <w:rsid w:val="009D79DF"/>
    <w:rsid w:val="009E5491"/>
    <w:rsid w:val="009F2467"/>
    <w:rsid w:val="009F4F3D"/>
    <w:rsid w:val="009F5BCC"/>
    <w:rsid w:val="009F6101"/>
    <w:rsid w:val="009F7B5C"/>
    <w:rsid w:val="00A0203C"/>
    <w:rsid w:val="00A02C21"/>
    <w:rsid w:val="00A02D37"/>
    <w:rsid w:val="00A22186"/>
    <w:rsid w:val="00A257F3"/>
    <w:rsid w:val="00A26349"/>
    <w:rsid w:val="00A368BB"/>
    <w:rsid w:val="00A373F2"/>
    <w:rsid w:val="00A52FEB"/>
    <w:rsid w:val="00A54C2F"/>
    <w:rsid w:val="00A60727"/>
    <w:rsid w:val="00A61CD7"/>
    <w:rsid w:val="00A65413"/>
    <w:rsid w:val="00A670C5"/>
    <w:rsid w:val="00A67F9A"/>
    <w:rsid w:val="00A70137"/>
    <w:rsid w:val="00A73002"/>
    <w:rsid w:val="00A80F74"/>
    <w:rsid w:val="00A82729"/>
    <w:rsid w:val="00A9414E"/>
    <w:rsid w:val="00AA10D7"/>
    <w:rsid w:val="00AA53F4"/>
    <w:rsid w:val="00AB15C8"/>
    <w:rsid w:val="00AB46DA"/>
    <w:rsid w:val="00AC0D26"/>
    <w:rsid w:val="00AC13F5"/>
    <w:rsid w:val="00AD3C46"/>
    <w:rsid w:val="00AE7EDC"/>
    <w:rsid w:val="00AE7FFB"/>
    <w:rsid w:val="00AF78B9"/>
    <w:rsid w:val="00B001E3"/>
    <w:rsid w:val="00B00F25"/>
    <w:rsid w:val="00B01203"/>
    <w:rsid w:val="00B048C7"/>
    <w:rsid w:val="00B25861"/>
    <w:rsid w:val="00B25A50"/>
    <w:rsid w:val="00B25DB1"/>
    <w:rsid w:val="00B42C32"/>
    <w:rsid w:val="00B54B08"/>
    <w:rsid w:val="00B642A4"/>
    <w:rsid w:val="00B664C3"/>
    <w:rsid w:val="00B66715"/>
    <w:rsid w:val="00B807BC"/>
    <w:rsid w:val="00B81287"/>
    <w:rsid w:val="00B867C9"/>
    <w:rsid w:val="00B92F01"/>
    <w:rsid w:val="00B97C3D"/>
    <w:rsid w:val="00BB0E18"/>
    <w:rsid w:val="00BB39C9"/>
    <w:rsid w:val="00BC4DD4"/>
    <w:rsid w:val="00BD2F69"/>
    <w:rsid w:val="00BE045F"/>
    <w:rsid w:val="00BE1A02"/>
    <w:rsid w:val="00BF2D5F"/>
    <w:rsid w:val="00BF435A"/>
    <w:rsid w:val="00C16556"/>
    <w:rsid w:val="00C1742D"/>
    <w:rsid w:val="00C212E1"/>
    <w:rsid w:val="00C213FE"/>
    <w:rsid w:val="00C267DE"/>
    <w:rsid w:val="00C30550"/>
    <w:rsid w:val="00C34E3F"/>
    <w:rsid w:val="00C4713A"/>
    <w:rsid w:val="00C54976"/>
    <w:rsid w:val="00C56E0E"/>
    <w:rsid w:val="00C615E3"/>
    <w:rsid w:val="00C6727C"/>
    <w:rsid w:val="00C71114"/>
    <w:rsid w:val="00C73669"/>
    <w:rsid w:val="00C743E2"/>
    <w:rsid w:val="00C74878"/>
    <w:rsid w:val="00C824E0"/>
    <w:rsid w:val="00C8267D"/>
    <w:rsid w:val="00C92B28"/>
    <w:rsid w:val="00C95F11"/>
    <w:rsid w:val="00CA541A"/>
    <w:rsid w:val="00CA778F"/>
    <w:rsid w:val="00CA7D54"/>
    <w:rsid w:val="00CA7E54"/>
    <w:rsid w:val="00CB44E0"/>
    <w:rsid w:val="00CB4A24"/>
    <w:rsid w:val="00CB7E61"/>
    <w:rsid w:val="00CC7BBA"/>
    <w:rsid w:val="00CD3C7E"/>
    <w:rsid w:val="00CE2F40"/>
    <w:rsid w:val="00CE3769"/>
    <w:rsid w:val="00CF05CF"/>
    <w:rsid w:val="00CF50A5"/>
    <w:rsid w:val="00CF618D"/>
    <w:rsid w:val="00CF7109"/>
    <w:rsid w:val="00CF754B"/>
    <w:rsid w:val="00D03CA4"/>
    <w:rsid w:val="00D040B2"/>
    <w:rsid w:val="00D11C44"/>
    <w:rsid w:val="00D13744"/>
    <w:rsid w:val="00D22D1B"/>
    <w:rsid w:val="00D37E22"/>
    <w:rsid w:val="00D44EA6"/>
    <w:rsid w:val="00D459E5"/>
    <w:rsid w:val="00D55C42"/>
    <w:rsid w:val="00D6005E"/>
    <w:rsid w:val="00D72157"/>
    <w:rsid w:val="00D772B2"/>
    <w:rsid w:val="00D77EF2"/>
    <w:rsid w:val="00D923FA"/>
    <w:rsid w:val="00D92A0E"/>
    <w:rsid w:val="00DA140A"/>
    <w:rsid w:val="00DA363D"/>
    <w:rsid w:val="00DA4F15"/>
    <w:rsid w:val="00DA68B5"/>
    <w:rsid w:val="00DB1102"/>
    <w:rsid w:val="00DB694B"/>
    <w:rsid w:val="00DD0D5E"/>
    <w:rsid w:val="00DD269F"/>
    <w:rsid w:val="00DD41BF"/>
    <w:rsid w:val="00DD7AF1"/>
    <w:rsid w:val="00DE242C"/>
    <w:rsid w:val="00DF6AAA"/>
    <w:rsid w:val="00DF6C29"/>
    <w:rsid w:val="00E003E4"/>
    <w:rsid w:val="00E07490"/>
    <w:rsid w:val="00E245F2"/>
    <w:rsid w:val="00E43329"/>
    <w:rsid w:val="00E458BB"/>
    <w:rsid w:val="00E60FEF"/>
    <w:rsid w:val="00E65E82"/>
    <w:rsid w:val="00E70227"/>
    <w:rsid w:val="00E704EF"/>
    <w:rsid w:val="00E720C4"/>
    <w:rsid w:val="00E859A3"/>
    <w:rsid w:val="00E85D72"/>
    <w:rsid w:val="00E91C42"/>
    <w:rsid w:val="00E92FC0"/>
    <w:rsid w:val="00E938E3"/>
    <w:rsid w:val="00E9787C"/>
    <w:rsid w:val="00EA0B71"/>
    <w:rsid w:val="00EA2054"/>
    <w:rsid w:val="00EA4E92"/>
    <w:rsid w:val="00EB2416"/>
    <w:rsid w:val="00EC1CB4"/>
    <w:rsid w:val="00EC268E"/>
    <w:rsid w:val="00EC2B69"/>
    <w:rsid w:val="00ED2C03"/>
    <w:rsid w:val="00ED6401"/>
    <w:rsid w:val="00EE5789"/>
    <w:rsid w:val="00EE7AE9"/>
    <w:rsid w:val="00EF4B39"/>
    <w:rsid w:val="00F11518"/>
    <w:rsid w:val="00F13B76"/>
    <w:rsid w:val="00F173D0"/>
    <w:rsid w:val="00F2188A"/>
    <w:rsid w:val="00F33235"/>
    <w:rsid w:val="00F36316"/>
    <w:rsid w:val="00F46F68"/>
    <w:rsid w:val="00F53E32"/>
    <w:rsid w:val="00F60A34"/>
    <w:rsid w:val="00F63715"/>
    <w:rsid w:val="00F71D24"/>
    <w:rsid w:val="00F818E3"/>
    <w:rsid w:val="00F825B4"/>
    <w:rsid w:val="00F97575"/>
    <w:rsid w:val="00FA53AE"/>
    <w:rsid w:val="00FB0752"/>
    <w:rsid w:val="00FB4D42"/>
    <w:rsid w:val="00FD4464"/>
    <w:rsid w:val="00FD6814"/>
    <w:rsid w:val="00FF15F1"/>
    <w:rsid w:val="00FF21D2"/>
    <w:rsid w:val="00FF2B08"/>
    <w:rsid w:val="00FF2F4F"/>
  </w:rsids>
  <m:mathPr>
    <m:mathFont m:val="Cambria Math"/>
    <m:brkBin m:val="before"/>
    <m:brkBinSub m:val="--"/>
    <m:smallFrac m:val="0"/>
    <m:dispDef/>
    <m:lMargin m:val="0"/>
    <m:rMargin m:val="0"/>
    <m:defJc m:val="centerGroup"/>
    <m:wrapIndent m:val="1440"/>
    <m:intLim m:val="subSup"/>
    <m:naryLim m:val="undOvr"/>
  </m:mathPr>
  <w:themeFontLang w:val="de-CH"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2069BA8"/>
  <w15:chartTrackingRefBased/>
  <w15:docId w15:val="{279BE146-7C90-CE49-8551-275F60E991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Lucida Sans" w:eastAsia="Lucida Sans" w:hAnsi="Lucida Sans" w:cs="Times New Roman"/>
        <w:lang w:val="de-CH" w:eastAsia="de-CH" w:bidi="ar-SA"/>
      </w:rPr>
    </w:rPrDefault>
    <w:pPrDefault/>
  </w:docDefaults>
  <w:latentStyles w:defLockedState="0" w:defUIPriority="99" w:defSemiHidden="0" w:defUnhideWhenUsed="0" w:defQFormat="0" w:count="377">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9" w:qFormat="1"/>
    <w:lsdException w:name="heading 7" w:uiPriority="9"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qFormat="1"/>
    <w:lsdException w:name="Emphasis" w:semiHidden="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Standard">
    <w:name w:val="Normal"/>
    <w:qFormat/>
    <w:rsid w:val="00F13B76"/>
    <w:pPr>
      <w:spacing w:line="244" w:lineRule="atLeast"/>
    </w:pPr>
    <w:rPr>
      <w:sz w:val="19"/>
      <w:lang w:eastAsia="en-US"/>
    </w:rPr>
  </w:style>
  <w:style w:type="paragraph" w:styleId="berschrift1">
    <w:name w:val="heading 1"/>
    <w:basedOn w:val="Standard"/>
    <w:next w:val="Standard"/>
    <w:link w:val="berschrift1Zchn"/>
    <w:qFormat/>
    <w:rsid w:val="00E938E3"/>
    <w:pPr>
      <w:keepNext/>
      <w:keepLines/>
      <w:numPr>
        <w:numId w:val="6"/>
      </w:numPr>
      <w:tabs>
        <w:tab w:val="left" w:pos="340"/>
        <w:tab w:val="left" w:pos="567"/>
        <w:tab w:val="left" w:pos="794"/>
      </w:tabs>
      <w:spacing w:before="360" w:after="240" w:line="336" w:lineRule="atLeast"/>
      <w:outlineLvl w:val="0"/>
    </w:pPr>
    <w:rPr>
      <w:rFonts w:eastAsia="Times New Roman"/>
      <w:b/>
      <w:bCs/>
      <w:sz w:val="28"/>
      <w:szCs w:val="28"/>
    </w:rPr>
  </w:style>
  <w:style w:type="paragraph" w:styleId="berschrift2">
    <w:name w:val="heading 2"/>
    <w:basedOn w:val="Standard"/>
    <w:next w:val="Standard"/>
    <w:link w:val="berschrift2Zchn"/>
    <w:qFormat/>
    <w:rsid w:val="00E938E3"/>
    <w:pPr>
      <w:keepNext/>
      <w:keepLines/>
      <w:numPr>
        <w:ilvl w:val="1"/>
        <w:numId w:val="6"/>
      </w:numPr>
      <w:tabs>
        <w:tab w:val="left" w:pos="567"/>
        <w:tab w:val="left" w:pos="794"/>
      </w:tabs>
      <w:spacing w:before="360" w:after="120"/>
      <w:ind w:left="0"/>
      <w:outlineLvl w:val="1"/>
    </w:pPr>
    <w:rPr>
      <w:rFonts w:eastAsia="Times New Roman"/>
      <w:b/>
      <w:bCs/>
      <w:sz w:val="22"/>
      <w:szCs w:val="26"/>
    </w:rPr>
  </w:style>
  <w:style w:type="paragraph" w:styleId="berschrift3">
    <w:name w:val="heading 3"/>
    <w:basedOn w:val="Standard"/>
    <w:next w:val="Standard"/>
    <w:link w:val="berschrift3Zchn"/>
    <w:qFormat/>
    <w:rsid w:val="00BF2D5F"/>
    <w:pPr>
      <w:keepNext/>
      <w:numPr>
        <w:ilvl w:val="2"/>
        <w:numId w:val="6"/>
      </w:numPr>
      <w:outlineLvl w:val="2"/>
    </w:pPr>
    <w:rPr>
      <w:rFonts w:cs="Arial"/>
      <w:bCs/>
      <w:szCs w:val="26"/>
    </w:rPr>
  </w:style>
  <w:style w:type="paragraph" w:styleId="berschrift4">
    <w:name w:val="heading 4"/>
    <w:basedOn w:val="Standard"/>
    <w:next w:val="Standard"/>
    <w:qFormat/>
    <w:rsid w:val="00BF2D5F"/>
    <w:pPr>
      <w:keepNext/>
      <w:numPr>
        <w:ilvl w:val="3"/>
        <w:numId w:val="6"/>
      </w:numPr>
      <w:outlineLvl w:val="3"/>
    </w:pPr>
    <w:rPr>
      <w:bCs/>
      <w:szCs w:val="28"/>
    </w:rPr>
  </w:style>
  <w:style w:type="paragraph" w:styleId="berschrift5">
    <w:name w:val="heading 5"/>
    <w:basedOn w:val="Standard"/>
    <w:next w:val="Standard"/>
    <w:qFormat/>
    <w:rsid w:val="00BF2D5F"/>
    <w:pPr>
      <w:numPr>
        <w:ilvl w:val="4"/>
        <w:numId w:val="6"/>
      </w:numPr>
      <w:outlineLvl w:val="4"/>
    </w:pPr>
    <w:rPr>
      <w:bCs/>
      <w:iCs/>
      <w:szCs w:val="26"/>
    </w:rPr>
  </w:style>
  <w:style w:type="paragraph" w:styleId="berschrift6">
    <w:name w:val="heading 6"/>
    <w:basedOn w:val="Standard"/>
    <w:next w:val="Standard"/>
    <w:qFormat/>
    <w:rsid w:val="00CB44E0"/>
    <w:pPr>
      <w:outlineLvl w:val="5"/>
    </w:pPr>
    <w:rPr>
      <w:rFonts w:cs="Lucida Sans"/>
      <w:bCs/>
      <w:szCs w:val="19"/>
    </w:rPr>
  </w:style>
  <w:style w:type="paragraph" w:styleId="berschrift7">
    <w:name w:val="heading 7"/>
    <w:basedOn w:val="Standard"/>
    <w:next w:val="Standard"/>
    <w:semiHidden/>
    <w:qFormat/>
    <w:rsid w:val="00CB44E0"/>
    <w:pPr>
      <w:outlineLvl w:val="6"/>
    </w:pPr>
    <w:rPr>
      <w:rFonts w:cs="Lucida Sans"/>
      <w:szCs w:val="19"/>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rsid w:val="00E938E3"/>
    <w:rPr>
      <w:rFonts w:eastAsia="Times New Roman"/>
      <w:b/>
      <w:bCs/>
      <w:sz w:val="28"/>
      <w:szCs w:val="28"/>
      <w:lang w:eastAsia="en-US"/>
    </w:rPr>
  </w:style>
  <w:style w:type="character" w:customStyle="1" w:styleId="berschrift2Zchn">
    <w:name w:val="Überschrift 2 Zchn"/>
    <w:link w:val="berschrift2"/>
    <w:rsid w:val="00E938E3"/>
    <w:rPr>
      <w:rFonts w:eastAsia="Times New Roman"/>
      <w:b/>
      <w:bCs/>
      <w:sz w:val="22"/>
      <w:szCs w:val="26"/>
      <w:lang w:eastAsia="en-US"/>
    </w:rPr>
  </w:style>
  <w:style w:type="paragraph" w:styleId="Kopfzeile">
    <w:name w:val="header"/>
    <w:basedOn w:val="Standard"/>
    <w:link w:val="KopfzeileZchn"/>
    <w:uiPriority w:val="99"/>
    <w:unhideWhenUsed/>
    <w:rsid w:val="001F1B9C"/>
    <w:pPr>
      <w:tabs>
        <w:tab w:val="center" w:pos="4536"/>
        <w:tab w:val="right" w:pos="9072"/>
      </w:tabs>
      <w:spacing w:line="192" w:lineRule="exact"/>
    </w:pPr>
    <w:rPr>
      <w:sz w:val="16"/>
    </w:rPr>
  </w:style>
  <w:style w:type="character" w:customStyle="1" w:styleId="KopfzeileZchn">
    <w:name w:val="Kopfzeile Zchn"/>
    <w:link w:val="Kopfzeile"/>
    <w:uiPriority w:val="99"/>
    <w:rsid w:val="001F1B9C"/>
    <w:rPr>
      <w:sz w:val="16"/>
    </w:rPr>
  </w:style>
  <w:style w:type="paragraph" w:styleId="Fuzeile">
    <w:name w:val="footer"/>
    <w:basedOn w:val="Standard"/>
    <w:link w:val="FuzeileZchn"/>
    <w:uiPriority w:val="99"/>
    <w:unhideWhenUsed/>
    <w:rsid w:val="003B1648"/>
    <w:pPr>
      <w:tabs>
        <w:tab w:val="center" w:pos="4536"/>
        <w:tab w:val="right" w:pos="9072"/>
      </w:tabs>
      <w:spacing w:line="240" w:lineRule="auto"/>
    </w:pPr>
    <w:rPr>
      <w:color w:val="64849B"/>
      <w:sz w:val="16"/>
    </w:rPr>
  </w:style>
  <w:style w:type="character" w:customStyle="1" w:styleId="FuzeileZchn">
    <w:name w:val="Fußzeile Zchn"/>
    <w:link w:val="Fuzeile"/>
    <w:uiPriority w:val="99"/>
    <w:rsid w:val="003B1648"/>
    <w:rPr>
      <w:rFonts w:ascii="Lucida Sans" w:eastAsia="Lucida Sans" w:hAnsi="Lucida Sans"/>
      <w:color w:val="64849B"/>
      <w:sz w:val="16"/>
      <w:lang w:val="de-CH" w:eastAsia="en-US" w:bidi="ar-SA"/>
    </w:rPr>
  </w:style>
  <w:style w:type="table" w:styleId="Tabellenraster">
    <w:name w:val="Table Grid"/>
    <w:basedOn w:val="NormaleTabelle"/>
    <w:uiPriority w:val="39"/>
    <w:rsid w:val="001F1B9C"/>
    <w:pPr>
      <w:spacing w:line="244" w:lineRule="atLeast"/>
    </w:pPr>
    <w:rPr>
      <w:sz w:val="19"/>
    </w:rPr>
    <w:tblPr>
      <w:tblCellMar>
        <w:left w:w="0" w:type="dxa"/>
        <w:right w:w="0" w:type="dxa"/>
      </w:tblCellMar>
    </w:tblPr>
  </w:style>
  <w:style w:type="paragraph" w:customStyle="1" w:styleId="Absenderzeile">
    <w:name w:val="Absenderzeile"/>
    <w:basedOn w:val="Standard"/>
    <w:rsid w:val="001F1B9C"/>
    <w:pPr>
      <w:spacing w:line="240" w:lineRule="auto"/>
    </w:pPr>
    <w:rPr>
      <w:sz w:val="14"/>
    </w:rPr>
  </w:style>
  <w:style w:type="paragraph" w:styleId="Titel">
    <w:name w:val="Title"/>
    <w:basedOn w:val="Standard"/>
    <w:next w:val="Standard"/>
    <w:link w:val="TitelZchn"/>
    <w:uiPriority w:val="1"/>
    <w:qFormat/>
    <w:rsid w:val="009B18B4"/>
    <w:pPr>
      <w:spacing w:line="568" w:lineRule="atLeast"/>
    </w:pPr>
    <w:rPr>
      <w:rFonts w:eastAsia="Times New Roman"/>
      <w:color w:val="000000"/>
      <w:spacing w:val="5"/>
      <w:kern w:val="28"/>
      <w:sz w:val="48"/>
      <w:szCs w:val="52"/>
    </w:rPr>
  </w:style>
  <w:style w:type="character" w:customStyle="1" w:styleId="TitelZchn">
    <w:name w:val="Titel Zchn"/>
    <w:link w:val="Titel"/>
    <w:uiPriority w:val="1"/>
    <w:rsid w:val="007050ED"/>
    <w:rPr>
      <w:rFonts w:eastAsia="Times New Roman"/>
      <w:color w:val="000000"/>
      <w:spacing w:val="5"/>
      <w:kern w:val="28"/>
      <w:sz w:val="48"/>
      <w:szCs w:val="52"/>
      <w:lang w:eastAsia="en-US"/>
    </w:rPr>
  </w:style>
  <w:style w:type="paragraph" w:styleId="Untertitel">
    <w:name w:val="Subtitle"/>
    <w:basedOn w:val="Standard"/>
    <w:uiPriority w:val="1"/>
    <w:qFormat/>
    <w:rsid w:val="00617613"/>
    <w:pPr>
      <w:spacing w:before="260" w:line="320" w:lineRule="exact"/>
      <w:outlineLvl w:val="1"/>
    </w:pPr>
    <w:rPr>
      <w:rFonts w:cs="Arial"/>
      <w:sz w:val="28"/>
      <w:szCs w:val="24"/>
    </w:rPr>
  </w:style>
  <w:style w:type="paragraph" w:customStyle="1" w:styleId="RefFusszeile">
    <w:name w:val="Ref_Fusszeile"/>
    <w:basedOn w:val="Fuzeile"/>
    <w:uiPriority w:val="1"/>
    <w:rsid w:val="003B1648"/>
    <w:rPr>
      <w:sz w:val="19"/>
    </w:rPr>
  </w:style>
  <w:style w:type="paragraph" w:styleId="Verzeichnis1">
    <w:name w:val="toc 1"/>
    <w:basedOn w:val="Standard"/>
    <w:next w:val="Standard"/>
    <w:autoRedefine/>
    <w:uiPriority w:val="39"/>
    <w:rsid w:val="00E43329"/>
    <w:pPr>
      <w:pBdr>
        <w:bottom w:val="single" w:sz="8" w:space="1" w:color="D0D0D0"/>
        <w:between w:val="single" w:sz="8" w:space="1" w:color="D0D0D0"/>
      </w:pBdr>
      <w:tabs>
        <w:tab w:val="left" w:pos="340"/>
        <w:tab w:val="left" w:pos="567"/>
        <w:tab w:val="left" w:pos="794"/>
        <w:tab w:val="right" w:pos="9469"/>
      </w:tabs>
      <w:spacing w:line="200" w:lineRule="exact"/>
    </w:pPr>
    <w:rPr>
      <w:lang w:val="fr-FR"/>
    </w:rPr>
  </w:style>
  <w:style w:type="paragraph" w:styleId="Verzeichnis2">
    <w:name w:val="toc 2"/>
    <w:basedOn w:val="Standard"/>
    <w:next w:val="Standard"/>
    <w:autoRedefine/>
    <w:uiPriority w:val="39"/>
    <w:rsid w:val="00F825B4"/>
    <w:pPr>
      <w:pBdr>
        <w:bottom w:val="single" w:sz="8" w:space="1" w:color="D0D0D0"/>
        <w:between w:val="single" w:sz="8" w:space="1" w:color="D0D0D0"/>
      </w:pBdr>
      <w:tabs>
        <w:tab w:val="right" w:pos="9469"/>
      </w:tabs>
      <w:spacing w:line="200" w:lineRule="exact"/>
      <w:ind w:firstLine="340"/>
    </w:pPr>
  </w:style>
  <w:style w:type="paragraph" w:styleId="Verzeichnis3">
    <w:name w:val="toc 3"/>
    <w:basedOn w:val="Standard"/>
    <w:next w:val="Standard"/>
    <w:autoRedefine/>
    <w:uiPriority w:val="39"/>
    <w:rsid w:val="00BF2D5F"/>
    <w:pPr>
      <w:pBdr>
        <w:bottom w:val="single" w:sz="8" w:space="1" w:color="D0D0D0"/>
        <w:between w:val="single" w:sz="8" w:space="1" w:color="D0D0D0"/>
      </w:pBdr>
      <w:spacing w:line="200" w:lineRule="exact"/>
      <w:ind w:firstLine="567"/>
    </w:pPr>
  </w:style>
  <w:style w:type="paragraph" w:styleId="Verzeichnis4">
    <w:name w:val="toc 4"/>
    <w:basedOn w:val="Standard"/>
    <w:next w:val="Standard"/>
    <w:autoRedefine/>
    <w:uiPriority w:val="39"/>
    <w:rsid w:val="00F825B4"/>
    <w:pPr>
      <w:pBdr>
        <w:bottom w:val="single" w:sz="8" w:space="1" w:color="D0D0D0"/>
        <w:between w:val="single" w:sz="8" w:space="1" w:color="D0D0D0"/>
      </w:pBdr>
      <w:tabs>
        <w:tab w:val="right" w:pos="9469"/>
      </w:tabs>
      <w:spacing w:line="200" w:lineRule="exact"/>
      <w:ind w:firstLine="794"/>
    </w:pPr>
  </w:style>
  <w:style w:type="paragraph" w:styleId="Verzeichnis5">
    <w:name w:val="toc 5"/>
    <w:basedOn w:val="Standard"/>
    <w:next w:val="Standard"/>
    <w:autoRedefine/>
    <w:uiPriority w:val="39"/>
    <w:rsid w:val="00BF2D5F"/>
    <w:pPr>
      <w:pBdr>
        <w:bottom w:val="single" w:sz="8" w:space="1" w:color="D0D0D0"/>
        <w:between w:val="single" w:sz="8" w:space="1" w:color="D0D0D0"/>
      </w:pBdr>
      <w:spacing w:line="200" w:lineRule="exact"/>
      <w:ind w:firstLine="1021"/>
    </w:pPr>
  </w:style>
  <w:style w:type="paragraph" w:customStyle="1" w:styleId="Inhaltsverzeichnis">
    <w:name w:val="Inhaltsverzeichnis"/>
    <w:basedOn w:val="Untertitel"/>
    <w:rsid w:val="00796682"/>
    <w:pPr>
      <w:spacing w:line="280" w:lineRule="atLeast"/>
    </w:pPr>
  </w:style>
  <w:style w:type="paragraph" w:customStyle="1" w:styleId="Nummerierung">
    <w:name w:val="Nummerierung"/>
    <w:basedOn w:val="Standard"/>
    <w:rsid w:val="005F7206"/>
    <w:pPr>
      <w:numPr>
        <w:numId w:val="7"/>
      </w:numPr>
      <w:jc w:val="both"/>
    </w:pPr>
  </w:style>
  <w:style w:type="paragraph" w:styleId="Aufzhlungszeichen">
    <w:name w:val="List Bullet"/>
    <w:basedOn w:val="Standard"/>
    <w:rsid w:val="00E9787C"/>
    <w:pPr>
      <w:numPr>
        <w:numId w:val="1"/>
      </w:numPr>
    </w:pPr>
  </w:style>
  <w:style w:type="paragraph" w:styleId="Aufzhlungszeichen2">
    <w:name w:val="List Bullet 2"/>
    <w:basedOn w:val="Standard"/>
    <w:rsid w:val="00E9787C"/>
    <w:pPr>
      <w:numPr>
        <w:numId w:val="2"/>
      </w:numPr>
    </w:pPr>
  </w:style>
  <w:style w:type="paragraph" w:styleId="Aufzhlungszeichen3">
    <w:name w:val="List Bullet 3"/>
    <w:basedOn w:val="Standard"/>
    <w:rsid w:val="00E9787C"/>
    <w:pPr>
      <w:numPr>
        <w:numId w:val="3"/>
      </w:numPr>
    </w:pPr>
  </w:style>
  <w:style w:type="paragraph" w:styleId="Aufzhlungszeichen4">
    <w:name w:val="List Bullet 4"/>
    <w:basedOn w:val="Standard"/>
    <w:rsid w:val="00E9787C"/>
    <w:pPr>
      <w:numPr>
        <w:numId w:val="4"/>
      </w:numPr>
    </w:pPr>
  </w:style>
  <w:style w:type="paragraph" w:styleId="Aufzhlungszeichen5">
    <w:name w:val="List Bullet 5"/>
    <w:basedOn w:val="Standard"/>
    <w:rsid w:val="00E9787C"/>
    <w:pPr>
      <w:numPr>
        <w:numId w:val="5"/>
      </w:numPr>
    </w:pPr>
  </w:style>
  <w:style w:type="paragraph" w:styleId="Zitat">
    <w:name w:val="Quote"/>
    <w:basedOn w:val="Standard"/>
    <w:next w:val="Standard"/>
    <w:qFormat/>
    <w:rsid w:val="00D37E22"/>
    <w:pPr>
      <w:spacing w:before="244" w:after="244"/>
      <w:ind w:left="227" w:right="227"/>
    </w:pPr>
    <w:rPr>
      <w:i/>
    </w:rPr>
  </w:style>
  <w:style w:type="paragraph" w:styleId="Funotentext">
    <w:name w:val="footnote text"/>
    <w:basedOn w:val="Standard"/>
    <w:semiHidden/>
    <w:rsid w:val="00B97C3D"/>
    <w:pPr>
      <w:tabs>
        <w:tab w:val="left" w:pos="227"/>
      </w:tabs>
      <w:ind w:left="227" w:hanging="227"/>
    </w:pPr>
    <w:rPr>
      <w:sz w:val="16"/>
    </w:rPr>
  </w:style>
  <w:style w:type="character" w:styleId="Funotenzeichen">
    <w:name w:val="footnote reference"/>
    <w:semiHidden/>
    <w:rsid w:val="00556E27"/>
    <w:rPr>
      <w:vertAlign w:val="superscript"/>
    </w:rPr>
  </w:style>
  <w:style w:type="paragraph" w:customStyle="1" w:styleId="Legende">
    <w:name w:val="Legende"/>
    <w:basedOn w:val="Standard"/>
    <w:semiHidden/>
    <w:rsid w:val="006254BF"/>
    <w:rPr>
      <w:sz w:val="16"/>
    </w:rPr>
  </w:style>
  <w:style w:type="paragraph" w:customStyle="1" w:styleId="Verzeichnis">
    <w:name w:val="Verzeichnis"/>
    <w:basedOn w:val="Standard"/>
    <w:rsid w:val="00E43329"/>
    <w:pPr>
      <w:pBdr>
        <w:bottom w:val="single" w:sz="8" w:space="1" w:color="C8C8C8"/>
        <w:between w:val="single" w:sz="8" w:space="1" w:color="C8C8C8"/>
      </w:pBdr>
      <w:tabs>
        <w:tab w:val="right" w:pos="9469"/>
      </w:tabs>
    </w:pPr>
  </w:style>
  <w:style w:type="paragraph" w:styleId="Dokumentstruktur">
    <w:name w:val="Document Map"/>
    <w:basedOn w:val="Standard"/>
    <w:semiHidden/>
    <w:rsid w:val="00003CF0"/>
    <w:pPr>
      <w:shd w:val="clear" w:color="auto" w:fill="000080"/>
    </w:pPr>
    <w:rPr>
      <w:rFonts w:ascii="Tahoma" w:hAnsi="Tahoma" w:cs="Tahoma"/>
      <w:sz w:val="20"/>
    </w:rPr>
  </w:style>
  <w:style w:type="paragraph" w:styleId="Beschriftung">
    <w:name w:val="caption"/>
    <w:basedOn w:val="Standard"/>
    <w:next w:val="Standard"/>
    <w:qFormat/>
    <w:rsid w:val="00CB44E0"/>
    <w:pPr>
      <w:spacing w:before="120" w:after="240"/>
    </w:pPr>
    <w:rPr>
      <w:bCs/>
      <w:sz w:val="16"/>
      <w:lang w:val="fr-FR"/>
    </w:rPr>
  </w:style>
  <w:style w:type="table" w:customStyle="1" w:styleId="TabelleBFH">
    <w:name w:val="Tabelle_BFH"/>
    <w:basedOn w:val="NormaleTabelle"/>
    <w:rsid w:val="00D22D1B"/>
    <w:pPr>
      <w:spacing w:line="240" w:lineRule="atLeast"/>
    </w:pPr>
    <w:rPr>
      <w:sz w:val="19"/>
    </w:rPr>
    <w:tblPr>
      <w:tblInd w:w="8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CellMar>
        <w:top w:w="40" w:type="dxa"/>
        <w:left w:w="85" w:type="dxa"/>
        <w:bottom w:w="40" w:type="dxa"/>
        <w:right w:w="85" w:type="dxa"/>
      </w:tblCellMar>
    </w:tblPr>
    <w:tcPr>
      <w:shd w:val="clear" w:color="auto" w:fill="E6E6E6"/>
    </w:tcPr>
    <w:tblStylePr w:type="firstRow">
      <w:rPr>
        <w:b/>
        <w:sz w:val="19"/>
      </w:rPr>
      <w:tblPr/>
      <w:tcPr>
        <w:tcBorders>
          <w:top w:val="nil"/>
          <w:left w:val="nil"/>
          <w:bottom w:val="nil"/>
          <w:right w:val="nil"/>
          <w:insideH w:val="nil"/>
          <w:insideV w:val="nil"/>
        </w:tcBorders>
        <w:shd w:val="clear" w:color="auto" w:fill="A6A6A6"/>
      </w:tcPr>
    </w:tblStylePr>
  </w:style>
  <w:style w:type="paragraph" w:styleId="Abbildungsverzeichnis">
    <w:name w:val="table of figures"/>
    <w:basedOn w:val="Standard"/>
    <w:next w:val="Standard"/>
    <w:uiPriority w:val="99"/>
    <w:unhideWhenUsed/>
    <w:rsid w:val="006F7567"/>
    <w:pPr>
      <w:pBdr>
        <w:bottom w:val="single" w:sz="8" w:space="1" w:color="C8C8C8"/>
        <w:between w:val="single" w:sz="8" w:space="1" w:color="C8C8C8"/>
      </w:pBdr>
    </w:pPr>
  </w:style>
  <w:style w:type="paragraph" w:styleId="Sprechblasentext">
    <w:name w:val="Balloon Text"/>
    <w:basedOn w:val="Standard"/>
    <w:link w:val="SprechblasentextZchn"/>
    <w:uiPriority w:val="99"/>
    <w:semiHidden/>
    <w:unhideWhenUsed/>
    <w:rsid w:val="006F7567"/>
    <w:pPr>
      <w:spacing w:line="240" w:lineRule="auto"/>
    </w:pPr>
    <w:rPr>
      <w:rFonts w:ascii="Tahoma" w:hAnsi="Tahoma" w:cs="Tahoma"/>
      <w:sz w:val="16"/>
      <w:szCs w:val="16"/>
    </w:rPr>
  </w:style>
  <w:style w:type="character" w:customStyle="1" w:styleId="SprechblasentextZchn">
    <w:name w:val="Sprechblasentext Zchn"/>
    <w:link w:val="Sprechblasentext"/>
    <w:uiPriority w:val="99"/>
    <w:semiHidden/>
    <w:rsid w:val="006F7567"/>
    <w:rPr>
      <w:rFonts w:ascii="Tahoma" w:hAnsi="Tahoma" w:cs="Tahoma"/>
      <w:sz w:val="16"/>
      <w:szCs w:val="16"/>
      <w:lang w:eastAsia="en-US"/>
    </w:rPr>
  </w:style>
  <w:style w:type="character" w:styleId="Hyperlink">
    <w:name w:val="Hyperlink"/>
    <w:uiPriority w:val="99"/>
    <w:unhideWhenUsed/>
    <w:rsid w:val="00901AFC"/>
    <w:rPr>
      <w:color w:val="0000FF"/>
      <w:u w:val="single"/>
    </w:rPr>
  </w:style>
  <w:style w:type="table" w:styleId="Gitternetztabelle1hell">
    <w:name w:val="Grid Table 1 Light"/>
    <w:basedOn w:val="NormaleTabelle"/>
    <w:uiPriority w:val="46"/>
    <w:rsid w:val="0034788D"/>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customStyle="1" w:styleId="verdananormal">
    <w:name w:val="verdananormal"/>
    <w:rsid w:val="00F71D24"/>
  </w:style>
  <w:style w:type="character" w:styleId="BesuchterLink">
    <w:name w:val="FollowedHyperlink"/>
    <w:uiPriority w:val="99"/>
    <w:semiHidden/>
    <w:unhideWhenUsed/>
    <w:rsid w:val="00A60727"/>
    <w:rPr>
      <w:color w:val="954F72"/>
      <w:u w:val="single"/>
    </w:rPr>
  </w:style>
  <w:style w:type="table" w:styleId="Gitternetztabelle5dunkelAkzent3">
    <w:name w:val="Grid Table 5 Dark Accent 3"/>
    <w:basedOn w:val="NormaleTabelle"/>
    <w:uiPriority w:val="50"/>
    <w:rsid w:val="00A60727"/>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EDEDED"/>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A5A5A5"/>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A5A5A5"/>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A5A5A5"/>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A5A5A5"/>
      </w:tcPr>
    </w:tblStylePr>
    <w:tblStylePr w:type="band1Vert">
      <w:tblPr/>
      <w:tcPr>
        <w:shd w:val="clear" w:color="auto" w:fill="DBDBDB"/>
      </w:tcPr>
    </w:tblStylePr>
    <w:tblStylePr w:type="band1Horz">
      <w:tblPr/>
      <w:tcPr>
        <w:shd w:val="clear" w:color="auto" w:fill="DBDBDB"/>
      </w:tcPr>
    </w:tblStylePr>
  </w:style>
  <w:style w:type="table" w:styleId="MittlereSchattierung1-Akzent3">
    <w:name w:val="Medium Shading 1 Accent 3"/>
    <w:basedOn w:val="NormaleTabelle"/>
    <w:uiPriority w:val="63"/>
    <w:rsid w:val="00A60727"/>
    <w:tblPr>
      <w:tblStyleRowBandSize w:val="1"/>
      <w:tblStyleColBandSize w:val="1"/>
      <w:tblBorders>
        <w:top w:val="single" w:sz="8" w:space="0" w:color="BBBBBB"/>
        <w:left w:val="single" w:sz="8" w:space="0" w:color="BBBBBB"/>
        <w:bottom w:val="single" w:sz="8" w:space="0" w:color="BBBBBB"/>
        <w:right w:val="single" w:sz="8" w:space="0" w:color="BBBBBB"/>
        <w:insideH w:val="single" w:sz="8" w:space="0" w:color="BBBBBB"/>
      </w:tblBorders>
    </w:tblPr>
    <w:tblStylePr w:type="firstRow">
      <w:pPr>
        <w:spacing w:before="0" w:after="0" w:line="240" w:lineRule="auto"/>
      </w:pPr>
      <w:rPr>
        <w:b/>
        <w:bCs/>
        <w:color w:val="FFFFFF"/>
      </w:rPr>
      <w:tblPr/>
      <w:tcPr>
        <w:tcBorders>
          <w:top w:val="single" w:sz="8" w:space="0" w:color="BBBBBB"/>
          <w:left w:val="single" w:sz="8" w:space="0" w:color="BBBBBB"/>
          <w:bottom w:val="single" w:sz="8" w:space="0" w:color="BBBBBB"/>
          <w:right w:val="single" w:sz="8" w:space="0" w:color="BBBBBB"/>
          <w:insideH w:val="nil"/>
          <w:insideV w:val="nil"/>
        </w:tcBorders>
        <w:shd w:val="clear" w:color="auto" w:fill="A5A5A5"/>
      </w:tcPr>
    </w:tblStylePr>
    <w:tblStylePr w:type="lastRow">
      <w:pPr>
        <w:spacing w:before="0" w:after="0" w:line="240" w:lineRule="auto"/>
      </w:pPr>
      <w:rPr>
        <w:b/>
        <w:bCs/>
      </w:rPr>
      <w:tblPr/>
      <w:tcPr>
        <w:tcBorders>
          <w:top w:val="double" w:sz="6" w:space="0" w:color="BBBBBB"/>
          <w:left w:val="single" w:sz="8" w:space="0" w:color="BBBBBB"/>
          <w:bottom w:val="single" w:sz="8" w:space="0" w:color="BBBBBB"/>
          <w:right w:val="single" w:sz="8" w:space="0" w:color="BBBBBB"/>
          <w:insideH w:val="nil"/>
          <w:insideV w:val="nil"/>
        </w:tcBorders>
      </w:tcPr>
    </w:tblStylePr>
    <w:tblStylePr w:type="firstCol">
      <w:rPr>
        <w:b/>
        <w:bCs/>
      </w:rPr>
    </w:tblStylePr>
    <w:tblStylePr w:type="lastCol">
      <w:rPr>
        <w:b/>
        <w:bCs/>
      </w:rPr>
    </w:tblStylePr>
    <w:tblStylePr w:type="band1Vert">
      <w:tblPr/>
      <w:tcPr>
        <w:shd w:val="clear" w:color="auto" w:fill="E8E8E8"/>
      </w:tcPr>
    </w:tblStylePr>
    <w:tblStylePr w:type="band1Horz">
      <w:tblPr/>
      <w:tcPr>
        <w:tcBorders>
          <w:insideH w:val="nil"/>
          <w:insideV w:val="nil"/>
        </w:tcBorders>
        <w:shd w:val="clear" w:color="auto" w:fill="E8E8E8"/>
      </w:tcPr>
    </w:tblStylePr>
    <w:tblStylePr w:type="band2Horz">
      <w:tblPr/>
      <w:tcPr>
        <w:tcBorders>
          <w:insideH w:val="nil"/>
          <w:insideV w:val="nil"/>
        </w:tcBorders>
      </w:tcPr>
    </w:tblStylePr>
  </w:style>
  <w:style w:type="table" w:styleId="Gitternetztabelle4Akzent5">
    <w:name w:val="Grid Table 4 Accent 5"/>
    <w:basedOn w:val="NormaleTabelle"/>
    <w:uiPriority w:val="49"/>
    <w:rsid w:val="009A766B"/>
    <w:tblPr>
      <w:tblStyleRowBandSize w:val="1"/>
      <w:tblStyleColBandSize w:val="1"/>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bCs/>
      </w:rPr>
      <w:tblPr/>
      <w:tcPr>
        <w:tcBorders>
          <w:top w:val="double" w:sz="4" w:space="0" w:color="5B9BD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character" w:styleId="Kommentarzeichen">
    <w:name w:val="annotation reference"/>
    <w:basedOn w:val="Absatz-Standardschriftart"/>
    <w:uiPriority w:val="99"/>
    <w:semiHidden/>
    <w:unhideWhenUsed/>
    <w:rsid w:val="00893540"/>
    <w:rPr>
      <w:sz w:val="16"/>
      <w:szCs w:val="16"/>
    </w:rPr>
  </w:style>
  <w:style w:type="paragraph" w:styleId="Kommentartext">
    <w:name w:val="annotation text"/>
    <w:basedOn w:val="Standard"/>
    <w:link w:val="KommentartextZchn"/>
    <w:uiPriority w:val="99"/>
    <w:semiHidden/>
    <w:unhideWhenUsed/>
    <w:rsid w:val="00893540"/>
    <w:pPr>
      <w:spacing w:line="240" w:lineRule="auto"/>
    </w:pPr>
    <w:rPr>
      <w:sz w:val="20"/>
    </w:rPr>
  </w:style>
  <w:style w:type="character" w:customStyle="1" w:styleId="KommentartextZchn">
    <w:name w:val="Kommentartext Zchn"/>
    <w:basedOn w:val="Absatz-Standardschriftart"/>
    <w:link w:val="Kommentartext"/>
    <w:uiPriority w:val="99"/>
    <w:semiHidden/>
    <w:rsid w:val="00893540"/>
    <w:rPr>
      <w:lang w:eastAsia="en-US"/>
    </w:rPr>
  </w:style>
  <w:style w:type="paragraph" w:styleId="Kommentarthema">
    <w:name w:val="annotation subject"/>
    <w:basedOn w:val="Kommentartext"/>
    <w:next w:val="Kommentartext"/>
    <w:link w:val="KommentarthemaZchn"/>
    <w:uiPriority w:val="99"/>
    <w:semiHidden/>
    <w:unhideWhenUsed/>
    <w:rsid w:val="00893540"/>
    <w:rPr>
      <w:b/>
      <w:bCs/>
    </w:rPr>
  </w:style>
  <w:style w:type="character" w:customStyle="1" w:styleId="KommentarthemaZchn">
    <w:name w:val="Kommentarthema Zchn"/>
    <w:basedOn w:val="KommentartextZchn"/>
    <w:link w:val="Kommentarthema"/>
    <w:uiPriority w:val="99"/>
    <w:semiHidden/>
    <w:rsid w:val="00893540"/>
    <w:rPr>
      <w:b/>
      <w:bCs/>
      <w:lang w:eastAsia="en-US"/>
    </w:rPr>
  </w:style>
  <w:style w:type="paragraph" w:styleId="Listenabsatz">
    <w:name w:val="List Paragraph"/>
    <w:basedOn w:val="Standard"/>
    <w:uiPriority w:val="34"/>
    <w:semiHidden/>
    <w:qFormat/>
    <w:rsid w:val="00B00F25"/>
    <w:pPr>
      <w:ind w:left="720"/>
      <w:contextualSpacing/>
    </w:pPr>
  </w:style>
  <w:style w:type="paragraph" w:styleId="StandardWeb">
    <w:name w:val="Normal (Web)"/>
    <w:basedOn w:val="Standard"/>
    <w:uiPriority w:val="99"/>
    <w:semiHidden/>
    <w:unhideWhenUsed/>
    <w:rsid w:val="00C8267D"/>
    <w:pPr>
      <w:spacing w:before="100" w:beforeAutospacing="1" w:after="100" w:afterAutospacing="1" w:line="240" w:lineRule="auto"/>
    </w:pPr>
    <w:rPr>
      <w:rFonts w:ascii="Times New Roman" w:eastAsia="Times New Roman" w:hAnsi="Times New Roman"/>
      <w:sz w:val="24"/>
      <w:szCs w:val="24"/>
      <w:lang w:eastAsia="de-DE"/>
    </w:rPr>
  </w:style>
  <w:style w:type="character" w:customStyle="1" w:styleId="berschrift3Zchn">
    <w:name w:val="Überschrift 3 Zchn"/>
    <w:basedOn w:val="Absatz-Standardschriftart"/>
    <w:link w:val="berschrift3"/>
    <w:rsid w:val="00DD269F"/>
    <w:rPr>
      <w:rFonts w:cs="Arial"/>
      <w:bCs/>
      <w:sz w:val="19"/>
      <w:szCs w:val="26"/>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40883376">
      <w:bodyDiv w:val="1"/>
      <w:marLeft w:val="0"/>
      <w:marRight w:val="0"/>
      <w:marTop w:val="0"/>
      <w:marBottom w:val="0"/>
      <w:divBdr>
        <w:top w:val="none" w:sz="0" w:space="0" w:color="auto"/>
        <w:left w:val="none" w:sz="0" w:space="0" w:color="auto"/>
        <w:bottom w:val="none" w:sz="0" w:space="0" w:color="auto"/>
        <w:right w:val="none" w:sz="0" w:space="0" w:color="auto"/>
      </w:divBdr>
      <w:divsChild>
        <w:div w:id="1038317043">
          <w:marLeft w:val="0"/>
          <w:marRight w:val="0"/>
          <w:marTop w:val="0"/>
          <w:marBottom w:val="0"/>
          <w:divBdr>
            <w:top w:val="none" w:sz="0" w:space="0" w:color="auto"/>
            <w:left w:val="none" w:sz="0" w:space="0" w:color="auto"/>
            <w:bottom w:val="none" w:sz="0" w:space="0" w:color="auto"/>
            <w:right w:val="none" w:sz="0" w:space="0" w:color="auto"/>
          </w:divBdr>
          <w:divsChild>
            <w:div w:id="739060680">
              <w:marLeft w:val="0"/>
              <w:marRight w:val="0"/>
              <w:marTop w:val="0"/>
              <w:marBottom w:val="0"/>
              <w:divBdr>
                <w:top w:val="none" w:sz="0" w:space="0" w:color="auto"/>
                <w:left w:val="none" w:sz="0" w:space="0" w:color="auto"/>
                <w:bottom w:val="none" w:sz="0" w:space="0" w:color="auto"/>
                <w:right w:val="none" w:sz="0" w:space="0" w:color="auto"/>
              </w:divBdr>
              <w:divsChild>
                <w:div w:id="512426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2682368">
      <w:bodyDiv w:val="1"/>
      <w:marLeft w:val="0"/>
      <w:marRight w:val="0"/>
      <w:marTop w:val="0"/>
      <w:marBottom w:val="0"/>
      <w:divBdr>
        <w:top w:val="none" w:sz="0" w:space="0" w:color="auto"/>
        <w:left w:val="none" w:sz="0" w:space="0" w:color="auto"/>
        <w:bottom w:val="none" w:sz="0" w:space="0" w:color="auto"/>
        <w:right w:val="none" w:sz="0" w:space="0" w:color="auto"/>
      </w:divBdr>
      <w:divsChild>
        <w:div w:id="1973442110">
          <w:marLeft w:val="0"/>
          <w:marRight w:val="0"/>
          <w:marTop w:val="0"/>
          <w:marBottom w:val="0"/>
          <w:divBdr>
            <w:top w:val="none" w:sz="0" w:space="0" w:color="auto"/>
            <w:left w:val="none" w:sz="0" w:space="0" w:color="auto"/>
            <w:bottom w:val="none" w:sz="0" w:space="0" w:color="auto"/>
            <w:right w:val="none" w:sz="0" w:space="0" w:color="auto"/>
          </w:divBdr>
          <w:divsChild>
            <w:div w:id="1481993146">
              <w:marLeft w:val="0"/>
              <w:marRight w:val="0"/>
              <w:marTop w:val="0"/>
              <w:marBottom w:val="0"/>
              <w:divBdr>
                <w:top w:val="none" w:sz="0" w:space="0" w:color="auto"/>
                <w:left w:val="none" w:sz="0" w:space="0" w:color="auto"/>
                <w:bottom w:val="none" w:sz="0" w:space="0" w:color="auto"/>
                <w:right w:val="none" w:sz="0" w:space="0" w:color="auto"/>
              </w:divBdr>
              <w:divsChild>
                <w:div w:id="68582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4663280">
      <w:bodyDiv w:val="1"/>
      <w:marLeft w:val="0"/>
      <w:marRight w:val="0"/>
      <w:marTop w:val="0"/>
      <w:marBottom w:val="0"/>
      <w:divBdr>
        <w:top w:val="none" w:sz="0" w:space="0" w:color="auto"/>
        <w:left w:val="none" w:sz="0" w:space="0" w:color="auto"/>
        <w:bottom w:val="none" w:sz="0" w:space="0" w:color="auto"/>
        <w:right w:val="none" w:sz="0" w:space="0" w:color="auto"/>
      </w:divBdr>
    </w:div>
    <w:div w:id="20547687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5.tiff"/><Relationship Id="rId18" Type="http://schemas.openxmlformats.org/officeDocument/2006/relationships/image" Target="media/image10.jpeg"/><Relationship Id="rId26" Type="http://schemas.openxmlformats.org/officeDocument/2006/relationships/image" Target="media/image18.jpeg"/><Relationship Id="rId3" Type="http://schemas.openxmlformats.org/officeDocument/2006/relationships/styles" Target="styles.xml"/><Relationship Id="rId21" Type="http://schemas.openxmlformats.org/officeDocument/2006/relationships/image" Target="media/image13.jpe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jpeg"/><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jpe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6.jpeg"/><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jpeg"/><Relationship Id="rId10" Type="http://schemas.openxmlformats.org/officeDocument/2006/relationships/footer" Target="footer1.xml"/><Relationship Id="rId19" Type="http://schemas.openxmlformats.org/officeDocument/2006/relationships/image" Target="media/image11.jpe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2.wmf"/></Relationships>
</file>

<file path=word/_rels/header2.xml.rels><?xml version="1.0" encoding="UTF-8" standalone="yes"?>
<Relationships xmlns="http://schemas.openxmlformats.org/package/2006/relationships"><Relationship Id="rId2" Type="http://schemas.openxmlformats.org/officeDocument/2006/relationships/image" Target="media/image2.wmf"/><Relationship Id="rId1" Type="http://schemas.openxmlformats.org/officeDocument/2006/relationships/image" Target="media/image3.wm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Lukas\Downloads\Template%20Anforderungsspezifikation.dotx" TargetMode="Externa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F11B2F-57C7-F044-A820-ED7BAF8649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C:\Users\Lukas\Downloads\Template Anforderungsspezifikation.dotx</Template>
  <TotalTime>0</TotalTime>
  <Pages>19</Pages>
  <Words>3938</Words>
  <Characters>24810</Characters>
  <Application>Microsoft Office Word</Application>
  <DocSecurity>0</DocSecurity>
  <Lines>206</Lines>
  <Paragraphs>57</Paragraphs>
  <ScaleCrop>false</ScaleCrop>
  <HeadingPairs>
    <vt:vector size="2" baseType="variant">
      <vt:variant>
        <vt:lpstr>Titel</vt:lpstr>
      </vt:variant>
      <vt:variant>
        <vt:i4>1</vt:i4>
      </vt:variant>
    </vt:vector>
  </HeadingPairs>
  <TitlesOfParts>
    <vt:vector size="1" baseType="lpstr">
      <vt:lpstr/>
    </vt:vector>
  </TitlesOfParts>
  <Company>Mediaviso AG</Company>
  <LinksUpToDate>false</LinksUpToDate>
  <CharactersWithSpaces>28691</CharactersWithSpaces>
  <SharedDoc>false</SharedDoc>
  <HLinks>
    <vt:vector size="120" baseType="variant">
      <vt:variant>
        <vt:i4>1310775</vt:i4>
      </vt:variant>
      <vt:variant>
        <vt:i4>122</vt:i4>
      </vt:variant>
      <vt:variant>
        <vt:i4>0</vt:i4>
      </vt:variant>
      <vt:variant>
        <vt:i4>5</vt:i4>
      </vt:variant>
      <vt:variant>
        <vt:lpwstr/>
      </vt:variant>
      <vt:variant>
        <vt:lpwstr>_Toc475706652</vt:lpwstr>
      </vt:variant>
      <vt:variant>
        <vt:i4>1310775</vt:i4>
      </vt:variant>
      <vt:variant>
        <vt:i4>116</vt:i4>
      </vt:variant>
      <vt:variant>
        <vt:i4>0</vt:i4>
      </vt:variant>
      <vt:variant>
        <vt:i4>5</vt:i4>
      </vt:variant>
      <vt:variant>
        <vt:lpwstr/>
      </vt:variant>
      <vt:variant>
        <vt:lpwstr>_Toc475706651</vt:lpwstr>
      </vt:variant>
      <vt:variant>
        <vt:i4>1310775</vt:i4>
      </vt:variant>
      <vt:variant>
        <vt:i4>110</vt:i4>
      </vt:variant>
      <vt:variant>
        <vt:i4>0</vt:i4>
      </vt:variant>
      <vt:variant>
        <vt:i4>5</vt:i4>
      </vt:variant>
      <vt:variant>
        <vt:lpwstr/>
      </vt:variant>
      <vt:variant>
        <vt:lpwstr>_Toc475706650</vt:lpwstr>
      </vt:variant>
      <vt:variant>
        <vt:i4>1376311</vt:i4>
      </vt:variant>
      <vt:variant>
        <vt:i4>104</vt:i4>
      </vt:variant>
      <vt:variant>
        <vt:i4>0</vt:i4>
      </vt:variant>
      <vt:variant>
        <vt:i4>5</vt:i4>
      </vt:variant>
      <vt:variant>
        <vt:lpwstr/>
      </vt:variant>
      <vt:variant>
        <vt:lpwstr>_Toc475706649</vt:lpwstr>
      </vt:variant>
      <vt:variant>
        <vt:i4>1376311</vt:i4>
      </vt:variant>
      <vt:variant>
        <vt:i4>98</vt:i4>
      </vt:variant>
      <vt:variant>
        <vt:i4>0</vt:i4>
      </vt:variant>
      <vt:variant>
        <vt:i4>5</vt:i4>
      </vt:variant>
      <vt:variant>
        <vt:lpwstr/>
      </vt:variant>
      <vt:variant>
        <vt:lpwstr>_Toc475706648</vt:lpwstr>
      </vt:variant>
      <vt:variant>
        <vt:i4>1376311</vt:i4>
      </vt:variant>
      <vt:variant>
        <vt:i4>92</vt:i4>
      </vt:variant>
      <vt:variant>
        <vt:i4>0</vt:i4>
      </vt:variant>
      <vt:variant>
        <vt:i4>5</vt:i4>
      </vt:variant>
      <vt:variant>
        <vt:lpwstr/>
      </vt:variant>
      <vt:variant>
        <vt:lpwstr>_Toc475706647</vt:lpwstr>
      </vt:variant>
      <vt:variant>
        <vt:i4>1376311</vt:i4>
      </vt:variant>
      <vt:variant>
        <vt:i4>86</vt:i4>
      </vt:variant>
      <vt:variant>
        <vt:i4>0</vt:i4>
      </vt:variant>
      <vt:variant>
        <vt:i4>5</vt:i4>
      </vt:variant>
      <vt:variant>
        <vt:lpwstr/>
      </vt:variant>
      <vt:variant>
        <vt:lpwstr>_Toc475706646</vt:lpwstr>
      </vt:variant>
      <vt:variant>
        <vt:i4>1376311</vt:i4>
      </vt:variant>
      <vt:variant>
        <vt:i4>80</vt:i4>
      </vt:variant>
      <vt:variant>
        <vt:i4>0</vt:i4>
      </vt:variant>
      <vt:variant>
        <vt:i4>5</vt:i4>
      </vt:variant>
      <vt:variant>
        <vt:lpwstr/>
      </vt:variant>
      <vt:variant>
        <vt:lpwstr>_Toc475706645</vt:lpwstr>
      </vt:variant>
      <vt:variant>
        <vt:i4>1376311</vt:i4>
      </vt:variant>
      <vt:variant>
        <vt:i4>74</vt:i4>
      </vt:variant>
      <vt:variant>
        <vt:i4>0</vt:i4>
      </vt:variant>
      <vt:variant>
        <vt:i4>5</vt:i4>
      </vt:variant>
      <vt:variant>
        <vt:lpwstr/>
      </vt:variant>
      <vt:variant>
        <vt:lpwstr>_Toc475706644</vt:lpwstr>
      </vt:variant>
      <vt:variant>
        <vt:i4>1376311</vt:i4>
      </vt:variant>
      <vt:variant>
        <vt:i4>68</vt:i4>
      </vt:variant>
      <vt:variant>
        <vt:i4>0</vt:i4>
      </vt:variant>
      <vt:variant>
        <vt:i4>5</vt:i4>
      </vt:variant>
      <vt:variant>
        <vt:lpwstr/>
      </vt:variant>
      <vt:variant>
        <vt:lpwstr>_Toc475706643</vt:lpwstr>
      </vt:variant>
      <vt:variant>
        <vt:i4>1376311</vt:i4>
      </vt:variant>
      <vt:variant>
        <vt:i4>62</vt:i4>
      </vt:variant>
      <vt:variant>
        <vt:i4>0</vt:i4>
      </vt:variant>
      <vt:variant>
        <vt:i4>5</vt:i4>
      </vt:variant>
      <vt:variant>
        <vt:lpwstr/>
      </vt:variant>
      <vt:variant>
        <vt:lpwstr>_Toc475706642</vt:lpwstr>
      </vt:variant>
      <vt:variant>
        <vt:i4>1376311</vt:i4>
      </vt:variant>
      <vt:variant>
        <vt:i4>56</vt:i4>
      </vt:variant>
      <vt:variant>
        <vt:i4>0</vt:i4>
      </vt:variant>
      <vt:variant>
        <vt:i4>5</vt:i4>
      </vt:variant>
      <vt:variant>
        <vt:lpwstr/>
      </vt:variant>
      <vt:variant>
        <vt:lpwstr>_Toc475706641</vt:lpwstr>
      </vt:variant>
      <vt:variant>
        <vt:i4>1376311</vt:i4>
      </vt:variant>
      <vt:variant>
        <vt:i4>50</vt:i4>
      </vt:variant>
      <vt:variant>
        <vt:i4>0</vt:i4>
      </vt:variant>
      <vt:variant>
        <vt:i4>5</vt:i4>
      </vt:variant>
      <vt:variant>
        <vt:lpwstr/>
      </vt:variant>
      <vt:variant>
        <vt:lpwstr>_Toc475706640</vt:lpwstr>
      </vt:variant>
      <vt:variant>
        <vt:i4>1179703</vt:i4>
      </vt:variant>
      <vt:variant>
        <vt:i4>44</vt:i4>
      </vt:variant>
      <vt:variant>
        <vt:i4>0</vt:i4>
      </vt:variant>
      <vt:variant>
        <vt:i4>5</vt:i4>
      </vt:variant>
      <vt:variant>
        <vt:lpwstr/>
      </vt:variant>
      <vt:variant>
        <vt:lpwstr>_Toc475706639</vt:lpwstr>
      </vt:variant>
      <vt:variant>
        <vt:i4>1179703</vt:i4>
      </vt:variant>
      <vt:variant>
        <vt:i4>38</vt:i4>
      </vt:variant>
      <vt:variant>
        <vt:i4>0</vt:i4>
      </vt:variant>
      <vt:variant>
        <vt:i4>5</vt:i4>
      </vt:variant>
      <vt:variant>
        <vt:lpwstr/>
      </vt:variant>
      <vt:variant>
        <vt:lpwstr>_Toc475706638</vt:lpwstr>
      </vt:variant>
      <vt:variant>
        <vt:i4>1179703</vt:i4>
      </vt:variant>
      <vt:variant>
        <vt:i4>32</vt:i4>
      </vt:variant>
      <vt:variant>
        <vt:i4>0</vt:i4>
      </vt:variant>
      <vt:variant>
        <vt:i4>5</vt:i4>
      </vt:variant>
      <vt:variant>
        <vt:lpwstr/>
      </vt:variant>
      <vt:variant>
        <vt:lpwstr>_Toc475706637</vt:lpwstr>
      </vt:variant>
      <vt:variant>
        <vt:i4>1179703</vt:i4>
      </vt:variant>
      <vt:variant>
        <vt:i4>26</vt:i4>
      </vt:variant>
      <vt:variant>
        <vt:i4>0</vt:i4>
      </vt:variant>
      <vt:variant>
        <vt:i4>5</vt:i4>
      </vt:variant>
      <vt:variant>
        <vt:lpwstr/>
      </vt:variant>
      <vt:variant>
        <vt:lpwstr>_Toc475706636</vt:lpwstr>
      </vt:variant>
      <vt:variant>
        <vt:i4>1179703</vt:i4>
      </vt:variant>
      <vt:variant>
        <vt:i4>20</vt:i4>
      </vt:variant>
      <vt:variant>
        <vt:i4>0</vt:i4>
      </vt:variant>
      <vt:variant>
        <vt:i4>5</vt:i4>
      </vt:variant>
      <vt:variant>
        <vt:lpwstr/>
      </vt:variant>
      <vt:variant>
        <vt:lpwstr>_Toc475706635</vt:lpwstr>
      </vt:variant>
      <vt:variant>
        <vt:i4>1179703</vt:i4>
      </vt:variant>
      <vt:variant>
        <vt:i4>14</vt:i4>
      </vt:variant>
      <vt:variant>
        <vt:i4>0</vt:i4>
      </vt:variant>
      <vt:variant>
        <vt:i4>5</vt:i4>
      </vt:variant>
      <vt:variant>
        <vt:lpwstr/>
      </vt:variant>
      <vt:variant>
        <vt:lpwstr>_Toc475706634</vt:lpwstr>
      </vt:variant>
      <vt:variant>
        <vt:i4>1179703</vt:i4>
      </vt:variant>
      <vt:variant>
        <vt:i4>8</vt:i4>
      </vt:variant>
      <vt:variant>
        <vt:i4>0</vt:i4>
      </vt:variant>
      <vt:variant>
        <vt:i4>5</vt:i4>
      </vt:variant>
      <vt:variant>
        <vt:lpwstr/>
      </vt:variant>
      <vt:variant>
        <vt:lpwstr>_Toc475706633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Roth Yann Kristen</dc:creator>
  <cp:keywords/>
  <dc:description/>
  <cp:lastModifiedBy>Roth Yann Kristen</cp:lastModifiedBy>
  <cp:revision>83</cp:revision>
  <cp:lastPrinted>2013-07-05T08:55:00Z</cp:lastPrinted>
  <dcterms:created xsi:type="dcterms:W3CDTF">2019-09-30T19:29:00Z</dcterms:created>
  <dcterms:modified xsi:type="dcterms:W3CDTF">2019-10-24T12:37:00Z</dcterms:modified>
</cp:coreProperties>
</file>